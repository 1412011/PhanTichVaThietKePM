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Pr="0038021A" w:rsidRDefault="003548A8" w:rsidP="003548A8">
      <w:pPr>
        <w:rPr>
          <w:sz w:val="26"/>
          <w:szCs w:val="26"/>
          <w:lang w:val="en-US"/>
        </w:rPr>
      </w:pPr>
    </w:p>
    <w:p w:rsidR="00301562" w:rsidRPr="0038021A" w:rsidRDefault="00301562" w:rsidP="003548A8">
      <w:pPr>
        <w:rPr>
          <w:sz w:val="26"/>
          <w:szCs w:val="26"/>
          <w:lang w:val="en-US"/>
        </w:rPr>
      </w:pPr>
    </w:p>
    <w:p w:rsidR="00301562" w:rsidRPr="0038021A" w:rsidRDefault="00301562" w:rsidP="003548A8">
      <w:pPr>
        <w:rPr>
          <w:sz w:val="26"/>
          <w:szCs w:val="26"/>
          <w:lang w:val="en-US"/>
        </w:rPr>
      </w:pPr>
    </w:p>
    <w:p w:rsidR="00301562" w:rsidRPr="0038021A" w:rsidRDefault="00301562" w:rsidP="003548A8">
      <w:pPr>
        <w:rPr>
          <w:sz w:val="26"/>
          <w:szCs w:val="26"/>
          <w:lang w:val="en-US"/>
        </w:rPr>
      </w:pPr>
    </w:p>
    <w:p w:rsidR="00301562" w:rsidRPr="0038021A" w:rsidRDefault="00301562" w:rsidP="003548A8">
      <w:pPr>
        <w:rPr>
          <w:sz w:val="26"/>
          <w:szCs w:val="26"/>
          <w:lang w:val="en-US"/>
        </w:rPr>
      </w:pPr>
    </w:p>
    <w:p w:rsidR="00301562" w:rsidRPr="0038021A" w:rsidRDefault="00301562" w:rsidP="003548A8">
      <w:pPr>
        <w:rPr>
          <w:sz w:val="26"/>
          <w:szCs w:val="26"/>
          <w:lang w:val="en-US"/>
        </w:rPr>
      </w:pPr>
    </w:p>
    <w:p w:rsidR="00301562" w:rsidRPr="0038021A" w:rsidRDefault="00301562" w:rsidP="003548A8">
      <w:pPr>
        <w:rPr>
          <w:sz w:val="26"/>
          <w:szCs w:val="26"/>
          <w:lang w:val="en-US"/>
        </w:rPr>
      </w:pPr>
    </w:p>
    <w:p w:rsidR="003548A8" w:rsidRPr="0038021A" w:rsidRDefault="003548A8" w:rsidP="003548A8">
      <w:pPr>
        <w:rPr>
          <w:sz w:val="26"/>
          <w:szCs w:val="26"/>
          <w:lang w:val="en-US"/>
        </w:rPr>
      </w:pPr>
    </w:p>
    <w:p w:rsidR="00D234F3" w:rsidRPr="0038021A" w:rsidRDefault="007A1DE8" w:rsidP="007A1DE8">
      <w:pPr>
        <w:pStyle w:val="Title"/>
        <w:jc w:val="right"/>
        <w:rPr>
          <w:rFonts w:ascii="Times New Roman" w:hAnsi="Times New Roman"/>
          <w:sz w:val="26"/>
          <w:szCs w:val="26"/>
          <w:lang w:val="en-US"/>
        </w:rPr>
      </w:pPr>
      <w:r w:rsidRPr="0038021A">
        <w:rPr>
          <w:rFonts w:ascii="Times New Roman" w:hAnsi="Times New Roman"/>
          <w:sz w:val="26"/>
          <w:szCs w:val="26"/>
          <w:lang w:val="en-US"/>
        </w:rPr>
        <w:t xml:space="preserve">Phát biểu bài toán </w:t>
      </w:r>
      <w:r w:rsidR="00DC363E" w:rsidRPr="0038021A">
        <w:rPr>
          <w:rFonts w:ascii="Times New Roman" w:hAnsi="Times New Roman"/>
          <w:color w:val="0000FF"/>
          <w:sz w:val="26"/>
          <w:szCs w:val="26"/>
          <w:lang w:val="en-US"/>
        </w:rPr>
        <w:t>&lt;</w:t>
      </w:r>
      <w:r w:rsidR="00BD2F66">
        <w:rPr>
          <w:rFonts w:ascii="Times New Roman" w:hAnsi="Times New Roman"/>
          <w:color w:val="0000FF"/>
          <w:sz w:val="26"/>
          <w:szCs w:val="26"/>
          <w:lang w:val="en-US"/>
        </w:rPr>
        <w:t>Phần mềm quản lý học sinh cấp 3</w:t>
      </w:r>
      <w:r w:rsidR="00DC363E" w:rsidRPr="0038021A">
        <w:rPr>
          <w:rFonts w:ascii="Times New Roman" w:hAnsi="Times New Roman"/>
          <w:color w:val="0000FF"/>
          <w:sz w:val="26"/>
          <w:szCs w:val="26"/>
          <w:lang w:val="en-US"/>
        </w:rPr>
        <w:t>&gt;</w:t>
      </w:r>
    </w:p>
    <w:p w:rsidR="007A1DE8" w:rsidRPr="0038021A" w:rsidRDefault="007A1DE8" w:rsidP="007A1DE8">
      <w:pPr>
        <w:rPr>
          <w:sz w:val="26"/>
          <w:szCs w:val="26"/>
          <w:lang w:val="en-US"/>
        </w:rPr>
      </w:pPr>
    </w:p>
    <w:p w:rsidR="007A1DE8" w:rsidRPr="0038021A" w:rsidRDefault="007A1DE8" w:rsidP="007A1DE8">
      <w:pPr>
        <w:jc w:val="right"/>
        <w:rPr>
          <w:sz w:val="26"/>
          <w:szCs w:val="26"/>
          <w:lang w:val="en-US"/>
        </w:rPr>
      </w:pPr>
      <w:r w:rsidRPr="0038021A">
        <w:rPr>
          <w:sz w:val="26"/>
          <w:szCs w:val="26"/>
          <w:lang w:val="en-US"/>
        </w:rPr>
        <w:t xml:space="preserve">Version </w:t>
      </w:r>
      <w:r w:rsidR="00DC363E" w:rsidRPr="0038021A">
        <w:rPr>
          <w:color w:val="0000FF"/>
          <w:sz w:val="26"/>
          <w:szCs w:val="26"/>
          <w:lang w:val="en-US"/>
        </w:rPr>
        <w:t>&lt;</w:t>
      </w:r>
      <w:r w:rsidR="00BD2F66">
        <w:rPr>
          <w:color w:val="0000FF"/>
          <w:sz w:val="26"/>
          <w:szCs w:val="26"/>
          <w:lang w:val="en-US"/>
        </w:rPr>
        <w:t>1.0</w:t>
      </w:r>
      <w:r w:rsidR="00DC363E" w:rsidRPr="0038021A">
        <w:rPr>
          <w:color w:val="0000FF"/>
          <w:sz w:val="26"/>
          <w:szCs w:val="26"/>
          <w:lang w:val="en-US"/>
        </w:rPr>
        <w:t>&gt;</w:t>
      </w:r>
    </w:p>
    <w:p w:rsidR="00D234F3" w:rsidRPr="0038021A" w:rsidRDefault="00D234F3">
      <w:pPr>
        <w:pStyle w:val="Title"/>
        <w:jc w:val="both"/>
        <w:rPr>
          <w:rFonts w:ascii="Times New Roman" w:hAnsi="Times New Roman"/>
          <w:sz w:val="26"/>
          <w:szCs w:val="26"/>
          <w:lang w:val="en-US"/>
        </w:rPr>
      </w:pPr>
    </w:p>
    <w:p w:rsidR="003548A8" w:rsidRPr="0038021A" w:rsidRDefault="003548A8" w:rsidP="003548A8">
      <w:pPr>
        <w:rPr>
          <w:sz w:val="26"/>
          <w:szCs w:val="26"/>
          <w:lang w:val="en-US"/>
        </w:rPr>
      </w:pPr>
    </w:p>
    <w:p w:rsidR="00301562" w:rsidRPr="0038021A" w:rsidRDefault="00301562" w:rsidP="003548A8">
      <w:pPr>
        <w:rPr>
          <w:sz w:val="26"/>
          <w:szCs w:val="26"/>
          <w:lang w:val="en-US"/>
        </w:rPr>
      </w:pPr>
    </w:p>
    <w:p w:rsidR="00301562" w:rsidRPr="0038021A" w:rsidRDefault="00301562" w:rsidP="003548A8">
      <w:pPr>
        <w:rPr>
          <w:sz w:val="26"/>
          <w:szCs w:val="26"/>
          <w:lang w:val="en-US"/>
        </w:rPr>
      </w:pPr>
    </w:p>
    <w:p w:rsidR="00301562" w:rsidRPr="0038021A" w:rsidRDefault="00301562" w:rsidP="003548A8">
      <w:pPr>
        <w:rPr>
          <w:sz w:val="26"/>
          <w:szCs w:val="26"/>
          <w:lang w:val="en-US"/>
        </w:rPr>
      </w:pPr>
    </w:p>
    <w:p w:rsidR="00301562" w:rsidRPr="0038021A" w:rsidRDefault="00301562" w:rsidP="003548A8">
      <w:pPr>
        <w:rPr>
          <w:sz w:val="26"/>
          <w:szCs w:val="26"/>
          <w:lang w:val="en-US"/>
        </w:rPr>
      </w:pPr>
    </w:p>
    <w:p w:rsidR="00301562" w:rsidRPr="0038021A" w:rsidRDefault="00301562" w:rsidP="003548A8">
      <w:pPr>
        <w:rPr>
          <w:sz w:val="26"/>
          <w:szCs w:val="26"/>
          <w:lang w:val="en-US"/>
        </w:rPr>
      </w:pPr>
    </w:p>
    <w:p w:rsidR="00301562" w:rsidRPr="0038021A" w:rsidRDefault="00301562" w:rsidP="003548A8">
      <w:pPr>
        <w:rPr>
          <w:sz w:val="26"/>
          <w:szCs w:val="26"/>
          <w:lang w:val="en-US"/>
        </w:rPr>
      </w:pPr>
    </w:p>
    <w:p w:rsidR="00301562" w:rsidRPr="0038021A" w:rsidRDefault="00301562" w:rsidP="003548A8">
      <w:pPr>
        <w:rPr>
          <w:sz w:val="26"/>
          <w:szCs w:val="26"/>
          <w:lang w:val="en-US"/>
        </w:rPr>
      </w:pPr>
    </w:p>
    <w:p w:rsidR="00301562" w:rsidRPr="0038021A" w:rsidRDefault="00301562" w:rsidP="003548A8">
      <w:pPr>
        <w:rPr>
          <w:sz w:val="26"/>
          <w:szCs w:val="26"/>
          <w:lang w:val="en-US"/>
        </w:rPr>
      </w:pPr>
    </w:p>
    <w:p w:rsidR="003548A8" w:rsidRPr="0038021A" w:rsidRDefault="003548A8" w:rsidP="003548A8">
      <w:pPr>
        <w:rPr>
          <w:sz w:val="26"/>
          <w:szCs w:val="26"/>
          <w:lang w:val="en-US"/>
        </w:rPr>
      </w:pPr>
    </w:p>
    <w:p w:rsidR="003548A8" w:rsidRPr="0038021A" w:rsidRDefault="003548A8" w:rsidP="003548A8">
      <w:pPr>
        <w:rPr>
          <w:sz w:val="26"/>
          <w:szCs w:val="26"/>
          <w:lang w:val="en-US"/>
        </w:rPr>
      </w:pPr>
    </w:p>
    <w:p w:rsidR="003548A8" w:rsidRPr="0038021A" w:rsidRDefault="003548A8" w:rsidP="003548A8">
      <w:pPr>
        <w:rPr>
          <w:sz w:val="26"/>
          <w:szCs w:val="26"/>
          <w:lang w:val="en-US"/>
        </w:rPr>
      </w:pPr>
    </w:p>
    <w:p w:rsidR="003548A8" w:rsidRPr="0038021A" w:rsidRDefault="003548A8" w:rsidP="003548A8">
      <w:pPr>
        <w:rPr>
          <w:sz w:val="26"/>
          <w:szCs w:val="26"/>
          <w:lang w:val="en-US"/>
        </w:rPr>
      </w:pPr>
    </w:p>
    <w:p w:rsidR="003548A8" w:rsidRPr="0038021A" w:rsidRDefault="003548A8" w:rsidP="003548A8">
      <w:pPr>
        <w:rPr>
          <w:sz w:val="26"/>
          <w:szCs w:val="26"/>
          <w:lang w:val="en-US"/>
        </w:rPr>
      </w:pPr>
    </w:p>
    <w:p w:rsidR="003548A8" w:rsidRPr="0038021A" w:rsidRDefault="003548A8" w:rsidP="003548A8">
      <w:pPr>
        <w:jc w:val="center"/>
        <w:rPr>
          <w:sz w:val="26"/>
          <w:szCs w:val="26"/>
          <w:lang w:val="en-US"/>
        </w:rPr>
      </w:pPr>
      <w:r w:rsidRPr="0038021A">
        <w:rPr>
          <w:sz w:val="26"/>
          <w:szCs w:val="26"/>
          <w:lang w:val="en-US"/>
        </w:rPr>
        <w:t>Sinh viên thực hiện:</w:t>
      </w:r>
    </w:p>
    <w:p w:rsidR="003548A8" w:rsidRPr="0038021A" w:rsidRDefault="00DC363E" w:rsidP="003548A8">
      <w:pPr>
        <w:jc w:val="center"/>
        <w:rPr>
          <w:color w:val="0000FF"/>
          <w:sz w:val="26"/>
          <w:szCs w:val="26"/>
          <w:lang w:val="en-US"/>
        </w:rPr>
      </w:pPr>
      <w:r w:rsidRPr="0038021A">
        <w:rPr>
          <w:color w:val="0000FF"/>
          <w:sz w:val="26"/>
          <w:szCs w:val="26"/>
          <w:lang w:val="en-US"/>
        </w:rPr>
        <w:t>&lt;</w:t>
      </w:r>
      <w:r w:rsidR="00A32EBF">
        <w:rPr>
          <w:color w:val="0000FF"/>
          <w:sz w:val="26"/>
          <w:szCs w:val="26"/>
          <w:lang w:val="en-US"/>
        </w:rPr>
        <w:t>1412011 – Nguyễn Hoàng Anh</w:t>
      </w:r>
      <w:r w:rsidRPr="0038021A">
        <w:rPr>
          <w:color w:val="0000FF"/>
          <w:sz w:val="26"/>
          <w:szCs w:val="26"/>
          <w:lang w:val="en-US"/>
        </w:rPr>
        <w:t>&gt;</w:t>
      </w:r>
    </w:p>
    <w:p w:rsidR="003548A8" w:rsidRPr="0038021A" w:rsidRDefault="00DC363E" w:rsidP="003548A8">
      <w:pPr>
        <w:jc w:val="center"/>
        <w:rPr>
          <w:color w:val="0000FF"/>
          <w:sz w:val="26"/>
          <w:szCs w:val="26"/>
          <w:lang w:val="en-US"/>
        </w:rPr>
      </w:pPr>
      <w:r w:rsidRPr="0038021A">
        <w:rPr>
          <w:color w:val="0000FF"/>
          <w:sz w:val="26"/>
          <w:szCs w:val="26"/>
          <w:lang w:val="en-US"/>
        </w:rPr>
        <w:t>[&lt;</w:t>
      </w:r>
      <w:r w:rsidR="003548A8" w:rsidRPr="0038021A">
        <w:rPr>
          <w:color w:val="0000FF"/>
          <w:sz w:val="26"/>
          <w:szCs w:val="26"/>
          <w:lang w:val="en-US"/>
        </w:rPr>
        <w:t>MSSV2 – Họ và tên sinh viên</w:t>
      </w:r>
      <w:r w:rsidRPr="0038021A">
        <w:rPr>
          <w:color w:val="0000FF"/>
          <w:sz w:val="26"/>
          <w:szCs w:val="26"/>
          <w:lang w:val="en-US"/>
        </w:rPr>
        <w:t>&gt;]</w:t>
      </w:r>
    </w:p>
    <w:p w:rsidR="00DC363E" w:rsidRPr="0038021A" w:rsidRDefault="00DC363E" w:rsidP="003548A8">
      <w:pPr>
        <w:jc w:val="center"/>
        <w:rPr>
          <w:sz w:val="26"/>
          <w:szCs w:val="26"/>
          <w:lang w:val="en-US"/>
        </w:rPr>
        <w:sectPr w:rsidR="00DC363E" w:rsidRPr="0038021A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38021A">
        <w:rPr>
          <w:color w:val="0000FF"/>
          <w:sz w:val="26"/>
          <w:szCs w:val="26"/>
          <w:lang w:val="en-US"/>
        </w:rPr>
        <w:t>[&lt;MSSV3 – Họ và tên sinh viên&gt;]</w:t>
      </w:r>
    </w:p>
    <w:p w:rsidR="007A1DE8" w:rsidRPr="0038021A" w:rsidRDefault="007A1DE8" w:rsidP="007A1DE8">
      <w:pPr>
        <w:spacing w:line="240" w:lineRule="auto"/>
        <w:jc w:val="center"/>
        <w:rPr>
          <w:rFonts w:eastAsia="SimSun"/>
          <w:b/>
          <w:sz w:val="26"/>
          <w:szCs w:val="26"/>
          <w:lang w:val="en-US"/>
        </w:rPr>
      </w:pPr>
      <w:r w:rsidRPr="0038021A">
        <w:rPr>
          <w:rFonts w:eastAsia="SimSun"/>
          <w:b/>
          <w:sz w:val="26"/>
          <w:szCs w:val="26"/>
          <w:lang w:val="en-US"/>
        </w:rPr>
        <w:lastRenderedPageBreak/>
        <w:t>Bảng ghi nhận thay đổi tài liệu</w:t>
      </w:r>
      <w:r w:rsidR="0099744F" w:rsidRPr="0038021A">
        <w:rPr>
          <w:rFonts w:eastAsia="SimSun"/>
          <w:b/>
          <w:sz w:val="26"/>
          <w:szCs w:val="26"/>
          <w:lang w:val="en-US"/>
        </w:rPr>
        <w:t xml:space="preserve"> </w:t>
      </w:r>
    </w:p>
    <w:p w:rsidR="007A1DE8" w:rsidRPr="0038021A" w:rsidRDefault="007A1DE8" w:rsidP="007A1DE8">
      <w:pPr>
        <w:jc w:val="both"/>
        <w:rPr>
          <w:rFonts w:eastAsia="SimSun"/>
          <w:sz w:val="26"/>
          <w:szCs w:val="26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38021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8021A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sz w:val="26"/>
                <w:szCs w:val="26"/>
                <w:lang w:val="en-US"/>
              </w:rPr>
            </w:pPr>
            <w:r w:rsidRPr="0038021A">
              <w:rPr>
                <w:rFonts w:eastAsia="SimSun"/>
                <w:b/>
                <w:sz w:val="26"/>
                <w:szCs w:val="26"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8021A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sz w:val="26"/>
                <w:szCs w:val="26"/>
                <w:lang w:val="en-US"/>
              </w:rPr>
            </w:pPr>
            <w:r w:rsidRPr="0038021A">
              <w:rPr>
                <w:rFonts w:eastAsia="SimSun"/>
                <w:b/>
                <w:sz w:val="26"/>
                <w:szCs w:val="26"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8021A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sz w:val="26"/>
                <w:szCs w:val="26"/>
                <w:lang w:val="en-US"/>
              </w:rPr>
            </w:pPr>
            <w:r w:rsidRPr="0038021A">
              <w:rPr>
                <w:rFonts w:eastAsia="SimSun"/>
                <w:b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8021A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sz w:val="26"/>
                <w:szCs w:val="26"/>
                <w:lang w:val="en-US"/>
              </w:rPr>
            </w:pPr>
            <w:r w:rsidRPr="0038021A">
              <w:rPr>
                <w:rFonts w:eastAsia="SimSun"/>
                <w:b/>
                <w:sz w:val="26"/>
                <w:szCs w:val="26"/>
                <w:lang w:val="en-US"/>
              </w:rPr>
              <w:t>Người thay đổi</w:t>
            </w:r>
          </w:p>
        </w:tc>
      </w:tr>
      <w:tr w:rsidR="00E95D0C" w:rsidRPr="0038021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8021A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sz w:val="26"/>
                <w:szCs w:val="26"/>
                <w:lang w:val="en-US"/>
              </w:rPr>
            </w:pPr>
            <w:r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>&lt;</w:t>
            </w:r>
            <w:r w:rsidR="00E95D0C"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>dd/mm/yyyy</w:t>
            </w:r>
            <w:r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8021A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sz w:val="26"/>
                <w:szCs w:val="26"/>
                <w:lang w:val="en-US"/>
              </w:rPr>
            </w:pPr>
            <w:r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>&lt;</w:t>
            </w:r>
            <w:r w:rsidR="00E95D0C"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>x.y</w:t>
            </w:r>
            <w:r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8021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sz w:val="26"/>
                <w:szCs w:val="26"/>
                <w:lang w:val="en-US"/>
              </w:rPr>
            </w:pPr>
            <w:r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>&lt;mô tả phiên bản tài liệu&gt;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8021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sz w:val="26"/>
                <w:szCs w:val="26"/>
                <w:lang w:val="en-US"/>
              </w:rPr>
            </w:pPr>
            <w:r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>&lt; người thực hiện&gt;</w:t>
            </w:r>
          </w:p>
        </w:tc>
      </w:tr>
      <w:tr w:rsidR="00E95D0C" w:rsidRPr="0038021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8021A" w:rsidRDefault="00E95D0C" w:rsidP="004176B5">
            <w:pPr>
              <w:keepLines/>
              <w:spacing w:after="120"/>
              <w:jc w:val="center"/>
              <w:rPr>
                <w:rFonts w:eastAsia="SimSun"/>
                <w:sz w:val="26"/>
                <w:szCs w:val="26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8021A" w:rsidRDefault="00E95D0C" w:rsidP="004176B5">
            <w:pPr>
              <w:keepLines/>
              <w:spacing w:after="120"/>
              <w:jc w:val="center"/>
              <w:rPr>
                <w:rFonts w:eastAsia="SimSun"/>
                <w:sz w:val="26"/>
                <w:szCs w:val="26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8021A" w:rsidRDefault="00E95D0C" w:rsidP="004176B5">
            <w:pPr>
              <w:keepLines/>
              <w:spacing w:after="120"/>
              <w:jc w:val="both"/>
              <w:rPr>
                <w:rFonts w:eastAsia="SimSun"/>
                <w:sz w:val="26"/>
                <w:szCs w:val="26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8021A" w:rsidRDefault="00E95D0C" w:rsidP="004176B5">
            <w:pPr>
              <w:keepLines/>
              <w:spacing w:after="120"/>
              <w:jc w:val="both"/>
              <w:rPr>
                <w:rFonts w:eastAsia="SimSun"/>
                <w:sz w:val="26"/>
                <w:szCs w:val="26"/>
                <w:lang w:val="en-US"/>
              </w:rPr>
            </w:pPr>
          </w:p>
        </w:tc>
      </w:tr>
      <w:tr w:rsidR="00E95D0C" w:rsidRPr="0038021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8021A" w:rsidRDefault="00E95D0C" w:rsidP="004176B5">
            <w:pPr>
              <w:keepLines/>
              <w:spacing w:after="120"/>
              <w:jc w:val="both"/>
              <w:rPr>
                <w:rFonts w:eastAsia="SimSun"/>
                <w:sz w:val="26"/>
                <w:szCs w:val="26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8021A" w:rsidRDefault="00E95D0C" w:rsidP="004176B5">
            <w:pPr>
              <w:keepLines/>
              <w:spacing w:after="120"/>
              <w:jc w:val="both"/>
              <w:rPr>
                <w:rFonts w:eastAsia="SimSun"/>
                <w:sz w:val="26"/>
                <w:szCs w:val="26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8021A" w:rsidRDefault="00E95D0C" w:rsidP="004176B5">
            <w:pPr>
              <w:keepLines/>
              <w:spacing w:after="120"/>
              <w:jc w:val="both"/>
              <w:rPr>
                <w:rFonts w:eastAsia="SimSun"/>
                <w:sz w:val="26"/>
                <w:szCs w:val="26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8021A" w:rsidRDefault="00E95D0C" w:rsidP="004176B5">
            <w:pPr>
              <w:keepLines/>
              <w:spacing w:after="120"/>
              <w:jc w:val="both"/>
              <w:rPr>
                <w:rFonts w:eastAsia="SimSun"/>
                <w:sz w:val="26"/>
                <w:szCs w:val="26"/>
                <w:lang w:val="en-US"/>
              </w:rPr>
            </w:pPr>
          </w:p>
        </w:tc>
      </w:tr>
      <w:tr w:rsidR="00E95D0C" w:rsidRPr="0038021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8021A" w:rsidRDefault="00E95D0C" w:rsidP="004176B5">
            <w:pPr>
              <w:keepLines/>
              <w:spacing w:after="120"/>
              <w:jc w:val="both"/>
              <w:rPr>
                <w:rFonts w:eastAsia="SimSun"/>
                <w:sz w:val="26"/>
                <w:szCs w:val="26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8021A" w:rsidRDefault="00E95D0C" w:rsidP="004176B5">
            <w:pPr>
              <w:keepLines/>
              <w:spacing w:after="120"/>
              <w:jc w:val="both"/>
              <w:rPr>
                <w:rFonts w:eastAsia="SimSun"/>
                <w:sz w:val="26"/>
                <w:szCs w:val="26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8021A" w:rsidRDefault="00E95D0C" w:rsidP="004176B5">
            <w:pPr>
              <w:keepLines/>
              <w:spacing w:after="120"/>
              <w:jc w:val="both"/>
              <w:rPr>
                <w:rFonts w:eastAsia="SimSun"/>
                <w:sz w:val="26"/>
                <w:szCs w:val="26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8021A" w:rsidRDefault="00E95D0C" w:rsidP="004176B5">
            <w:pPr>
              <w:keepLines/>
              <w:spacing w:after="120"/>
              <w:jc w:val="both"/>
              <w:rPr>
                <w:rFonts w:eastAsia="SimSun"/>
                <w:sz w:val="26"/>
                <w:szCs w:val="26"/>
                <w:lang w:val="en-US"/>
              </w:rPr>
            </w:pPr>
          </w:p>
        </w:tc>
      </w:tr>
    </w:tbl>
    <w:p w:rsidR="00D234F3" w:rsidRPr="0038021A" w:rsidRDefault="007A1DE8" w:rsidP="0031511D">
      <w:pPr>
        <w:pStyle w:val="Title"/>
        <w:rPr>
          <w:rFonts w:ascii="Times New Roman" w:hAnsi="Times New Roman"/>
          <w:sz w:val="26"/>
          <w:szCs w:val="26"/>
        </w:rPr>
      </w:pPr>
      <w:r w:rsidRPr="0038021A">
        <w:rPr>
          <w:rFonts w:ascii="Times New Roman" w:hAnsi="Times New Roman"/>
          <w:sz w:val="26"/>
          <w:szCs w:val="26"/>
        </w:rPr>
        <w:br w:type="page"/>
      </w:r>
      <w:r w:rsidR="00D234F3" w:rsidRPr="0038021A">
        <w:rPr>
          <w:rFonts w:ascii="Times New Roman" w:hAnsi="Times New Roman"/>
          <w:sz w:val="26"/>
          <w:szCs w:val="26"/>
        </w:rPr>
        <w:lastRenderedPageBreak/>
        <w:t>Phát biểu bài toán</w:t>
      </w:r>
    </w:p>
    <w:p w:rsidR="00D234F3" w:rsidRPr="0038021A" w:rsidRDefault="00D234F3">
      <w:pPr>
        <w:jc w:val="both"/>
        <w:rPr>
          <w:sz w:val="26"/>
          <w:szCs w:val="26"/>
          <w:lang w:val="en-US"/>
        </w:rPr>
      </w:pPr>
    </w:p>
    <w:p w:rsidR="003548A8" w:rsidRPr="0038021A" w:rsidRDefault="00385C7B" w:rsidP="00385C7B">
      <w:pPr>
        <w:pStyle w:val="Heading1"/>
        <w:rPr>
          <w:rFonts w:ascii="Times New Roman" w:hAnsi="Times New Roman"/>
          <w:sz w:val="26"/>
          <w:szCs w:val="26"/>
          <w:lang w:val="en-US"/>
        </w:rPr>
      </w:pPr>
      <w:r w:rsidRPr="0038021A">
        <w:rPr>
          <w:rFonts w:ascii="Times New Roman" w:hAnsi="Times New Roman"/>
          <w:i/>
          <w:sz w:val="26"/>
          <w:szCs w:val="26"/>
          <w:lang w:val="en-US"/>
        </w:rPr>
        <w:br w:type="page"/>
      </w:r>
      <w:r w:rsidRPr="0038021A">
        <w:rPr>
          <w:rFonts w:ascii="Times New Roman" w:hAnsi="Times New Roman"/>
          <w:sz w:val="26"/>
          <w:szCs w:val="26"/>
          <w:lang w:val="en-US"/>
        </w:rPr>
        <w:lastRenderedPageBreak/>
        <w:t>Phần mềm quản lý học sinh cấp 3</w:t>
      </w:r>
    </w:p>
    <w:p w:rsidR="00385C7B" w:rsidRPr="0038021A" w:rsidRDefault="00385C7B" w:rsidP="00385C7B">
      <w:pPr>
        <w:rPr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620"/>
        <w:gridCol w:w="2520"/>
        <w:gridCol w:w="2246"/>
        <w:gridCol w:w="1849"/>
      </w:tblGrid>
      <w:tr w:rsidR="00385C7B" w:rsidRPr="0038021A" w:rsidTr="002A177D">
        <w:trPr>
          <w:trHeight w:val="368"/>
        </w:trPr>
        <w:tc>
          <w:tcPr>
            <w:tcW w:w="1008" w:type="dxa"/>
            <w:shd w:val="clear" w:color="auto" w:fill="95B3D7" w:themeFill="accent1" w:themeFillTint="99"/>
          </w:tcPr>
          <w:p w:rsidR="00385C7B" w:rsidRPr="0038021A" w:rsidRDefault="00385C7B" w:rsidP="00385C7B">
            <w:pPr>
              <w:rPr>
                <w:b/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1620" w:type="dxa"/>
            <w:shd w:val="clear" w:color="auto" w:fill="95B3D7" w:themeFill="accent1" w:themeFillTint="99"/>
          </w:tcPr>
          <w:p w:rsidR="00385C7B" w:rsidRPr="0038021A" w:rsidRDefault="00385C7B" w:rsidP="00385C7B">
            <w:pPr>
              <w:rPr>
                <w:b/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>Yêu cầu</w:t>
            </w:r>
          </w:p>
        </w:tc>
        <w:tc>
          <w:tcPr>
            <w:tcW w:w="2520" w:type="dxa"/>
            <w:shd w:val="clear" w:color="auto" w:fill="95B3D7" w:themeFill="accent1" w:themeFillTint="99"/>
          </w:tcPr>
          <w:p w:rsidR="00385C7B" w:rsidRPr="0038021A" w:rsidRDefault="00385C7B" w:rsidP="00385C7B">
            <w:pPr>
              <w:rPr>
                <w:b/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>Người dùng</w:t>
            </w:r>
          </w:p>
        </w:tc>
        <w:tc>
          <w:tcPr>
            <w:tcW w:w="2246" w:type="dxa"/>
            <w:shd w:val="clear" w:color="auto" w:fill="95B3D7" w:themeFill="accent1" w:themeFillTint="99"/>
          </w:tcPr>
          <w:p w:rsidR="00385C7B" w:rsidRPr="0038021A" w:rsidRDefault="00385C7B" w:rsidP="00385C7B">
            <w:pPr>
              <w:rPr>
                <w:b/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>Phần mềm</w:t>
            </w:r>
          </w:p>
        </w:tc>
        <w:tc>
          <w:tcPr>
            <w:tcW w:w="1849" w:type="dxa"/>
            <w:shd w:val="clear" w:color="auto" w:fill="95B3D7" w:themeFill="accent1" w:themeFillTint="99"/>
          </w:tcPr>
          <w:p w:rsidR="00385C7B" w:rsidRPr="0038021A" w:rsidRDefault="00385C7B" w:rsidP="00385C7B">
            <w:pPr>
              <w:rPr>
                <w:b/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385C7B" w:rsidRPr="0038021A" w:rsidTr="002A177D">
        <w:trPr>
          <w:trHeight w:val="322"/>
        </w:trPr>
        <w:tc>
          <w:tcPr>
            <w:tcW w:w="1008" w:type="dxa"/>
          </w:tcPr>
          <w:p w:rsidR="00385C7B" w:rsidRPr="0038021A" w:rsidRDefault="00385C7B" w:rsidP="00385C7B">
            <w:pPr>
              <w:rPr>
                <w:sz w:val="26"/>
                <w:szCs w:val="26"/>
                <w:lang w:val="en-US"/>
              </w:rPr>
            </w:pPr>
            <w:r w:rsidRPr="0038021A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620" w:type="dxa"/>
          </w:tcPr>
          <w:p w:rsidR="00385C7B" w:rsidRPr="0038021A" w:rsidRDefault="00385C7B" w:rsidP="00385C7B">
            <w:pPr>
              <w:rPr>
                <w:sz w:val="26"/>
                <w:szCs w:val="26"/>
                <w:lang w:val="en-US"/>
              </w:rPr>
            </w:pPr>
            <w:r w:rsidRPr="0038021A">
              <w:rPr>
                <w:sz w:val="26"/>
                <w:szCs w:val="26"/>
                <w:lang w:val="en-US"/>
              </w:rPr>
              <w:t>Tiếp nhận học sinh</w:t>
            </w:r>
          </w:p>
        </w:tc>
        <w:tc>
          <w:tcPr>
            <w:tcW w:w="2520" w:type="dxa"/>
          </w:tcPr>
          <w:p w:rsidR="00385C7B" w:rsidRPr="0038021A" w:rsidRDefault="00670D64" w:rsidP="00385C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Cung cấp thông tin theo BM1</w:t>
            </w:r>
          </w:p>
        </w:tc>
        <w:tc>
          <w:tcPr>
            <w:tcW w:w="2246" w:type="dxa"/>
          </w:tcPr>
          <w:p w:rsidR="00385C7B" w:rsidRPr="0038021A" w:rsidRDefault="00670D64" w:rsidP="005B00E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Kiểm tra QĐ1 và ghi nhận</w:t>
            </w:r>
          </w:p>
        </w:tc>
        <w:tc>
          <w:tcPr>
            <w:tcW w:w="1849" w:type="dxa"/>
          </w:tcPr>
          <w:p w:rsidR="00385C7B" w:rsidRPr="0038021A" w:rsidRDefault="00670D64" w:rsidP="00385C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Xóa, cập nhật</w:t>
            </w:r>
          </w:p>
        </w:tc>
      </w:tr>
      <w:tr w:rsidR="00385C7B" w:rsidRPr="0038021A" w:rsidTr="002A177D">
        <w:trPr>
          <w:trHeight w:val="322"/>
        </w:trPr>
        <w:tc>
          <w:tcPr>
            <w:tcW w:w="1008" w:type="dxa"/>
          </w:tcPr>
          <w:p w:rsidR="00385C7B" w:rsidRPr="0038021A" w:rsidRDefault="00385C7B" w:rsidP="00385C7B">
            <w:pPr>
              <w:rPr>
                <w:sz w:val="26"/>
                <w:szCs w:val="26"/>
                <w:lang w:val="en-US"/>
              </w:rPr>
            </w:pPr>
            <w:r w:rsidRPr="0038021A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620" w:type="dxa"/>
          </w:tcPr>
          <w:p w:rsidR="00385C7B" w:rsidRPr="0038021A" w:rsidRDefault="00385C7B" w:rsidP="00385C7B">
            <w:pPr>
              <w:rPr>
                <w:sz w:val="26"/>
                <w:szCs w:val="26"/>
                <w:lang w:val="en-US"/>
              </w:rPr>
            </w:pPr>
            <w:r w:rsidRPr="0038021A">
              <w:rPr>
                <w:sz w:val="26"/>
                <w:szCs w:val="26"/>
                <w:lang w:val="en-US"/>
              </w:rPr>
              <w:t>Lập danh sách lớp</w:t>
            </w:r>
          </w:p>
        </w:tc>
        <w:tc>
          <w:tcPr>
            <w:tcW w:w="2520" w:type="dxa"/>
          </w:tcPr>
          <w:p w:rsidR="00385C7B" w:rsidRPr="0038021A" w:rsidRDefault="00670D64" w:rsidP="00385C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Cung cấp thông tin theo BM2</w:t>
            </w:r>
          </w:p>
        </w:tc>
        <w:tc>
          <w:tcPr>
            <w:tcW w:w="2246" w:type="dxa"/>
          </w:tcPr>
          <w:p w:rsidR="00385C7B" w:rsidRPr="0038021A" w:rsidRDefault="00670D64" w:rsidP="005B00E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Kiểm tra QĐ2 và ghi nhận</w:t>
            </w:r>
          </w:p>
        </w:tc>
        <w:tc>
          <w:tcPr>
            <w:tcW w:w="1849" w:type="dxa"/>
          </w:tcPr>
          <w:p w:rsidR="00385C7B" w:rsidRPr="0038021A" w:rsidRDefault="002A177D" w:rsidP="00385C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Xóa, cập nhật</w:t>
            </w:r>
          </w:p>
        </w:tc>
      </w:tr>
      <w:tr w:rsidR="00385C7B" w:rsidRPr="0038021A" w:rsidTr="002A177D">
        <w:trPr>
          <w:trHeight w:val="322"/>
        </w:trPr>
        <w:tc>
          <w:tcPr>
            <w:tcW w:w="1008" w:type="dxa"/>
          </w:tcPr>
          <w:p w:rsidR="00385C7B" w:rsidRPr="0038021A" w:rsidRDefault="00385C7B" w:rsidP="00385C7B">
            <w:pPr>
              <w:rPr>
                <w:sz w:val="26"/>
                <w:szCs w:val="26"/>
                <w:lang w:val="en-US"/>
              </w:rPr>
            </w:pPr>
            <w:r w:rsidRPr="0038021A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620" w:type="dxa"/>
          </w:tcPr>
          <w:p w:rsidR="00385C7B" w:rsidRPr="0038021A" w:rsidRDefault="00385C7B" w:rsidP="00385C7B">
            <w:pPr>
              <w:rPr>
                <w:sz w:val="26"/>
                <w:szCs w:val="26"/>
                <w:lang w:val="en-US"/>
              </w:rPr>
            </w:pPr>
            <w:r w:rsidRPr="0038021A">
              <w:rPr>
                <w:sz w:val="26"/>
                <w:szCs w:val="26"/>
                <w:lang w:val="en-US"/>
              </w:rPr>
              <w:t>Quản lý học sinh</w:t>
            </w:r>
          </w:p>
        </w:tc>
        <w:tc>
          <w:tcPr>
            <w:tcW w:w="2520" w:type="dxa"/>
          </w:tcPr>
          <w:p w:rsidR="00385C7B" w:rsidRPr="0038021A" w:rsidRDefault="002A177D" w:rsidP="00385C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Cung cấp mã số hay họ tên học sinh</w:t>
            </w:r>
          </w:p>
        </w:tc>
        <w:tc>
          <w:tcPr>
            <w:tcW w:w="2246" w:type="dxa"/>
          </w:tcPr>
          <w:p w:rsidR="00385C7B" w:rsidRPr="0038021A" w:rsidRDefault="002A177D" w:rsidP="00385C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Tìm và xuất theo BM3</w:t>
            </w:r>
          </w:p>
        </w:tc>
        <w:tc>
          <w:tcPr>
            <w:tcW w:w="1849" w:type="dxa"/>
          </w:tcPr>
          <w:p w:rsidR="00794164" w:rsidRPr="0038021A" w:rsidRDefault="00794164" w:rsidP="00385C7B">
            <w:pPr>
              <w:rPr>
                <w:sz w:val="26"/>
                <w:szCs w:val="26"/>
                <w:lang w:val="en-US"/>
              </w:rPr>
            </w:pPr>
          </w:p>
        </w:tc>
      </w:tr>
      <w:tr w:rsidR="00385C7B" w:rsidRPr="0038021A" w:rsidTr="002A177D">
        <w:trPr>
          <w:trHeight w:val="322"/>
        </w:trPr>
        <w:tc>
          <w:tcPr>
            <w:tcW w:w="1008" w:type="dxa"/>
          </w:tcPr>
          <w:p w:rsidR="00385C7B" w:rsidRPr="0038021A" w:rsidRDefault="00B760F3" w:rsidP="00385C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620" w:type="dxa"/>
          </w:tcPr>
          <w:p w:rsidR="00385C7B" w:rsidRPr="0038021A" w:rsidRDefault="00385C7B" w:rsidP="00385C7B">
            <w:pPr>
              <w:rPr>
                <w:sz w:val="26"/>
                <w:szCs w:val="26"/>
                <w:lang w:val="en-US"/>
              </w:rPr>
            </w:pPr>
            <w:r w:rsidRPr="0038021A">
              <w:rPr>
                <w:sz w:val="26"/>
                <w:szCs w:val="26"/>
                <w:lang w:val="en-US"/>
              </w:rPr>
              <w:t>Nhập điểm</w:t>
            </w:r>
          </w:p>
        </w:tc>
        <w:tc>
          <w:tcPr>
            <w:tcW w:w="2520" w:type="dxa"/>
          </w:tcPr>
          <w:p w:rsidR="00385C7B" w:rsidRPr="0038021A" w:rsidRDefault="007517A8" w:rsidP="00385C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Cung cấp thông tin như BM4.1 và BM4.2</w:t>
            </w:r>
          </w:p>
        </w:tc>
        <w:tc>
          <w:tcPr>
            <w:tcW w:w="2246" w:type="dxa"/>
          </w:tcPr>
          <w:p w:rsidR="00385C7B" w:rsidRPr="0038021A" w:rsidRDefault="007517A8" w:rsidP="00385C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Kiểm tra QĐ4.1 và QĐ4.2 và ghi nhận</w:t>
            </w:r>
          </w:p>
        </w:tc>
        <w:tc>
          <w:tcPr>
            <w:tcW w:w="1849" w:type="dxa"/>
          </w:tcPr>
          <w:p w:rsidR="00385C7B" w:rsidRPr="0038021A" w:rsidRDefault="00802397" w:rsidP="00385C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Xóa, cập nhật</w:t>
            </w:r>
          </w:p>
        </w:tc>
      </w:tr>
      <w:tr w:rsidR="00385C7B" w:rsidRPr="0038021A" w:rsidTr="002A177D">
        <w:trPr>
          <w:trHeight w:val="322"/>
        </w:trPr>
        <w:tc>
          <w:tcPr>
            <w:tcW w:w="1008" w:type="dxa"/>
          </w:tcPr>
          <w:p w:rsidR="00385C7B" w:rsidRPr="0038021A" w:rsidRDefault="00B760F3" w:rsidP="00385C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620" w:type="dxa"/>
          </w:tcPr>
          <w:p w:rsidR="00385C7B" w:rsidRPr="0038021A" w:rsidRDefault="00385C7B" w:rsidP="00385C7B">
            <w:pPr>
              <w:rPr>
                <w:sz w:val="26"/>
                <w:szCs w:val="26"/>
                <w:lang w:val="en-US"/>
              </w:rPr>
            </w:pPr>
            <w:r w:rsidRPr="0038021A">
              <w:rPr>
                <w:sz w:val="26"/>
                <w:szCs w:val="26"/>
                <w:lang w:val="en-US"/>
              </w:rPr>
              <w:t>Lập báo cáo tổng kết</w:t>
            </w:r>
          </w:p>
        </w:tc>
        <w:tc>
          <w:tcPr>
            <w:tcW w:w="2520" w:type="dxa"/>
          </w:tcPr>
          <w:p w:rsidR="00385C7B" w:rsidRPr="0038021A" w:rsidRDefault="00FA47CA" w:rsidP="003329E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Cung cấp </w:t>
            </w:r>
            <w:r w:rsidR="003329E7">
              <w:rPr>
                <w:sz w:val="26"/>
                <w:szCs w:val="26"/>
                <w:lang w:val="en-US"/>
              </w:rPr>
              <w:t>học kì cần lập báo cáo</w:t>
            </w:r>
          </w:p>
        </w:tc>
        <w:tc>
          <w:tcPr>
            <w:tcW w:w="2246" w:type="dxa"/>
          </w:tcPr>
          <w:p w:rsidR="003329E7" w:rsidRPr="003329E7" w:rsidRDefault="003329E7" w:rsidP="003329E7">
            <w:pPr>
              <w:rPr>
                <w:sz w:val="26"/>
                <w:szCs w:val="26"/>
                <w:lang w:val="en-US"/>
              </w:rPr>
            </w:pPr>
            <w:r w:rsidRPr="003329E7">
              <w:rPr>
                <w:sz w:val="26"/>
                <w:szCs w:val="26"/>
                <w:lang w:val="en-US"/>
              </w:rPr>
              <w:t>Xuất báo cáo theo</w:t>
            </w:r>
          </w:p>
          <w:p w:rsidR="00385C7B" w:rsidRPr="0038021A" w:rsidRDefault="003329E7" w:rsidP="003329E7">
            <w:pPr>
              <w:rPr>
                <w:sz w:val="26"/>
                <w:szCs w:val="26"/>
                <w:lang w:val="en-US"/>
              </w:rPr>
            </w:pPr>
            <w:r w:rsidRPr="003329E7">
              <w:rPr>
                <w:sz w:val="26"/>
                <w:szCs w:val="26"/>
                <w:lang w:val="en-US"/>
              </w:rPr>
              <w:t>BM5</w:t>
            </w:r>
            <w:r>
              <w:rPr>
                <w:sz w:val="26"/>
                <w:szCs w:val="26"/>
                <w:lang w:val="en-US"/>
              </w:rPr>
              <w:t>.1 BM5.2</w:t>
            </w:r>
            <w:r w:rsidRPr="003329E7">
              <w:rPr>
                <w:sz w:val="26"/>
                <w:szCs w:val="26"/>
                <w:lang w:val="en-US"/>
              </w:rPr>
              <w:t xml:space="preserve"> với QĐ5</w:t>
            </w:r>
            <w:r>
              <w:rPr>
                <w:sz w:val="26"/>
                <w:szCs w:val="26"/>
                <w:lang w:val="en-US"/>
              </w:rPr>
              <w:t>.1 QĐ5.2</w:t>
            </w:r>
          </w:p>
        </w:tc>
        <w:tc>
          <w:tcPr>
            <w:tcW w:w="1849" w:type="dxa"/>
          </w:tcPr>
          <w:p w:rsidR="00385C7B" w:rsidRPr="0038021A" w:rsidRDefault="00385C7B" w:rsidP="00385C7B">
            <w:pPr>
              <w:rPr>
                <w:sz w:val="26"/>
                <w:szCs w:val="26"/>
                <w:lang w:val="en-US"/>
              </w:rPr>
            </w:pPr>
          </w:p>
        </w:tc>
      </w:tr>
      <w:tr w:rsidR="00385C7B" w:rsidRPr="0038021A" w:rsidTr="002A177D">
        <w:trPr>
          <w:trHeight w:val="322"/>
        </w:trPr>
        <w:tc>
          <w:tcPr>
            <w:tcW w:w="1008" w:type="dxa"/>
          </w:tcPr>
          <w:p w:rsidR="00385C7B" w:rsidRPr="0038021A" w:rsidRDefault="00E9475B" w:rsidP="00385C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620" w:type="dxa"/>
          </w:tcPr>
          <w:p w:rsidR="00385C7B" w:rsidRPr="0038021A" w:rsidRDefault="00385C7B" w:rsidP="00385C7B">
            <w:pPr>
              <w:rPr>
                <w:sz w:val="26"/>
                <w:szCs w:val="26"/>
                <w:lang w:val="en-US"/>
              </w:rPr>
            </w:pPr>
            <w:r w:rsidRPr="0038021A">
              <w:rPr>
                <w:sz w:val="26"/>
                <w:szCs w:val="26"/>
                <w:lang w:val="en-US"/>
              </w:rPr>
              <w:t>Thay đổi quy định</w:t>
            </w:r>
          </w:p>
        </w:tc>
        <w:tc>
          <w:tcPr>
            <w:tcW w:w="2520" w:type="dxa"/>
          </w:tcPr>
          <w:p w:rsidR="00385C7B" w:rsidRPr="0038021A" w:rsidRDefault="00E9475B" w:rsidP="00385C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Thay đổi qui định theo QĐ5</w:t>
            </w:r>
          </w:p>
        </w:tc>
        <w:tc>
          <w:tcPr>
            <w:tcW w:w="2246" w:type="dxa"/>
          </w:tcPr>
          <w:p w:rsidR="00385C7B" w:rsidRPr="0038021A" w:rsidRDefault="00786765" w:rsidP="00385C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Cập nhật qui định</w:t>
            </w:r>
            <w:bookmarkStart w:id="0" w:name="_GoBack"/>
            <w:bookmarkEnd w:id="0"/>
          </w:p>
        </w:tc>
        <w:tc>
          <w:tcPr>
            <w:tcW w:w="1849" w:type="dxa"/>
          </w:tcPr>
          <w:p w:rsidR="00385C7B" w:rsidRPr="0038021A" w:rsidRDefault="00385C7B" w:rsidP="00385C7B">
            <w:pPr>
              <w:rPr>
                <w:sz w:val="26"/>
                <w:szCs w:val="26"/>
                <w:lang w:val="en-US"/>
              </w:rPr>
            </w:pPr>
          </w:p>
        </w:tc>
      </w:tr>
    </w:tbl>
    <w:p w:rsidR="00991CA5" w:rsidRDefault="00991CA5" w:rsidP="00385C7B">
      <w:pPr>
        <w:rPr>
          <w:sz w:val="26"/>
          <w:szCs w:val="26"/>
          <w:lang w:val="en-US"/>
        </w:rPr>
      </w:pPr>
    </w:p>
    <w:p w:rsidR="00991CA5" w:rsidRDefault="00991CA5">
      <w:pPr>
        <w:widowControl/>
        <w:spacing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:rsidR="00385C7B" w:rsidRPr="0038021A" w:rsidRDefault="00385C7B" w:rsidP="00385C7B">
      <w:pPr>
        <w:rPr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385C7B" w:rsidRPr="0038021A" w:rsidTr="00385C7B">
        <w:tc>
          <w:tcPr>
            <w:tcW w:w="9243" w:type="dxa"/>
          </w:tcPr>
          <w:p w:rsidR="00794164" w:rsidRPr="0038021A" w:rsidRDefault="00794164" w:rsidP="00385C7B">
            <w:pPr>
              <w:widowControl/>
              <w:tabs>
                <w:tab w:val="left" w:pos="3615"/>
              </w:tabs>
              <w:spacing w:line="240" w:lineRule="auto"/>
              <w:rPr>
                <w:b/>
                <w:sz w:val="26"/>
                <w:szCs w:val="26"/>
                <w:lang w:val="en-US"/>
              </w:rPr>
            </w:pPr>
          </w:p>
          <w:p w:rsidR="0038021A" w:rsidRPr="0038021A" w:rsidRDefault="00385C7B" w:rsidP="00385C7B">
            <w:pPr>
              <w:widowControl/>
              <w:tabs>
                <w:tab w:val="left" w:pos="3615"/>
              </w:tabs>
              <w:spacing w:line="240" w:lineRule="auto"/>
              <w:rPr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>BM1:</w:t>
            </w:r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r w:rsidRPr="0038021A">
              <w:rPr>
                <w:sz w:val="26"/>
                <w:szCs w:val="26"/>
                <w:lang w:val="en-US"/>
              </w:rPr>
              <w:tab/>
            </w:r>
          </w:p>
          <w:p w:rsidR="00385C7B" w:rsidRPr="0038021A" w:rsidRDefault="00385C7B" w:rsidP="0038021A">
            <w:pPr>
              <w:widowControl/>
              <w:tabs>
                <w:tab w:val="left" w:pos="3615"/>
              </w:tabs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>HỒ SƠ HỌC SINH</w:t>
            </w:r>
          </w:p>
          <w:p w:rsidR="00716B46" w:rsidRPr="0038021A" w:rsidRDefault="00716B46" w:rsidP="00385C7B">
            <w:pPr>
              <w:widowControl/>
              <w:tabs>
                <w:tab w:val="left" w:pos="3615"/>
              </w:tabs>
              <w:spacing w:line="240" w:lineRule="auto"/>
              <w:rPr>
                <w:sz w:val="26"/>
                <w:szCs w:val="26"/>
                <w:lang w:val="en-US"/>
              </w:rPr>
            </w:pPr>
          </w:p>
          <w:p w:rsidR="00716B46" w:rsidRPr="0038021A" w:rsidRDefault="00385C7B" w:rsidP="00385C7B">
            <w:pPr>
              <w:widowControl/>
              <w:tabs>
                <w:tab w:val="left" w:pos="3615"/>
              </w:tabs>
              <w:spacing w:line="240" w:lineRule="auto"/>
              <w:rPr>
                <w:sz w:val="26"/>
                <w:szCs w:val="26"/>
                <w:lang w:val="en-US"/>
              </w:rPr>
            </w:pPr>
            <w:r w:rsidRPr="0038021A">
              <w:rPr>
                <w:sz w:val="26"/>
                <w:szCs w:val="26"/>
                <w:lang w:val="en-US"/>
              </w:rPr>
              <w:t xml:space="preserve">Họ tên: </w:t>
            </w:r>
          </w:p>
          <w:p w:rsidR="00716B46" w:rsidRPr="0038021A" w:rsidRDefault="00716B46" w:rsidP="00385C7B">
            <w:pPr>
              <w:widowControl/>
              <w:tabs>
                <w:tab w:val="left" w:pos="3615"/>
              </w:tabs>
              <w:spacing w:line="240" w:lineRule="auto"/>
              <w:rPr>
                <w:sz w:val="26"/>
                <w:szCs w:val="26"/>
                <w:lang w:val="en-US"/>
              </w:rPr>
            </w:pPr>
            <w:r w:rsidRPr="0038021A">
              <w:rPr>
                <w:sz w:val="26"/>
                <w:szCs w:val="26"/>
                <w:lang w:val="en-US"/>
              </w:rPr>
              <w:t>Giới tính:                                              Ngày sinh:</w:t>
            </w:r>
          </w:p>
          <w:p w:rsidR="00716B46" w:rsidRPr="0038021A" w:rsidRDefault="00716B46" w:rsidP="00385C7B">
            <w:pPr>
              <w:widowControl/>
              <w:tabs>
                <w:tab w:val="left" w:pos="3615"/>
              </w:tabs>
              <w:spacing w:line="240" w:lineRule="auto"/>
              <w:rPr>
                <w:sz w:val="26"/>
                <w:szCs w:val="26"/>
                <w:lang w:val="en-US"/>
              </w:rPr>
            </w:pPr>
            <w:r w:rsidRPr="0038021A">
              <w:rPr>
                <w:sz w:val="26"/>
                <w:szCs w:val="26"/>
                <w:lang w:val="en-US"/>
              </w:rPr>
              <w:t xml:space="preserve">Địa chỉ: </w:t>
            </w:r>
          </w:p>
          <w:p w:rsidR="00716B46" w:rsidRPr="0038021A" w:rsidRDefault="00716B46" w:rsidP="00385C7B">
            <w:pPr>
              <w:widowControl/>
              <w:tabs>
                <w:tab w:val="left" w:pos="3615"/>
              </w:tabs>
              <w:spacing w:line="240" w:lineRule="auto"/>
              <w:rPr>
                <w:sz w:val="26"/>
                <w:szCs w:val="26"/>
                <w:lang w:val="en-US"/>
              </w:rPr>
            </w:pPr>
            <w:r w:rsidRPr="0038021A">
              <w:rPr>
                <w:sz w:val="26"/>
                <w:szCs w:val="26"/>
                <w:lang w:val="en-US"/>
              </w:rPr>
              <w:t>Số điện thoại:                                        Email:</w:t>
            </w:r>
          </w:p>
          <w:p w:rsidR="00716B46" w:rsidRPr="0038021A" w:rsidRDefault="00716B46" w:rsidP="00385C7B">
            <w:pPr>
              <w:widowControl/>
              <w:tabs>
                <w:tab w:val="left" w:pos="3615"/>
              </w:tabs>
              <w:spacing w:line="240" w:lineRule="auto"/>
              <w:rPr>
                <w:sz w:val="26"/>
                <w:szCs w:val="26"/>
                <w:lang w:val="en-US"/>
              </w:rPr>
            </w:pPr>
            <w:r w:rsidRPr="0038021A">
              <w:rPr>
                <w:sz w:val="26"/>
                <w:szCs w:val="26"/>
                <w:lang w:val="en-US"/>
              </w:rPr>
              <w:t>Dân tộc:                                                Tôn Giáo:</w:t>
            </w:r>
          </w:p>
          <w:p w:rsidR="00716B46" w:rsidRPr="0038021A" w:rsidRDefault="00C01A58" w:rsidP="00385C7B">
            <w:pPr>
              <w:widowControl/>
              <w:tabs>
                <w:tab w:val="left" w:pos="3615"/>
              </w:tabs>
              <w:spacing w:line="240" w:lineRule="auto"/>
              <w:rPr>
                <w:sz w:val="26"/>
                <w:szCs w:val="26"/>
                <w:lang w:val="en-US"/>
              </w:rPr>
            </w:pPr>
            <w:r w:rsidRPr="0038021A">
              <w:rPr>
                <w:sz w:val="26"/>
                <w:szCs w:val="26"/>
                <w:lang w:val="en-US"/>
              </w:rPr>
              <w:t>Họ tên Cha:                                           Nghề nghiệp:</w:t>
            </w:r>
          </w:p>
          <w:p w:rsidR="00C01A58" w:rsidRPr="0038021A" w:rsidRDefault="00C01A58" w:rsidP="00385C7B">
            <w:pPr>
              <w:widowControl/>
              <w:tabs>
                <w:tab w:val="left" w:pos="3615"/>
              </w:tabs>
              <w:spacing w:line="240" w:lineRule="auto"/>
              <w:rPr>
                <w:sz w:val="26"/>
                <w:szCs w:val="26"/>
                <w:lang w:val="en-US"/>
              </w:rPr>
            </w:pPr>
            <w:r w:rsidRPr="0038021A">
              <w:rPr>
                <w:sz w:val="26"/>
                <w:szCs w:val="26"/>
                <w:lang w:val="en-US"/>
              </w:rPr>
              <w:t>Họ tên Mẹ:                                            Nghề nghiệp:</w:t>
            </w:r>
          </w:p>
          <w:p w:rsidR="005A72F6" w:rsidRPr="0038021A" w:rsidRDefault="005A72F6" w:rsidP="00385C7B">
            <w:pPr>
              <w:widowControl/>
              <w:tabs>
                <w:tab w:val="left" w:pos="3615"/>
              </w:tabs>
              <w:spacing w:line="240" w:lineRule="auto"/>
              <w:rPr>
                <w:sz w:val="26"/>
                <w:szCs w:val="26"/>
                <w:lang w:val="en-US"/>
              </w:rPr>
            </w:pPr>
          </w:p>
          <w:p w:rsidR="00385C7B" w:rsidRPr="0038021A" w:rsidRDefault="00716B46" w:rsidP="00385C7B">
            <w:pPr>
              <w:widowControl/>
              <w:tabs>
                <w:tab w:val="left" w:pos="3615"/>
              </w:tabs>
              <w:spacing w:line="240" w:lineRule="auto"/>
              <w:rPr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>QĐ1</w:t>
            </w:r>
            <w:r w:rsidRPr="0038021A">
              <w:rPr>
                <w:sz w:val="26"/>
                <w:szCs w:val="26"/>
                <w:lang w:val="en-US"/>
              </w:rPr>
              <w:t>: Tuổi học sinh từ 15-20</w:t>
            </w:r>
            <w:r w:rsidR="00385C7B" w:rsidRPr="0038021A">
              <w:rPr>
                <w:sz w:val="26"/>
                <w:szCs w:val="26"/>
                <w:lang w:val="en-US"/>
              </w:rPr>
              <w:br/>
            </w:r>
          </w:p>
        </w:tc>
      </w:tr>
    </w:tbl>
    <w:p w:rsidR="00794164" w:rsidRPr="0038021A" w:rsidRDefault="00794164" w:rsidP="00385C7B">
      <w:pPr>
        <w:widowControl/>
        <w:spacing w:line="240" w:lineRule="auto"/>
        <w:rPr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4164" w:rsidRPr="0038021A" w:rsidTr="00794164">
        <w:tc>
          <w:tcPr>
            <w:tcW w:w="9243" w:type="dxa"/>
          </w:tcPr>
          <w:p w:rsidR="00794164" w:rsidRPr="0038021A" w:rsidRDefault="00794164" w:rsidP="00385C7B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</w:p>
          <w:p w:rsidR="0038021A" w:rsidRPr="0038021A" w:rsidRDefault="00794164" w:rsidP="00794164">
            <w:pPr>
              <w:widowControl/>
              <w:tabs>
                <w:tab w:val="left" w:pos="4005"/>
              </w:tabs>
              <w:spacing w:line="240" w:lineRule="auto"/>
              <w:rPr>
                <w:b/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>BM2:</w:t>
            </w:r>
            <w:r w:rsidRPr="0038021A">
              <w:rPr>
                <w:b/>
                <w:sz w:val="26"/>
                <w:szCs w:val="26"/>
                <w:lang w:val="en-US"/>
              </w:rPr>
              <w:tab/>
            </w:r>
          </w:p>
          <w:p w:rsidR="00FA1B49" w:rsidRPr="0038021A" w:rsidRDefault="00794164" w:rsidP="0038021A">
            <w:pPr>
              <w:widowControl/>
              <w:tabs>
                <w:tab w:val="left" w:pos="4005"/>
              </w:tabs>
              <w:spacing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>DANH SÁCH LỚP</w:t>
            </w:r>
          </w:p>
          <w:p w:rsidR="00794164" w:rsidRPr="0038021A" w:rsidRDefault="00794164" w:rsidP="00794164">
            <w:pPr>
              <w:widowControl/>
              <w:tabs>
                <w:tab w:val="left" w:pos="4005"/>
              </w:tabs>
              <w:spacing w:line="240" w:lineRule="auto"/>
              <w:rPr>
                <w:b/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br/>
            </w:r>
            <w:r w:rsidR="00FA1B49" w:rsidRPr="0038021A">
              <w:rPr>
                <w:b/>
                <w:sz w:val="26"/>
                <w:szCs w:val="26"/>
                <w:lang w:val="en-US"/>
              </w:rPr>
              <w:t xml:space="preserve">          </w:t>
            </w:r>
            <w:r w:rsidR="004E387B" w:rsidRPr="0038021A">
              <w:rPr>
                <w:b/>
                <w:sz w:val="26"/>
                <w:szCs w:val="26"/>
                <w:lang w:val="en-US"/>
              </w:rPr>
              <w:t xml:space="preserve">Năm học:                                </w:t>
            </w:r>
            <w:r w:rsidR="00FA1B49" w:rsidRPr="0038021A">
              <w:rPr>
                <w:b/>
                <w:sz w:val="26"/>
                <w:szCs w:val="26"/>
                <w:lang w:val="en-US"/>
              </w:rPr>
              <w:t xml:space="preserve">Lớp:                              </w:t>
            </w:r>
            <w:r w:rsidR="00ED5B95">
              <w:rPr>
                <w:b/>
                <w:sz w:val="26"/>
                <w:szCs w:val="26"/>
                <w:lang w:val="en-US"/>
              </w:rPr>
              <w:t xml:space="preserve">            </w:t>
            </w:r>
            <w:r w:rsidR="00FA1B49" w:rsidRPr="0038021A">
              <w:rPr>
                <w:b/>
                <w:sz w:val="26"/>
                <w:szCs w:val="26"/>
                <w:lang w:val="en-US"/>
              </w:rPr>
              <w:t xml:space="preserve"> Sĩ số:</w:t>
            </w:r>
          </w:p>
          <w:p w:rsidR="00FA1B49" w:rsidRPr="0038021A" w:rsidRDefault="00FA1B49" w:rsidP="00794164">
            <w:pPr>
              <w:widowControl/>
              <w:tabs>
                <w:tab w:val="left" w:pos="4005"/>
              </w:tabs>
              <w:spacing w:line="240" w:lineRule="auto"/>
              <w:rPr>
                <w:b/>
                <w:sz w:val="26"/>
                <w:szCs w:val="26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2889"/>
              <w:gridCol w:w="1802"/>
              <w:gridCol w:w="1803"/>
              <w:gridCol w:w="1803"/>
            </w:tblGrid>
            <w:tr w:rsidR="005963B4" w:rsidRPr="008374A6" w:rsidTr="005963B4">
              <w:tc>
                <w:tcPr>
                  <w:tcW w:w="715" w:type="dxa"/>
                </w:tcPr>
                <w:p w:rsidR="005963B4" w:rsidRPr="008374A6" w:rsidRDefault="005963B4" w:rsidP="005963B4">
                  <w:pPr>
                    <w:widowControl/>
                    <w:tabs>
                      <w:tab w:val="left" w:pos="4005"/>
                    </w:tabs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8374A6">
                    <w:rPr>
                      <w:sz w:val="26"/>
                      <w:szCs w:val="26"/>
                      <w:lang w:val="en-US"/>
                    </w:rPr>
                    <w:t>STT</w:t>
                  </w:r>
                </w:p>
              </w:tc>
              <w:tc>
                <w:tcPr>
                  <w:tcW w:w="2889" w:type="dxa"/>
                </w:tcPr>
                <w:p w:rsidR="005963B4" w:rsidRPr="008374A6" w:rsidRDefault="005963B4" w:rsidP="005963B4">
                  <w:pPr>
                    <w:widowControl/>
                    <w:tabs>
                      <w:tab w:val="left" w:pos="4005"/>
                    </w:tabs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8374A6">
                    <w:rPr>
                      <w:sz w:val="26"/>
                      <w:szCs w:val="26"/>
                      <w:lang w:val="en-US"/>
                    </w:rPr>
                    <w:t>Họ và tên</w:t>
                  </w:r>
                </w:p>
              </w:tc>
              <w:tc>
                <w:tcPr>
                  <w:tcW w:w="1802" w:type="dxa"/>
                </w:tcPr>
                <w:p w:rsidR="005963B4" w:rsidRPr="008374A6" w:rsidRDefault="005963B4" w:rsidP="005963B4">
                  <w:pPr>
                    <w:widowControl/>
                    <w:tabs>
                      <w:tab w:val="left" w:pos="4005"/>
                    </w:tabs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8374A6">
                    <w:rPr>
                      <w:sz w:val="26"/>
                      <w:szCs w:val="26"/>
                      <w:lang w:val="en-US"/>
                    </w:rPr>
                    <w:t>Giới tính</w:t>
                  </w:r>
                </w:p>
              </w:tc>
              <w:tc>
                <w:tcPr>
                  <w:tcW w:w="1803" w:type="dxa"/>
                </w:tcPr>
                <w:p w:rsidR="005963B4" w:rsidRPr="008374A6" w:rsidRDefault="005963B4" w:rsidP="005963B4">
                  <w:pPr>
                    <w:widowControl/>
                    <w:tabs>
                      <w:tab w:val="left" w:pos="4005"/>
                    </w:tabs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8374A6">
                    <w:rPr>
                      <w:sz w:val="26"/>
                      <w:szCs w:val="26"/>
                      <w:lang w:val="en-US"/>
                    </w:rPr>
                    <w:t>Ngày sinh</w:t>
                  </w:r>
                </w:p>
              </w:tc>
              <w:tc>
                <w:tcPr>
                  <w:tcW w:w="1803" w:type="dxa"/>
                </w:tcPr>
                <w:p w:rsidR="005963B4" w:rsidRPr="008374A6" w:rsidRDefault="005963B4" w:rsidP="005963B4">
                  <w:pPr>
                    <w:widowControl/>
                    <w:tabs>
                      <w:tab w:val="left" w:pos="4005"/>
                    </w:tabs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8374A6">
                    <w:rPr>
                      <w:sz w:val="26"/>
                      <w:szCs w:val="26"/>
                      <w:lang w:val="en-US"/>
                    </w:rPr>
                    <w:t>Địa chỉ</w:t>
                  </w:r>
                </w:p>
              </w:tc>
            </w:tr>
            <w:tr w:rsidR="005963B4" w:rsidRPr="0038021A" w:rsidTr="005963B4">
              <w:tc>
                <w:tcPr>
                  <w:tcW w:w="715" w:type="dxa"/>
                </w:tcPr>
                <w:p w:rsidR="005963B4" w:rsidRPr="0038021A" w:rsidRDefault="005963B4" w:rsidP="00794164">
                  <w:pPr>
                    <w:widowControl/>
                    <w:tabs>
                      <w:tab w:val="left" w:pos="4005"/>
                    </w:tabs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2889" w:type="dxa"/>
                </w:tcPr>
                <w:p w:rsidR="005963B4" w:rsidRPr="0038021A" w:rsidRDefault="005963B4" w:rsidP="00794164">
                  <w:pPr>
                    <w:widowControl/>
                    <w:tabs>
                      <w:tab w:val="left" w:pos="4005"/>
                    </w:tabs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802" w:type="dxa"/>
                </w:tcPr>
                <w:p w:rsidR="005963B4" w:rsidRPr="0038021A" w:rsidRDefault="005963B4" w:rsidP="00794164">
                  <w:pPr>
                    <w:widowControl/>
                    <w:tabs>
                      <w:tab w:val="left" w:pos="4005"/>
                    </w:tabs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803" w:type="dxa"/>
                </w:tcPr>
                <w:p w:rsidR="005963B4" w:rsidRPr="0038021A" w:rsidRDefault="005963B4" w:rsidP="00794164">
                  <w:pPr>
                    <w:widowControl/>
                    <w:tabs>
                      <w:tab w:val="left" w:pos="4005"/>
                    </w:tabs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803" w:type="dxa"/>
                </w:tcPr>
                <w:p w:rsidR="005963B4" w:rsidRPr="0038021A" w:rsidRDefault="005963B4" w:rsidP="00794164">
                  <w:pPr>
                    <w:widowControl/>
                    <w:tabs>
                      <w:tab w:val="left" w:pos="4005"/>
                    </w:tabs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5963B4" w:rsidRPr="0038021A" w:rsidTr="005963B4">
              <w:tc>
                <w:tcPr>
                  <w:tcW w:w="715" w:type="dxa"/>
                </w:tcPr>
                <w:p w:rsidR="005963B4" w:rsidRPr="0038021A" w:rsidRDefault="005963B4" w:rsidP="00794164">
                  <w:pPr>
                    <w:widowControl/>
                    <w:tabs>
                      <w:tab w:val="left" w:pos="4005"/>
                    </w:tabs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2889" w:type="dxa"/>
                </w:tcPr>
                <w:p w:rsidR="005963B4" w:rsidRPr="0038021A" w:rsidRDefault="005963B4" w:rsidP="00794164">
                  <w:pPr>
                    <w:widowControl/>
                    <w:tabs>
                      <w:tab w:val="left" w:pos="4005"/>
                    </w:tabs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802" w:type="dxa"/>
                </w:tcPr>
                <w:p w:rsidR="005963B4" w:rsidRPr="0038021A" w:rsidRDefault="005963B4" w:rsidP="00794164">
                  <w:pPr>
                    <w:widowControl/>
                    <w:tabs>
                      <w:tab w:val="left" w:pos="4005"/>
                    </w:tabs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803" w:type="dxa"/>
                </w:tcPr>
                <w:p w:rsidR="005963B4" w:rsidRPr="0038021A" w:rsidRDefault="005963B4" w:rsidP="00794164">
                  <w:pPr>
                    <w:widowControl/>
                    <w:tabs>
                      <w:tab w:val="left" w:pos="4005"/>
                    </w:tabs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803" w:type="dxa"/>
                </w:tcPr>
                <w:p w:rsidR="005963B4" w:rsidRPr="0038021A" w:rsidRDefault="005963B4" w:rsidP="00794164">
                  <w:pPr>
                    <w:widowControl/>
                    <w:tabs>
                      <w:tab w:val="left" w:pos="4005"/>
                    </w:tabs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5963B4" w:rsidRPr="0038021A" w:rsidTr="005963B4">
              <w:tc>
                <w:tcPr>
                  <w:tcW w:w="715" w:type="dxa"/>
                </w:tcPr>
                <w:p w:rsidR="005963B4" w:rsidRPr="0038021A" w:rsidRDefault="005963B4" w:rsidP="00794164">
                  <w:pPr>
                    <w:widowControl/>
                    <w:tabs>
                      <w:tab w:val="left" w:pos="4005"/>
                    </w:tabs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2889" w:type="dxa"/>
                </w:tcPr>
                <w:p w:rsidR="005963B4" w:rsidRPr="0038021A" w:rsidRDefault="005963B4" w:rsidP="00794164">
                  <w:pPr>
                    <w:widowControl/>
                    <w:tabs>
                      <w:tab w:val="left" w:pos="4005"/>
                    </w:tabs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802" w:type="dxa"/>
                </w:tcPr>
                <w:p w:rsidR="005963B4" w:rsidRPr="0038021A" w:rsidRDefault="005963B4" w:rsidP="00794164">
                  <w:pPr>
                    <w:widowControl/>
                    <w:tabs>
                      <w:tab w:val="left" w:pos="4005"/>
                    </w:tabs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803" w:type="dxa"/>
                </w:tcPr>
                <w:p w:rsidR="005963B4" w:rsidRPr="0038021A" w:rsidRDefault="005963B4" w:rsidP="00794164">
                  <w:pPr>
                    <w:widowControl/>
                    <w:tabs>
                      <w:tab w:val="left" w:pos="4005"/>
                    </w:tabs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803" w:type="dxa"/>
                </w:tcPr>
                <w:p w:rsidR="005963B4" w:rsidRPr="0038021A" w:rsidRDefault="005963B4" w:rsidP="00794164">
                  <w:pPr>
                    <w:widowControl/>
                    <w:tabs>
                      <w:tab w:val="left" w:pos="4005"/>
                    </w:tabs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</w:tbl>
          <w:p w:rsidR="00794164" w:rsidRPr="0038021A" w:rsidRDefault="00794164" w:rsidP="00794164">
            <w:pPr>
              <w:widowControl/>
              <w:tabs>
                <w:tab w:val="left" w:pos="4005"/>
              </w:tabs>
              <w:spacing w:line="240" w:lineRule="auto"/>
              <w:rPr>
                <w:b/>
                <w:sz w:val="26"/>
                <w:szCs w:val="26"/>
                <w:lang w:val="en-US"/>
              </w:rPr>
            </w:pPr>
          </w:p>
          <w:p w:rsidR="005963B4" w:rsidRPr="0038021A" w:rsidRDefault="00794164" w:rsidP="00794164">
            <w:pPr>
              <w:widowControl/>
              <w:tabs>
                <w:tab w:val="left" w:pos="4005"/>
              </w:tabs>
              <w:spacing w:line="240" w:lineRule="auto"/>
              <w:rPr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 xml:space="preserve">QĐ2: </w:t>
            </w:r>
            <w:r w:rsidR="003478F4">
              <w:rPr>
                <w:b/>
                <w:sz w:val="26"/>
                <w:szCs w:val="26"/>
                <w:lang w:val="en-US"/>
              </w:rPr>
              <w:t xml:space="preserve">-   </w:t>
            </w:r>
            <w:r w:rsidR="00D279E8">
              <w:rPr>
                <w:b/>
                <w:sz w:val="26"/>
                <w:szCs w:val="26"/>
                <w:lang w:val="en-US"/>
              </w:rPr>
              <w:t xml:space="preserve"> </w:t>
            </w:r>
            <w:r w:rsidR="005963B4" w:rsidRPr="0038021A">
              <w:rPr>
                <w:sz w:val="26"/>
                <w:szCs w:val="26"/>
                <w:lang w:val="en-US"/>
              </w:rPr>
              <w:t xml:space="preserve">Có 3 khối 10, 11, 12. </w:t>
            </w:r>
          </w:p>
          <w:p w:rsidR="00794164" w:rsidRPr="003478F4" w:rsidRDefault="005963B4" w:rsidP="003478F4">
            <w:pPr>
              <w:pStyle w:val="ListParagraph"/>
              <w:widowControl/>
              <w:numPr>
                <w:ilvl w:val="0"/>
                <w:numId w:val="33"/>
              </w:numPr>
              <w:tabs>
                <w:tab w:val="left" w:pos="4005"/>
              </w:tabs>
              <w:spacing w:line="240" w:lineRule="auto"/>
              <w:rPr>
                <w:sz w:val="26"/>
                <w:szCs w:val="26"/>
                <w:lang w:val="en-US"/>
              </w:rPr>
            </w:pPr>
            <w:r w:rsidRPr="003478F4">
              <w:rPr>
                <w:sz w:val="26"/>
                <w:szCs w:val="26"/>
                <w:lang w:val="en-US"/>
              </w:rPr>
              <w:t>Tùy vào mỗi năm học mà mỗi khối sẽ có số lượng lớp khác nhau.</w:t>
            </w:r>
          </w:p>
          <w:p w:rsidR="005963B4" w:rsidRPr="0038021A" w:rsidRDefault="005963B4" w:rsidP="00794164">
            <w:pPr>
              <w:widowControl/>
              <w:tabs>
                <w:tab w:val="left" w:pos="4005"/>
              </w:tabs>
              <w:spacing w:line="240" w:lineRule="auto"/>
              <w:rPr>
                <w:sz w:val="26"/>
                <w:szCs w:val="26"/>
                <w:lang w:val="en-US"/>
              </w:rPr>
            </w:pPr>
            <w:r w:rsidRPr="0038021A">
              <w:rPr>
                <w:sz w:val="26"/>
                <w:szCs w:val="26"/>
                <w:lang w:val="en-US"/>
              </w:rPr>
              <w:t xml:space="preserve">          Mỗi lớp tối đa 45 học sinh</w:t>
            </w:r>
          </w:p>
          <w:p w:rsidR="00794164" w:rsidRPr="0038021A" w:rsidRDefault="00794164" w:rsidP="00794164">
            <w:pPr>
              <w:widowControl/>
              <w:tabs>
                <w:tab w:val="left" w:pos="4005"/>
              </w:tabs>
              <w:spacing w:line="240" w:lineRule="auto"/>
              <w:rPr>
                <w:sz w:val="26"/>
                <w:szCs w:val="26"/>
                <w:lang w:val="en-US"/>
              </w:rPr>
            </w:pPr>
          </w:p>
        </w:tc>
      </w:tr>
    </w:tbl>
    <w:p w:rsidR="005963B4" w:rsidRPr="0038021A" w:rsidRDefault="005963B4" w:rsidP="00385C7B">
      <w:pPr>
        <w:widowControl/>
        <w:spacing w:line="240" w:lineRule="auto"/>
        <w:rPr>
          <w:sz w:val="26"/>
          <w:szCs w:val="26"/>
          <w:lang w:val="en-US"/>
        </w:rPr>
      </w:pPr>
    </w:p>
    <w:p w:rsidR="005963B4" w:rsidRPr="0038021A" w:rsidRDefault="00991CA5" w:rsidP="00385C7B">
      <w:pPr>
        <w:widowControl/>
        <w:spacing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D679D" w:rsidRPr="0038021A" w:rsidTr="00057C98">
        <w:tc>
          <w:tcPr>
            <w:tcW w:w="9243" w:type="dxa"/>
          </w:tcPr>
          <w:p w:rsidR="007D679D" w:rsidRPr="0038021A" w:rsidRDefault="007D679D" w:rsidP="007D679D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</w:p>
          <w:p w:rsidR="0038021A" w:rsidRPr="0038021A" w:rsidRDefault="007D679D" w:rsidP="007D679D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>BM</w:t>
            </w:r>
            <w:r w:rsidR="009569F3" w:rsidRPr="0038021A">
              <w:rPr>
                <w:b/>
                <w:sz w:val="26"/>
                <w:szCs w:val="26"/>
                <w:lang w:val="en-US"/>
              </w:rPr>
              <w:t>3</w:t>
            </w:r>
            <w:r w:rsidRPr="0038021A">
              <w:rPr>
                <w:b/>
                <w:sz w:val="26"/>
                <w:szCs w:val="26"/>
                <w:lang w:val="en-US"/>
              </w:rPr>
              <w:t xml:space="preserve">:                                                </w:t>
            </w:r>
          </w:p>
          <w:p w:rsidR="007D679D" w:rsidRPr="0038021A" w:rsidRDefault="007D679D" w:rsidP="0038021A">
            <w:pPr>
              <w:widowControl/>
              <w:spacing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 xml:space="preserve">DANH SÁCH </w:t>
            </w:r>
            <w:r w:rsidR="007E17A8" w:rsidRPr="0038021A">
              <w:rPr>
                <w:b/>
                <w:sz w:val="26"/>
                <w:szCs w:val="26"/>
                <w:lang w:val="en-US"/>
              </w:rPr>
              <w:t>HỌC SINH</w:t>
            </w:r>
            <w:r w:rsidRPr="0038021A">
              <w:rPr>
                <w:b/>
                <w:sz w:val="26"/>
                <w:szCs w:val="26"/>
                <w:lang w:val="en-US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744"/>
              <w:gridCol w:w="1347"/>
              <w:gridCol w:w="643"/>
              <w:gridCol w:w="1156"/>
              <w:gridCol w:w="1199"/>
              <w:gridCol w:w="815"/>
              <w:gridCol w:w="860"/>
              <w:gridCol w:w="650"/>
              <w:gridCol w:w="913"/>
            </w:tblGrid>
            <w:tr w:rsidR="0038021A" w:rsidRPr="008374A6" w:rsidTr="000C327A">
              <w:tc>
                <w:tcPr>
                  <w:tcW w:w="690" w:type="dxa"/>
                </w:tcPr>
                <w:p w:rsidR="000C327A" w:rsidRPr="008374A6" w:rsidRDefault="000C327A" w:rsidP="007D679D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8374A6">
                    <w:rPr>
                      <w:sz w:val="26"/>
                      <w:szCs w:val="26"/>
                      <w:lang w:val="en-US"/>
                    </w:rPr>
                    <w:t>STT</w:t>
                  </w:r>
                </w:p>
              </w:tc>
              <w:tc>
                <w:tcPr>
                  <w:tcW w:w="745" w:type="dxa"/>
                </w:tcPr>
                <w:p w:rsidR="000C327A" w:rsidRPr="008374A6" w:rsidRDefault="000C327A" w:rsidP="007D679D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8374A6">
                    <w:rPr>
                      <w:sz w:val="26"/>
                      <w:szCs w:val="26"/>
                      <w:lang w:val="en-US"/>
                    </w:rPr>
                    <w:t>Mã HS</w:t>
                  </w:r>
                </w:p>
              </w:tc>
              <w:tc>
                <w:tcPr>
                  <w:tcW w:w="1350" w:type="dxa"/>
                </w:tcPr>
                <w:p w:rsidR="000C327A" w:rsidRPr="008374A6" w:rsidRDefault="000C327A" w:rsidP="007D679D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8374A6">
                    <w:rPr>
                      <w:sz w:val="26"/>
                      <w:szCs w:val="26"/>
                      <w:lang w:val="en-US"/>
                    </w:rPr>
                    <w:t>Họ và tên</w:t>
                  </w:r>
                </w:p>
              </w:tc>
              <w:tc>
                <w:tcPr>
                  <w:tcW w:w="643" w:type="dxa"/>
                </w:tcPr>
                <w:p w:rsidR="000C327A" w:rsidRPr="008374A6" w:rsidRDefault="000C327A" w:rsidP="007D679D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8374A6">
                    <w:rPr>
                      <w:sz w:val="26"/>
                      <w:szCs w:val="26"/>
                      <w:lang w:val="en-US"/>
                    </w:rPr>
                    <w:t>Lớp</w:t>
                  </w:r>
                </w:p>
              </w:tc>
              <w:tc>
                <w:tcPr>
                  <w:tcW w:w="1157" w:type="dxa"/>
                </w:tcPr>
                <w:p w:rsidR="000C327A" w:rsidRPr="008374A6" w:rsidRDefault="000C327A" w:rsidP="007D679D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8374A6">
                    <w:rPr>
                      <w:sz w:val="26"/>
                      <w:szCs w:val="26"/>
                      <w:lang w:val="en-US"/>
                    </w:rPr>
                    <w:t>TBHK 1</w:t>
                  </w:r>
                </w:p>
              </w:tc>
              <w:tc>
                <w:tcPr>
                  <w:tcW w:w="1200" w:type="dxa"/>
                </w:tcPr>
                <w:p w:rsidR="000C327A" w:rsidRPr="008374A6" w:rsidRDefault="000C327A" w:rsidP="007D679D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8374A6">
                    <w:rPr>
                      <w:sz w:val="26"/>
                      <w:szCs w:val="26"/>
                      <w:lang w:val="en-US"/>
                    </w:rPr>
                    <w:t>TBHK 2</w:t>
                  </w:r>
                </w:p>
              </w:tc>
              <w:tc>
                <w:tcPr>
                  <w:tcW w:w="816" w:type="dxa"/>
                </w:tcPr>
                <w:p w:rsidR="000C327A" w:rsidRPr="008374A6" w:rsidRDefault="000C327A" w:rsidP="007D679D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8374A6">
                    <w:rPr>
                      <w:sz w:val="26"/>
                      <w:szCs w:val="26"/>
                      <w:lang w:val="en-US"/>
                    </w:rPr>
                    <w:t>Cả năm</w:t>
                  </w:r>
                </w:p>
              </w:tc>
              <w:tc>
                <w:tcPr>
                  <w:tcW w:w="860" w:type="dxa"/>
                </w:tcPr>
                <w:p w:rsidR="000C327A" w:rsidRPr="008374A6" w:rsidRDefault="000C327A" w:rsidP="007D679D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8374A6">
                    <w:rPr>
                      <w:sz w:val="26"/>
                      <w:szCs w:val="26"/>
                      <w:lang w:val="en-US"/>
                    </w:rPr>
                    <w:t>Hạnh kiểm</w:t>
                  </w:r>
                </w:p>
              </w:tc>
              <w:tc>
                <w:tcPr>
                  <w:tcW w:w="642" w:type="dxa"/>
                </w:tcPr>
                <w:p w:rsidR="000C327A" w:rsidRPr="008374A6" w:rsidRDefault="000C327A" w:rsidP="007D679D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8374A6">
                    <w:rPr>
                      <w:sz w:val="26"/>
                      <w:szCs w:val="26"/>
                      <w:lang w:val="en-US"/>
                    </w:rPr>
                    <w:t>Học lực</w:t>
                  </w:r>
                </w:p>
              </w:tc>
              <w:tc>
                <w:tcPr>
                  <w:tcW w:w="914" w:type="dxa"/>
                </w:tcPr>
                <w:p w:rsidR="000C327A" w:rsidRPr="008374A6" w:rsidRDefault="000C327A" w:rsidP="007D679D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8374A6">
                    <w:rPr>
                      <w:sz w:val="26"/>
                      <w:szCs w:val="26"/>
                      <w:lang w:val="en-US"/>
                    </w:rPr>
                    <w:t>Tình trạng</w:t>
                  </w:r>
                </w:p>
              </w:tc>
            </w:tr>
            <w:tr w:rsidR="0038021A" w:rsidRPr="0038021A" w:rsidTr="000C327A">
              <w:tc>
                <w:tcPr>
                  <w:tcW w:w="690" w:type="dxa"/>
                </w:tcPr>
                <w:p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45" w:type="dxa"/>
                </w:tcPr>
                <w:p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350" w:type="dxa"/>
                </w:tcPr>
                <w:p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43" w:type="dxa"/>
                </w:tcPr>
                <w:p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157" w:type="dxa"/>
                </w:tcPr>
                <w:p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200" w:type="dxa"/>
                </w:tcPr>
                <w:p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816" w:type="dxa"/>
                </w:tcPr>
                <w:p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860" w:type="dxa"/>
                </w:tcPr>
                <w:p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42" w:type="dxa"/>
                </w:tcPr>
                <w:p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914" w:type="dxa"/>
                </w:tcPr>
                <w:p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38021A" w:rsidRPr="0038021A" w:rsidTr="000C327A">
              <w:tc>
                <w:tcPr>
                  <w:tcW w:w="690" w:type="dxa"/>
                </w:tcPr>
                <w:p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45" w:type="dxa"/>
                </w:tcPr>
                <w:p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350" w:type="dxa"/>
                </w:tcPr>
                <w:p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43" w:type="dxa"/>
                </w:tcPr>
                <w:p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157" w:type="dxa"/>
                </w:tcPr>
                <w:p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200" w:type="dxa"/>
                </w:tcPr>
                <w:p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816" w:type="dxa"/>
                </w:tcPr>
                <w:p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860" w:type="dxa"/>
                </w:tcPr>
                <w:p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42" w:type="dxa"/>
                </w:tcPr>
                <w:p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914" w:type="dxa"/>
                </w:tcPr>
                <w:p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38021A" w:rsidRPr="0038021A" w:rsidTr="000C327A">
              <w:tc>
                <w:tcPr>
                  <w:tcW w:w="690" w:type="dxa"/>
                </w:tcPr>
                <w:p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45" w:type="dxa"/>
                </w:tcPr>
                <w:p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350" w:type="dxa"/>
                </w:tcPr>
                <w:p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43" w:type="dxa"/>
                </w:tcPr>
                <w:p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157" w:type="dxa"/>
                </w:tcPr>
                <w:p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200" w:type="dxa"/>
                </w:tcPr>
                <w:p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816" w:type="dxa"/>
                </w:tcPr>
                <w:p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860" w:type="dxa"/>
                </w:tcPr>
                <w:p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42" w:type="dxa"/>
                </w:tcPr>
                <w:p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914" w:type="dxa"/>
                </w:tcPr>
                <w:p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</w:tbl>
          <w:p w:rsidR="007D679D" w:rsidRPr="0038021A" w:rsidRDefault="007D679D" w:rsidP="007D679D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</w:p>
          <w:p w:rsidR="00467E39" w:rsidRPr="0038021A" w:rsidRDefault="00467E39" w:rsidP="007D679D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>Thông tin chi tiết: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12"/>
            </w:tblGrid>
            <w:tr w:rsidR="00467E39" w:rsidRPr="0038021A" w:rsidTr="00467E39">
              <w:tc>
                <w:tcPr>
                  <w:tcW w:w="9012" w:type="dxa"/>
                </w:tcPr>
                <w:p w:rsidR="00467E39" w:rsidRPr="0038021A" w:rsidRDefault="00467E39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  <w:p w:rsidR="00467E39" w:rsidRPr="0038021A" w:rsidRDefault="00467E39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</w:tbl>
          <w:p w:rsidR="00467E39" w:rsidRPr="0038021A" w:rsidRDefault="00467E39" w:rsidP="007D679D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</w:p>
          <w:p w:rsidR="007D679D" w:rsidRPr="0038021A" w:rsidRDefault="009D12BB" w:rsidP="007D679D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>QĐ3</w:t>
            </w:r>
            <w:r w:rsidRPr="0038021A">
              <w:rPr>
                <w:sz w:val="26"/>
                <w:szCs w:val="26"/>
                <w:lang w:val="en-US"/>
              </w:rPr>
              <w:t>: Điểm TBHK</w:t>
            </w:r>
            <w:r w:rsidR="00A019E6" w:rsidRPr="0038021A">
              <w:rPr>
                <w:sz w:val="26"/>
                <w:szCs w:val="26"/>
                <w:lang w:val="en-US"/>
              </w:rPr>
              <w:t>(trung bình học kì)</w:t>
            </w:r>
            <w:r w:rsidRPr="0038021A">
              <w:rPr>
                <w:sz w:val="26"/>
                <w:szCs w:val="26"/>
                <w:lang w:val="en-US"/>
              </w:rPr>
              <w:t xml:space="preserve"> 1 hệ số 1, Điểm TBHK 2 hệ số 2</w:t>
            </w:r>
          </w:p>
          <w:p w:rsidR="00467E39" w:rsidRPr="0038021A" w:rsidRDefault="00467E39" w:rsidP="007D679D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  <w:r w:rsidRPr="0038021A">
              <w:rPr>
                <w:sz w:val="26"/>
                <w:szCs w:val="26"/>
                <w:lang w:val="en-US"/>
              </w:rPr>
              <w:t xml:space="preserve">           Tình trạng: “đang học”, “đã lên lớp”, “bảo lưu”.</w:t>
            </w:r>
          </w:p>
          <w:p w:rsidR="00467E39" w:rsidRPr="0038021A" w:rsidRDefault="00467E39" w:rsidP="007D679D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  <w:r w:rsidRPr="0038021A">
              <w:rPr>
                <w:sz w:val="26"/>
                <w:szCs w:val="26"/>
                <w:lang w:val="en-US"/>
              </w:rPr>
              <w:t xml:space="preserve">            </w:t>
            </w:r>
          </w:p>
          <w:p w:rsidR="009D12BB" w:rsidRPr="0038021A" w:rsidRDefault="009D12BB" w:rsidP="007D679D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</w:p>
        </w:tc>
      </w:tr>
    </w:tbl>
    <w:p w:rsidR="007D679D" w:rsidRPr="0038021A" w:rsidRDefault="007D679D" w:rsidP="00385C7B">
      <w:pPr>
        <w:widowControl/>
        <w:spacing w:line="240" w:lineRule="auto"/>
        <w:rPr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038AF" w:rsidRPr="0038021A" w:rsidTr="00057C98">
        <w:tc>
          <w:tcPr>
            <w:tcW w:w="9243" w:type="dxa"/>
          </w:tcPr>
          <w:p w:rsidR="009038AF" w:rsidRPr="0038021A" w:rsidRDefault="009038AF" w:rsidP="009038AF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</w:p>
          <w:p w:rsidR="0038021A" w:rsidRPr="0038021A" w:rsidRDefault="009038AF" w:rsidP="009038AF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>BM4</w:t>
            </w:r>
            <w:r w:rsidR="004C2993">
              <w:rPr>
                <w:b/>
                <w:sz w:val="26"/>
                <w:szCs w:val="26"/>
                <w:lang w:val="en-US"/>
              </w:rPr>
              <w:t>.1</w:t>
            </w:r>
            <w:r w:rsidRPr="0038021A">
              <w:rPr>
                <w:b/>
                <w:sz w:val="26"/>
                <w:szCs w:val="26"/>
                <w:lang w:val="en-US"/>
              </w:rPr>
              <w:t>:</w:t>
            </w:r>
            <w:r w:rsidRPr="0038021A">
              <w:rPr>
                <w:b/>
                <w:sz w:val="26"/>
                <w:szCs w:val="26"/>
                <w:lang w:val="en-US"/>
              </w:rPr>
              <w:tab/>
              <w:t xml:space="preserve">                                              </w:t>
            </w:r>
          </w:p>
          <w:p w:rsidR="009038AF" w:rsidRPr="0038021A" w:rsidRDefault="009038AF" w:rsidP="0038021A">
            <w:pPr>
              <w:widowControl/>
              <w:spacing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>BẢNG ĐIỂM MÔN HỌC</w:t>
            </w:r>
          </w:p>
          <w:p w:rsidR="009038AF" w:rsidRPr="0038021A" w:rsidRDefault="009038AF" w:rsidP="009038AF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br/>
              <w:t xml:space="preserve">    Năm học:                            Lớp:                   Học kỳ:                 Môn học:       </w:t>
            </w:r>
          </w:p>
          <w:p w:rsidR="009038AF" w:rsidRPr="0038021A" w:rsidRDefault="009038AF" w:rsidP="009038AF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81"/>
              <w:gridCol w:w="1270"/>
              <w:gridCol w:w="1530"/>
              <w:gridCol w:w="1317"/>
              <w:gridCol w:w="1260"/>
              <w:gridCol w:w="1260"/>
              <w:gridCol w:w="1225"/>
            </w:tblGrid>
            <w:tr w:rsidR="000934AC" w:rsidRPr="0038021A" w:rsidTr="004516B5">
              <w:trPr>
                <w:jc w:val="center"/>
              </w:trPr>
              <w:tc>
                <w:tcPr>
                  <w:tcW w:w="681" w:type="dxa"/>
                </w:tcPr>
                <w:p w:rsidR="000934AC" w:rsidRPr="0038021A" w:rsidRDefault="000934AC" w:rsidP="00651085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38021A">
                    <w:rPr>
                      <w:sz w:val="26"/>
                      <w:szCs w:val="26"/>
                      <w:lang w:val="en-US"/>
                    </w:rPr>
                    <w:t>STT</w:t>
                  </w:r>
                </w:p>
              </w:tc>
              <w:tc>
                <w:tcPr>
                  <w:tcW w:w="1270" w:type="dxa"/>
                </w:tcPr>
                <w:p w:rsidR="000934AC" w:rsidRPr="0038021A" w:rsidRDefault="000934AC" w:rsidP="00651085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38021A">
                    <w:rPr>
                      <w:sz w:val="26"/>
                      <w:szCs w:val="26"/>
                      <w:lang w:val="en-US"/>
                    </w:rPr>
                    <w:t>Họ và tên</w:t>
                  </w:r>
                </w:p>
              </w:tc>
              <w:tc>
                <w:tcPr>
                  <w:tcW w:w="1530" w:type="dxa"/>
                </w:tcPr>
                <w:p w:rsidR="000934AC" w:rsidRPr="0038021A" w:rsidRDefault="000934AC" w:rsidP="00651085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38021A">
                    <w:rPr>
                      <w:sz w:val="26"/>
                      <w:szCs w:val="26"/>
                      <w:lang w:val="en-US"/>
                    </w:rPr>
                    <w:t>Điểm miệng</w:t>
                  </w:r>
                </w:p>
              </w:tc>
              <w:tc>
                <w:tcPr>
                  <w:tcW w:w="1317" w:type="dxa"/>
                </w:tcPr>
                <w:p w:rsidR="000934AC" w:rsidRPr="0038021A" w:rsidRDefault="000934AC" w:rsidP="00651085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38021A">
                    <w:rPr>
                      <w:sz w:val="26"/>
                      <w:szCs w:val="26"/>
                      <w:lang w:val="en-US"/>
                    </w:rPr>
                    <w:t>Điểm 15p</w:t>
                  </w:r>
                </w:p>
              </w:tc>
              <w:tc>
                <w:tcPr>
                  <w:tcW w:w="1260" w:type="dxa"/>
                </w:tcPr>
                <w:p w:rsidR="000934AC" w:rsidRPr="0038021A" w:rsidRDefault="000934AC" w:rsidP="007D669B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38021A">
                    <w:rPr>
                      <w:sz w:val="26"/>
                      <w:szCs w:val="26"/>
                      <w:lang w:val="en-US"/>
                    </w:rPr>
                    <w:t>Điểm 45p</w:t>
                  </w:r>
                </w:p>
              </w:tc>
              <w:tc>
                <w:tcPr>
                  <w:tcW w:w="1260" w:type="dxa"/>
                </w:tcPr>
                <w:p w:rsidR="000934AC" w:rsidRPr="0038021A" w:rsidRDefault="000934AC" w:rsidP="00651085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38021A">
                    <w:rPr>
                      <w:sz w:val="26"/>
                      <w:szCs w:val="26"/>
                      <w:lang w:val="en-US"/>
                    </w:rPr>
                    <w:t>Điểm thi</w:t>
                  </w:r>
                </w:p>
              </w:tc>
              <w:tc>
                <w:tcPr>
                  <w:tcW w:w="1225" w:type="dxa"/>
                </w:tcPr>
                <w:p w:rsidR="000934AC" w:rsidRPr="0038021A" w:rsidRDefault="000934AC" w:rsidP="00651085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38021A">
                    <w:rPr>
                      <w:sz w:val="26"/>
                      <w:szCs w:val="26"/>
                      <w:lang w:val="en-US"/>
                    </w:rPr>
                    <w:t>TB</w:t>
                  </w:r>
                  <w:r w:rsidR="00BB446D">
                    <w:rPr>
                      <w:sz w:val="26"/>
                      <w:szCs w:val="26"/>
                      <w:lang w:val="en-US"/>
                    </w:rPr>
                    <w:t>M</w:t>
                  </w:r>
                </w:p>
              </w:tc>
            </w:tr>
            <w:tr w:rsidR="000934AC" w:rsidRPr="0038021A" w:rsidTr="004516B5">
              <w:trPr>
                <w:jc w:val="center"/>
              </w:trPr>
              <w:tc>
                <w:tcPr>
                  <w:tcW w:w="681" w:type="dxa"/>
                </w:tcPr>
                <w:p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270" w:type="dxa"/>
                </w:tcPr>
                <w:p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317" w:type="dxa"/>
                </w:tcPr>
                <w:p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225" w:type="dxa"/>
                </w:tcPr>
                <w:p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0934AC" w:rsidRPr="0038021A" w:rsidTr="004516B5">
              <w:trPr>
                <w:jc w:val="center"/>
              </w:trPr>
              <w:tc>
                <w:tcPr>
                  <w:tcW w:w="681" w:type="dxa"/>
                </w:tcPr>
                <w:p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270" w:type="dxa"/>
                </w:tcPr>
                <w:p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317" w:type="dxa"/>
                </w:tcPr>
                <w:p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225" w:type="dxa"/>
                </w:tcPr>
                <w:p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0934AC" w:rsidRPr="0038021A" w:rsidTr="004516B5">
              <w:trPr>
                <w:jc w:val="center"/>
              </w:trPr>
              <w:tc>
                <w:tcPr>
                  <w:tcW w:w="681" w:type="dxa"/>
                </w:tcPr>
                <w:p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270" w:type="dxa"/>
                </w:tcPr>
                <w:p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317" w:type="dxa"/>
                </w:tcPr>
                <w:p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225" w:type="dxa"/>
                </w:tcPr>
                <w:p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</w:tbl>
          <w:p w:rsidR="009038AF" w:rsidRPr="0038021A" w:rsidRDefault="009038AF" w:rsidP="009038AF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</w:p>
          <w:p w:rsidR="009038AF" w:rsidRPr="0038021A" w:rsidRDefault="004C2993" w:rsidP="009038AF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QĐ4.1</w:t>
            </w:r>
            <w:r w:rsidR="009038AF" w:rsidRPr="0038021A">
              <w:rPr>
                <w:b/>
                <w:sz w:val="26"/>
                <w:szCs w:val="26"/>
                <w:lang w:val="en-US"/>
              </w:rPr>
              <w:t xml:space="preserve">: </w:t>
            </w:r>
            <w:r w:rsidR="00E24936">
              <w:rPr>
                <w:b/>
                <w:sz w:val="26"/>
                <w:szCs w:val="26"/>
                <w:lang w:val="en-US"/>
              </w:rPr>
              <w:t xml:space="preserve">-   </w:t>
            </w:r>
            <w:r w:rsidR="009038AF" w:rsidRPr="0038021A">
              <w:rPr>
                <w:sz w:val="26"/>
                <w:szCs w:val="26"/>
                <w:lang w:val="en-US"/>
              </w:rPr>
              <w:t xml:space="preserve">Có </w:t>
            </w:r>
            <w:r w:rsidR="00E27D07" w:rsidRPr="0038021A">
              <w:rPr>
                <w:sz w:val="26"/>
                <w:szCs w:val="26"/>
                <w:lang w:val="en-US"/>
              </w:rPr>
              <w:t>2 học kỳ: HK 1 và HK 2</w:t>
            </w:r>
            <w:r w:rsidR="009038AF" w:rsidRPr="0038021A">
              <w:rPr>
                <w:sz w:val="26"/>
                <w:szCs w:val="26"/>
                <w:lang w:val="en-US"/>
              </w:rPr>
              <w:t xml:space="preserve"> </w:t>
            </w:r>
          </w:p>
          <w:p w:rsidR="009038AF" w:rsidRPr="00E24936" w:rsidRDefault="00E27D07" w:rsidP="00E24936">
            <w:pPr>
              <w:pStyle w:val="ListParagraph"/>
              <w:widowControl/>
              <w:numPr>
                <w:ilvl w:val="0"/>
                <w:numId w:val="32"/>
              </w:numPr>
              <w:spacing w:line="240" w:lineRule="auto"/>
              <w:rPr>
                <w:sz w:val="26"/>
                <w:szCs w:val="26"/>
                <w:lang w:val="en-US"/>
              </w:rPr>
            </w:pPr>
            <w:r w:rsidRPr="00E24936">
              <w:rPr>
                <w:sz w:val="26"/>
                <w:szCs w:val="26"/>
                <w:lang w:val="en-US"/>
              </w:rPr>
              <w:t>Có 1</w:t>
            </w:r>
            <w:r w:rsidR="00B11FD6" w:rsidRPr="00E24936">
              <w:rPr>
                <w:sz w:val="26"/>
                <w:szCs w:val="26"/>
                <w:lang w:val="en-US"/>
              </w:rPr>
              <w:t>3</w:t>
            </w:r>
            <w:r w:rsidRPr="00E24936">
              <w:rPr>
                <w:sz w:val="26"/>
                <w:szCs w:val="26"/>
                <w:lang w:val="en-US"/>
              </w:rPr>
              <w:t xml:space="preserve"> môn</w:t>
            </w:r>
            <w:r w:rsidR="00E711AF" w:rsidRPr="00E24936">
              <w:rPr>
                <w:sz w:val="26"/>
                <w:szCs w:val="26"/>
                <w:lang w:val="en-US"/>
              </w:rPr>
              <w:t xml:space="preserve">: </w:t>
            </w:r>
            <w:r w:rsidR="002F6A32" w:rsidRPr="00E24936">
              <w:rPr>
                <w:sz w:val="26"/>
                <w:szCs w:val="26"/>
                <w:lang w:val="en-US"/>
              </w:rPr>
              <w:t xml:space="preserve"> Toán,</w:t>
            </w:r>
            <w:r w:rsidRPr="00E24936">
              <w:rPr>
                <w:sz w:val="26"/>
                <w:szCs w:val="26"/>
                <w:lang w:val="en-US"/>
              </w:rPr>
              <w:t xml:space="preserve"> Lý, Hóa,Văn, Sử, Đị</w:t>
            </w:r>
            <w:r w:rsidR="00BA0213" w:rsidRPr="00E24936">
              <w:rPr>
                <w:sz w:val="26"/>
                <w:szCs w:val="26"/>
                <w:lang w:val="en-US"/>
              </w:rPr>
              <w:t>a, Ngoại ngữ</w:t>
            </w:r>
            <w:r w:rsidRPr="00E24936">
              <w:rPr>
                <w:sz w:val="26"/>
                <w:szCs w:val="26"/>
                <w:lang w:val="en-US"/>
              </w:rPr>
              <w:t>, GDCD, Quốc phò</w:t>
            </w:r>
            <w:r w:rsidR="002B31C1" w:rsidRPr="00E24936">
              <w:rPr>
                <w:sz w:val="26"/>
                <w:szCs w:val="26"/>
                <w:lang w:val="en-US"/>
              </w:rPr>
              <w:t>ng, Thể dục, Công nghệ, Tin học</w:t>
            </w:r>
          </w:p>
          <w:p w:rsidR="009D12BB" w:rsidRPr="00E24936" w:rsidRDefault="009D12BB" w:rsidP="00E24936">
            <w:pPr>
              <w:pStyle w:val="ListParagraph"/>
              <w:widowControl/>
              <w:numPr>
                <w:ilvl w:val="0"/>
                <w:numId w:val="32"/>
              </w:numPr>
              <w:spacing w:line="240" w:lineRule="auto"/>
              <w:rPr>
                <w:sz w:val="26"/>
                <w:szCs w:val="26"/>
                <w:lang w:val="en-US"/>
              </w:rPr>
            </w:pPr>
            <w:r w:rsidRPr="00E24936">
              <w:rPr>
                <w:sz w:val="26"/>
                <w:szCs w:val="26"/>
                <w:lang w:val="en-US"/>
              </w:rPr>
              <w:t xml:space="preserve">Điểm </w:t>
            </w:r>
            <w:r w:rsidR="00DD2F45" w:rsidRPr="00E24936">
              <w:rPr>
                <w:sz w:val="26"/>
                <w:szCs w:val="26"/>
                <w:lang w:val="en-US"/>
              </w:rPr>
              <w:t xml:space="preserve">miệng và 15p hệ số 1, điểm </w:t>
            </w:r>
            <w:r w:rsidR="007D669B" w:rsidRPr="00E24936">
              <w:rPr>
                <w:sz w:val="26"/>
                <w:szCs w:val="26"/>
                <w:lang w:val="en-US"/>
              </w:rPr>
              <w:t>45p</w:t>
            </w:r>
            <w:r w:rsidR="004E7AB6" w:rsidRPr="00E24936">
              <w:rPr>
                <w:sz w:val="26"/>
                <w:szCs w:val="26"/>
                <w:lang w:val="en-US"/>
              </w:rPr>
              <w:t xml:space="preserve"> hệ số 2</w:t>
            </w:r>
          </w:p>
          <w:p w:rsidR="009038AF" w:rsidRPr="0038021A" w:rsidRDefault="0033746B" w:rsidP="009038AF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  <w:r w:rsidRPr="0038021A">
              <w:rPr>
                <w:sz w:val="26"/>
                <w:szCs w:val="26"/>
                <w:lang w:val="en-US"/>
              </w:rPr>
              <w:t xml:space="preserve">     </w:t>
            </w:r>
          </w:p>
          <w:p w:rsidR="009038AF" w:rsidRPr="0038021A" w:rsidRDefault="009038AF" w:rsidP="009038AF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</w:p>
        </w:tc>
      </w:tr>
    </w:tbl>
    <w:p w:rsidR="00B760F3" w:rsidRDefault="00B760F3" w:rsidP="00385C7B">
      <w:pPr>
        <w:widowControl/>
        <w:spacing w:line="240" w:lineRule="auto"/>
        <w:rPr>
          <w:sz w:val="26"/>
          <w:szCs w:val="26"/>
          <w:lang w:val="en-US"/>
        </w:rPr>
      </w:pPr>
    </w:p>
    <w:p w:rsidR="00B760F3" w:rsidRDefault="00B760F3">
      <w:pPr>
        <w:widowControl/>
        <w:spacing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:rsidR="009569F3" w:rsidRPr="0038021A" w:rsidRDefault="009569F3" w:rsidP="00385C7B">
      <w:pPr>
        <w:widowControl/>
        <w:spacing w:line="240" w:lineRule="auto"/>
        <w:rPr>
          <w:sz w:val="26"/>
          <w:szCs w:val="26"/>
          <w:lang w:val="en-US"/>
        </w:rPr>
      </w:pPr>
    </w:p>
    <w:tbl>
      <w:tblPr>
        <w:tblStyle w:val="TableGrid"/>
        <w:tblW w:w="1143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1430"/>
      </w:tblGrid>
      <w:tr w:rsidR="00C2203A" w:rsidRPr="0038021A" w:rsidTr="00864A7B">
        <w:tc>
          <w:tcPr>
            <w:tcW w:w="11430" w:type="dxa"/>
          </w:tcPr>
          <w:p w:rsidR="00C2203A" w:rsidRPr="0038021A" w:rsidRDefault="00C2203A" w:rsidP="00C2203A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</w:p>
          <w:p w:rsidR="0038021A" w:rsidRPr="0038021A" w:rsidRDefault="00C2203A" w:rsidP="00C2203A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>BM4</w:t>
            </w:r>
            <w:r w:rsidR="002B31C1">
              <w:rPr>
                <w:b/>
                <w:sz w:val="26"/>
                <w:szCs w:val="26"/>
                <w:lang w:val="en-US"/>
              </w:rPr>
              <w:t>.2</w:t>
            </w:r>
            <w:r w:rsidRPr="0038021A">
              <w:rPr>
                <w:b/>
                <w:sz w:val="26"/>
                <w:szCs w:val="26"/>
                <w:lang w:val="en-US"/>
              </w:rPr>
              <w:t>:</w:t>
            </w:r>
            <w:r w:rsidRPr="0038021A">
              <w:rPr>
                <w:b/>
                <w:sz w:val="26"/>
                <w:szCs w:val="26"/>
                <w:lang w:val="en-US"/>
              </w:rPr>
              <w:tab/>
              <w:t xml:space="preserve">                                   </w:t>
            </w:r>
            <w:r w:rsidR="0038021A" w:rsidRPr="0038021A">
              <w:rPr>
                <w:b/>
                <w:sz w:val="26"/>
                <w:szCs w:val="26"/>
                <w:lang w:val="en-US"/>
              </w:rPr>
              <w:t xml:space="preserve">                 </w:t>
            </w:r>
          </w:p>
          <w:p w:rsidR="00C2203A" w:rsidRPr="0038021A" w:rsidRDefault="00C2203A" w:rsidP="0038021A">
            <w:pPr>
              <w:widowControl/>
              <w:spacing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>BẢNG ĐIỂM HỌC KỲ</w:t>
            </w:r>
          </w:p>
          <w:p w:rsidR="00C2203A" w:rsidRPr="0038021A" w:rsidRDefault="00C2203A" w:rsidP="00C2203A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br/>
              <w:t xml:space="preserve">    Năm học:                            Lớp:                   Học kỳ:                 </w:t>
            </w:r>
          </w:p>
          <w:p w:rsidR="00C2203A" w:rsidRPr="0038021A" w:rsidRDefault="00C2203A" w:rsidP="00C2203A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</w:p>
          <w:tbl>
            <w:tblPr>
              <w:tblStyle w:val="TableGrid"/>
              <w:tblW w:w="11227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29"/>
              <w:gridCol w:w="810"/>
              <w:gridCol w:w="781"/>
              <w:gridCol w:w="647"/>
              <w:gridCol w:w="572"/>
              <w:gridCol w:w="624"/>
              <w:gridCol w:w="666"/>
              <w:gridCol w:w="656"/>
              <w:gridCol w:w="563"/>
              <w:gridCol w:w="737"/>
              <w:gridCol w:w="897"/>
              <w:gridCol w:w="883"/>
              <w:gridCol w:w="900"/>
              <w:gridCol w:w="612"/>
              <w:gridCol w:w="630"/>
              <w:gridCol w:w="720"/>
            </w:tblGrid>
            <w:tr w:rsidR="00864A7B" w:rsidRPr="002B31C1" w:rsidTr="006D2127">
              <w:trPr>
                <w:jc w:val="center"/>
              </w:trPr>
              <w:tc>
                <w:tcPr>
                  <w:tcW w:w="529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r w:rsidRPr="002B31C1">
                    <w:rPr>
                      <w:szCs w:val="24"/>
                      <w:lang w:val="en-US"/>
                    </w:rPr>
                    <w:t>STT</w:t>
                  </w:r>
                </w:p>
              </w:tc>
              <w:tc>
                <w:tcPr>
                  <w:tcW w:w="810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r w:rsidRPr="002B31C1">
                    <w:rPr>
                      <w:szCs w:val="24"/>
                      <w:lang w:val="en-US"/>
                    </w:rPr>
                    <w:t>Họ và tên</w:t>
                  </w:r>
                </w:p>
              </w:tc>
              <w:tc>
                <w:tcPr>
                  <w:tcW w:w="781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r w:rsidRPr="002B31C1">
                    <w:rPr>
                      <w:szCs w:val="24"/>
                      <w:lang w:val="en-US"/>
                    </w:rPr>
                    <w:t>Toán</w:t>
                  </w:r>
                </w:p>
              </w:tc>
              <w:tc>
                <w:tcPr>
                  <w:tcW w:w="647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r w:rsidRPr="002B31C1">
                    <w:rPr>
                      <w:szCs w:val="24"/>
                      <w:lang w:val="en-US"/>
                    </w:rPr>
                    <w:t>Ngữ Văn</w:t>
                  </w:r>
                </w:p>
              </w:tc>
              <w:tc>
                <w:tcPr>
                  <w:tcW w:w="572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r w:rsidRPr="002B31C1">
                    <w:rPr>
                      <w:szCs w:val="24"/>
                      <w:lang w:val="en-US"/>
                    </w:rPr>
                    <w:t>Vật Lý</w:t>
                  </w:r>
                </w:p>
              </w:tc>
              <w:tc>
                <w:tcPr>
                  <w:tcW w:w="624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r w:rsidRPr="002B31C1">
                    <w:rPr>
                      <w:szCs w:val="24"/>
                      <w:lang w:val="en-US"/>
                    </w:rPr>
                    <w:t>Hóa Học</w:t>
                  </w:r>
                </w:p>
              </w:tc>
              <w:tc>
                <w:tcPr>
                  <w:tcW w:w="666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r w:rsidRPr="002B31C1">
                    <w:rPr>
                      <w:szCs w:val="24"/>
                      <w:lang w:val="en-US"/>
                    </w:rPr>
                    <w:t>Sinh Học</w:t>
                  </w:r>
                </w:p>
              </w:tc>
              <w:tc>
                <w:tcPr>
                  <w:tcW w:w="656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r w:rsidRPr="002B31C1">
                    <w:rPr>
                      <w:szCs w:val="24"/>
                      <w:lang w:val="en-US"/>
                    </w:rPr>
                    <w:t>Lịch Sử</w:t>
                  </w:r>
                </w:p>
              </w:tc>
              <w:tc>
                <w:tcPr>
                  <w:tcW w:w="563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r w:rsidRPr="002B31C1">
                    <w:rPr>
                      <w:szCs w:val="24"/>
                      <w:lang w:val="en-US"/>
                    </w:rPr>
                    <w:t>Địa lý</w:t>
                  </w:r>
                </w:p>
              </w:tc>
              <w:tc>
                <w:tcPr>
                  <w:tcW w:w="737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r w:rsidRPr="002B31C1">
                    <w:rPr>
                      <w:szCs w:val="24"/>
                      <w:lang w:val="en-US"/>
                    </w:rPr>
                    <w:t>Công nghệ</w:t>
                  </w:r>
                </w:p>
              </w:tc>
              <w:tc>
                <w:tcPr>
                  <w:tcW w:w="897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r w:rsidRPr="002B31C1">
                    <w:rPr>
                      <w:szCs w:val="24"/>
                      <w:lang w:val="en-US"/>
                    </w:rPr>
                    <w:t>GDCD</w:t>
                  </w:r>
                </w:p>
              </w:tc>
              <w:tc>
                <w:tcPr>
                  <w:tcW w:w="883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r w:rsidRPr="002B31C1">
                    <w:rPr>
                      <w:szCs w:val="24"/>
                      <w:lang w:val="en-US"/>
                    </w:rPr>
                    <w:t>Ngoại ngữ</w:t>
                  </w:r>
                </w:p>
              </w:tc>
              <w:tc>
                <w:tcPr>
                  <w:tcW w:w="900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r w:rsidRPr="002B31C1">
                    <w:rPr>
                      <w:szCs w:val="24"/>
                      <w:lang w:val="en-US"/>
                    </w:rPr>
                    <w:t>Quốc phòng</w:t>
                  </w:r>
                </w:p>
              </w:tc>
              <w:tc>
                <w:tcPr>
                  <w:tcW w:w="612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r w:rsidRPr="002B31C1">
                    <w:rPr>
                      <w:szCs w:val="24"/>
                      <w:lang w:val="en-US"/>
                    </w:rPr>
                    <w:t>Thể dục</w:t>
                  </w:r>
                </w:p>
              </w:tc>
              <w:tc>
                <w:tcPr>
                  <w:tcW w:w="630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r w:rsidRPr="002B31C1">
                    <w:rPr>
                      <w:szCs w:val="24"/>
                      <w:lang w:val="en-US"/>
                    </w:rPr>
                    <w:t>Tin học</w:t>
                  </w:r>
                </w:p>
              </w:tc>
              <w:tc>
                <w:tcPr>
                  <w:tcW w:w="720" w:type="dxa"/>
                </w:tcPr>
                <w:p w:rsidR="00864A7B" w:rsidRPr="002B31C1" w:rsidRDefault="00864A7B" w:rsidP="00864A7B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r w:rsidRPr="002B31C1">
                    <w:rPr>
                      <w:szCs w:val="24"/>
                      <w:lang w:val="en-US"/>
                    </w:rPr>
                    <w:t>TB</w:t>
                  </w:r>
                </w:p>
                <w:p w:rsidR="00864A7B" w:rsidRPr="002B31C1" w:rsidRDefault="00864A7B" w:rsidP="00864A7B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r w:rsidRPr="002B31C1">
                    <w:rPr>
                      <w:szCs w:val="24"/>
                      <w:lang w:val="en-US"/>
                    </w:rPr>
                    <w:t>HK</w:t>
                  </w:r>
                </w:p>
              </w:tc>
            </w:tr>
            <w:tr w:rsidR="00864A7B" w:rsidRPr="002B31C1" w:rsidTr="006D2127">
              <w:trPr>
                <w:jc w:val="center"/>
              </w:trPr>
              <w:tc>
                <w:tcPr>
                  <w:tcW w:w="529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810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781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47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572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24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66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56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563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737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897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883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12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30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720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</w:tr>
            <w:tr w:rsidR="00864A7B" w:rsidRPr="002B31C1" w:rsidTr="006D2127">
              <w:trPr>
                <w:jc w:val="center"/>
              </w:trPr>
              <w:tc>
                <w:tcPr>
                  <w:tcW w:w="529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810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781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47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572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24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66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56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563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737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897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883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12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30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720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</w:tr>
            <w:tr w:rsidR="00864A7B" w:rsidRPr="002B31C1" w:rsidTr="006D2127">
              <w:trPr>
                <w:jc w:val="center"/>
              </w:trPr>
              <w:tc>
                <w:tcPr>
                  <w:tcW w:w="529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810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781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47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572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24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66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56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563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737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897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883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12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30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720" w:type="dxa"/>
                </w:tcPr>
                <w:p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</w:tr>
          </w:tbl>
          <w:p w:rsidR="00C2203A" w:rsidRPr="0038021A" w:rsidRDefault="00C2203A" w:rsidP="00C2203A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</w:p>
          <w:p w:rsidR="00C2203A" w:rsidRPr="0038021A" w:rsidRDefault="00C2203A" w:rsidP="00C2203A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>QĐ</w:t>
            </w:r>
            <w:r w:rsidR="004C2993">
              <w:rPr>
                <w:b/>
                <w:sz w:val="26"/>
                <w:szCs w:val="26"/>
                <w:lang w:val="en-US"/>
              </w:rPr>
              <w:t>4.</w:t>
            </w:r>
            <w:r w:rsidRPr="0038021A">
              <w:rPr>
                <w:b/>
                <w:sz w:val="26"/>
                <w:szCs w:val="26"/>
                <w:lang w:val="en-US"/>
              </w:rPr>
              <w:t xml:space="preserve">2: </w:t>
            </w:r>
            <w:r w:rsidRPr="0038021A">
              <w:rPr>
                <w:sz w:val="26"/>
                <w:szCs w:val="26"/>
                <w:lang w:val="en-US"/>
              </w:rPr>
              <w:t>Toán và Văn hệ số 2 còn lại hệ số 1</w:t>
            </w:r>
          </w:p>
          <w:p w:rsidR="00C2203A" w:rsidRPr="0038021A" w:rsidRDefault="00C2203A" w:rsidP="00C2203A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  <w:r w:rsidRPr="0038021A">
              <w:rPr>
                <w:sz w:val="26"/>
                <w:szCs w:val="26"/>
                <w:lang w:val="en-US"/>
              </w:rPr>
              <w:t xml:space="preserve">                </w:t>
            </w:r>
          </w:p>
          <w:p w:rsidR="00C2203A" w:rsidRPr="0038021A" w:rsidRDefault="00C2203A" w:rsidP="00C2203A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</w:p>
        </w:tc>
      </w:tr>
    </w:tbl>
    <w:p w:rsidR="004516B5" w:rsidRDefault="004516B5" w:rsidP="00385C7B">
      <w:pPr>
        <w:widowControl/>
        <w:spacing w:line="240" w:lineRule="auto"/>
        <w:rPr>
          <w:sz w:val="26"/>
          <w:szCs w:val="26"/>
          <w:lang w:val="en-US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4516B5" w:rsidRPr="004516B5" w:rsidTr="00224774">
        <w:tc>
          <w:tcPr>
            <w:tcW w:w="9558" w:type="dxa"/>
          </w:tcPr>
          <w:p w:rsidR="004516B5" w:rsidRPr="004516B5" w:rsidRDefault="004516B5" w:rsidP="004516B5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</w:p>
          <w:p w:rsidR="004516B5" w:rsidRPr="004516B5" w:rsidRDefault="004516B5" w:rsidP="004516B5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  <w:r w:rsidRPr="004516B5">
              <w:rPr>
                <w:b/>
                <w:sz w:val="26"/>
                <w:szCs w:val="26"/>
                <w:lang w:val="en-US"/>
              </w:rPr>
              <w:t>BM5.1:</w:t>
            </w:r>
            <w:r w:rsidRPr="004516B5">
              <w:rPr>
                <w:b/>
                <w:sz w:val="26"/>
                <w:szCs w:val="26"/>
                <w:lang w:val="en-US"/>
              </w:rPr>
              <w:tab/>
              <w:t xml:space="preserve">                                 </w:t>
            </w:r>
          </w:p>
          <w:p w:rsidR="004516B5" w:rsidRPr="004516B5" w:rsidRDefault="004516B5" w:rsidP="00282424">
            <w:pPr>
              <w:widowControl/>
              <w:spacing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4516B5">
              <w:rPr>
                <w:b/>
                <w:sz w:val="26"/>
                <w:szCs w:val="26"/>
                <w:lang w:val="en-US"/>
              </w:rPr>
              <w:t>BẢNG BÁO CÁO TỔNG KẾT MÔN</w:t>
            </w:r>
          </w:p>
          <w:p w:rsidR="004516B5" w:rsidRPr="004516B5" w:rsidRDefault="004516B5" w:rsidP="004516B5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  <w:r w:rsidRPr="004516B5">
              <w:rPr>
                <w:b/>
                <w:sz w:val="26"/>
                <w:szCs w:val="26"/>
                <w:lang w:val="en-US"/>
              </w:rPr>
              <w:br/>
              <w:t xml:space="preserve">    Năm học:                           Học kỳ:                 Môn học:       </w:t>
            </w:r>
          </w:p>
          <w:p w:rsidR="004516B5" w:rsidRPr="004516B5" w:rsidRDefault="004516B5" w:rsidP="004516B5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</w:p>
          <w:tbl>
            <w:tblPr>
              <w:tblStyle w:val="TableGrid"/>
              <w:tblW w:w="9130" w:type="dxa"/>
              <w:tblLook w:val="04A0" w:firstRow="1" w:lastRow="0" w:firstColumn="1" w:lastColumn="0" w:noHBand="0" w:noVBand="1"/>
            </w:tblPr>
            <w:tblGrid>
              <w:gridCol w:w="761"/>
              <w:gridCol w:w="728"/>
              <w:gridCol w:w="805"/>
              <w:gridCol w:w="762"/>
              <w:gridCol w:w="735"/>
              <w:gridCol w:w="642"/>
              <w:gridCol w:w="735"/>
              <w:gridCol w:w="722"/>
              <w:gridCol w:w="2059"/>
              <w:gridCol w:w="1181"/>
            </w:tblGrid>
            <w:tr w:rsidR="004516B5" w:rsidRPr="004516B5" w:rsidTr="00224774">
              <w:tc>
                <w:tcPr>
                  <w:tcW w:w="763" w:type="dxa"/>
                </w:tcPr>
                <w:p w:rsidR="004516B5" w:rsidRPr="004516B5" w:rsidRDefault="004516B5" w:rsidP="00DA67DF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4516B5">
                    <w:rPr>
                      <w:sz w:val="26"/>
                      <w:szCs w:val="26"/>
                      <w:lang w:val="en-US"/>
                    </w:rPr>
                    <w:t>STT</w:t>
                  </w:r>
                </w:p>
              </w:tc>
              <w:tc>
                <w:tcPr>
                  <w:tcW w:w="730" w:type="dxa"/>
                </w:tcPr>
                <w:p w:rsidR="004516B5" w:rsidRPr="004516B5" w:rsidRDefault="004516B5" w:rsidP="00DA67DF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4516B5">
                    <w:rPr>
                      <w:sz w:val="26"/>
                      <w:szCs w:val="26"/>
                      <w:lang w:val="en-US"/>
                    </w:rPr>
                    <w:t>Lớp</w:t>
                  </w:r>
                </w:p>
              </w:tc>
              <w:tc>
                <w:tcPr>
                  <w:tcW w:w="810" w:type="dxa"/>
                </w:tcPr>
                <w:p w:rsidR="004516B5" w:rsidRPr="004516B5" w:rsidRDefault="004516B5" w:rsidP="00DA67DF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4516B5">
                    <w:rPr>
                      <w:sz w:val="26"/>
                      <w:szCs w:val="26"/>
                      <w:lang w:val="en-US"/>
                    </w:rPr>
                    <w:t>Sĩ số</w:t>
                  </w:r>
                </w:p>
              </w:tc>
              <w:tc>
                <w:tcPr>
                  <w:tcW w:w="763" w:type="dxa"/>
                </w:tcPr>
                <w:p w:rsidR="004516B5" w:rsidRPr="004516B5" w:rsidRDefault="004516B5" w:rsidP="00DA67DF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4516B5">
                    <w:rPr>
                      <w:sz w:val="26"/>
                      <w:szCs w:val="26"/>
                      <w:lang w:val="en-US"/>
                    </w:rPr>
                    <w:t>Giỏi</w:t>
                  </w:r>
                </w:p>
              </w:tc>
              <w:tc>
                <w:tcPr>
                  <w:tcW w:w="736" w:type="dxa"/>
                </w:tcPr>
                <w:p w:rsidR="004516B5" w:rsidRPr="004516B5" w:rsidRDefault="004516B5" w:rsidP="00DA67DF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4516B5">
                    <w:rPr>
                      <w:sz w:val="26"/>
                      <w:szCs w:val="26"/>
                      <w:lang w:val="en-US"/>
                    </w:rPr>
                    <w:t>Khá</w:t>
                  </w:r>
                </w:p>
              </w:tc>
              <w:tc>
                <w:tcPr>
                  <w:tcW w:w="643" w:type="dxa"/>
                </w:tcPr>
                <w:p w:rsidR="004516B5" w:rsidRPr="004516B5" w:rsidRDefault="004516B5" w:rsidP="00DA67DF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4516B5">
                    <w:rPr>
                      <w:sz w:val="26"/>
                      <w:szCs w:val="26"/>
                      <w:lang w:val="en-US"/>
                    </w:rPr>
                    <w:t>TB</w:t>
                  </w:r>
                </w:p>
              </w:tc>
              <w:tc>
                <w:tcPr>
                  <w:tcW w:w="736" w:type="dxa"/>
                </w:tcPr>
                <w:p w:rsidR="004516B5" w:rsidRPr="004516B5" w:rsidRDefault="004516B5" w:rsidP="00DA67DF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4516B5">
                    <w:rPr>
                      <w:sz w:val="26"/>
                      <w:szCs w:val="26"/>
                      <w:lang w:val="en-US"/>
                    </w:rPr>
                    <w:t>Yếu</w:t>
                  </w:r>
                </w:p>
              </w:tc>
              <w:tc>
                <w:tcPr>
                  <w:tcW w:w="683" w:type="dxa"/>
                </w:tcPr>
                <w:p w:rsidR="004516B5" w:rsidRPr="004516B5" w:rsidRDefault="004516B5" w:rsidP="00DA67DF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4516B5">
                    <w:rPr>
                      <w:sz w:val="26"/>
                      <w:szCs w:val="26"/>
                      <w:lang w:val="en-US"/>
                    </w:rPr>
                    <w:t>Kém</w:t>
                  </w:r>
                </w:p>
              </w:tc>
              <w:tc>
                <w:tcPr>
                  <w:tcW w:w="2076" w:type="dxa"/>
                </w:tcPr>
                <w:p w:rsidR="004516B5" w:rsidRPr="004516B5" w:rsidRDefault="004516B5" w:rsidP="00DA67DF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4516B5">
                    <w:rPr>
                      <w:sz w:val="26"/>
                      <w:szCs w:val="26"/>
                      <w:lang w:val="en-US"/>
                    </w:rPr>
                    <w:t>Số lượng đạt trên trung bình (&gt;=5)</w:t>
                  </w:r>
                </w:p>
              </w:tc>
              <w:tc>
                <w:tcPr>
                  <w:tcW w:w="1190" w:type="dxa"/>
                </w:tcPr>
                <w:p w:rsidR="004516B5" w:rsidRPr="004516B5" w:rsidRDefault="004516B5" w:rsidP="00DA67DF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4516B5">
                    <w:rPr>
                      <w:sz w:val="26"/>
                      <w:szCs w:val="26"/>
                      <w:lang w:val="en-US"/>
                    </w:rPr>
                    <w:t>Tỷ lệ đạt %</w:t>
                  </w:r>
                </w:p>
              </w:tc>
            </w:tr>
            <w:tr w:rsidR="004516B5" w:rsidRPr="004516B5" w:rsidTr="00224774">
              <w:tc>
                <w:tcPr>
                  <w:tcW w:w="763" w:type="dxa"/>
                </w:tcPr>
                <w:p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0" w:type="dxa"/>
                </w:tcPr>
                <w:p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810" w:type="dxa"/>
                </w:tcPr>
                <w:p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63" w:type="dxa"/>
                </w:tcPr>
                <w:p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6" w:type="dxa"/>
                </w:tcPr>
                <w:p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43" w:type="dxa"/>
                </w:tcPr>
                <w:p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6" w:type="dxa"/>
                </w:tcPr>
                <w:p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83" w:type="dxa"/>
                </w:tcPr>
                <w:p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2076" w:type="dxa"/>
                </w:tcPr>
                <w:p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190" w:type="dxa"/>
                </w:tcPr>
                <w:p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4516B5" w:rsidRPr="004516B5" w:rsidTr="00224774">
              <w:tc>
                <w:tcPr>
                  <w:tcW w:w="763" w:type="dxa"/>
                </w:tcPr>
                <w:p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0" w:type="dxa"/>
                </w:tcPr>
                <w:p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810" w:type="dxa"/>
                </w:tcPr>
                <w:p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63" w:type="dxa"/>
                </w:tcPr>
                <w:p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6" w:type="dxa"/>
                </w:tcPr>
                <w:p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43" w:type="dxa"/>
                </w:tcPr>
                <w:p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6" w:type="dxa"/>
                </w:tcPr>
                <w:p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83" w:type="dxa"/>
                </w:tcPr>
                <w:p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2076" w:type="dxa"/>
                </w:tcPr>
                <w:p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190" w:type="dxa"/>
                </w:tcPr>
                <w:p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4516B5" w:rsidRPr="004516B5" w:rsidTr="00224774">
              <w:tc>
                <w:tcPr>
                  <w:tcW w:w="763" w:type="dxa"/>
                </w:tcPr>
                <w:p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0" w:type="dxa"/>
                </w:tcPr>
                <w:p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810" w:type="dxa"/>
                </w:tcPr>
                <w:p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63" w:type="dxa"/>
                </w:tcPr>
                <w:p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6" w:type="dxa"/>
                </w:tcPr>
                <w:p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43" w:type="dxa"/>
                </w:tcPr>
                <w:p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6" w:type="dxa"/>
                </w:tcPr>
                <w:p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83" w:type="dxa"/>
                </w:tcPr>
                <w:p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2076" w:type="dxa"/>
                </w:tcPr>
                <w:p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190" w:type="dxa"/>
                </w:tcPr>
                <w:p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</w:tbl>
          <w:p w:rsidR="004516B5" w:rsidRPr="004516B5" w:rsidRDefault="004516B5" w:rsidP="004516B5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</w:p>
          <w:p w:rsidR="004516B5" w:rsidRPr="004516B5" w:rsidRDefault="00A3733A" w:rsidP="004516B5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QĐ5.1</w:t>
            </w:r>
            <w:r w:rsidR="004516B5" w:rsidRPr="004516B5">
              <w:rPr>
                <w:b/>
                <w:sz w:val="26"/>
                <w:szCs w:val="26"/>
                <w:lang w:val="en-US"/>
              </w:rPr>
              <w:t>:</w:t>
            </w:r>
            <w:r w:rsidR="0062213D">
              <w:rPr>
                <w:sz w:val="26"/>
                <w:szCs w:val="26"/>
              </w:rPr>
              <w:t xml:space="preserve">+ Loại GIỎI: </w:t>
            </w:r>
            <w:r w:rsidR="004516B5" w:rsidRPr="004516B5">
              <w:rPr>
                <w:sz w:val="26"/>
                <w:szCs w:val="26"/>
              </w:rPr>
              <w:t>ĐTB môn từ 8.0 trở lên</w:t>
            </w:r>
          </w:p>
          <w:p w:rsidR="004516B5" w:rsidRPr="004516B5" w:rsidRDefault="00D94CA0" w:rsidP="004516B5">
            <w:pPr>
              <w:widowControl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 w:rsidR="004516B5" w:rsidRPr="004516B5">
              <w:rPr>
                <w:sz w:val="26"/>
                <w:szCs w:val="26"/>
              </w:rPr>
              <w:t>+ Loại KHÁ: ĐTB môn từ 6.5 đến 7.9</w:t>
            </w:r>
          </w:p>
          <w:p w:rsidR="004516B5" w:rsidRPr="004516B5" w:rsidRDefault="00D94CA0" w:rsidP="004516B5">
            <w:pPr>
              <w:widowControl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 w:rsidR="004516B5" w:rsidRPr="004516B5">
              <w:rPr>
                <w:sz w:val="26"/>
                <w:szCs w:val="26"/>
              </w:rPr>
              <w:t xml:space="preserve">+ Loại TB: </w:t>
            </w:r>
            <w:r w:rsidR="004516B5" w:rsidRPr="004516B5">
              <w:rPr>
                <w:sz w:val="26"/>
                <w:szCs w:val="26"/>
              </w:rPr>
              <w:tab/>
              <w:t>ĐTB môn từ 5.0 đến 6.4</w:t>
            </w:r>
          </w:p>
          <w:p w:rsidR="004516B5" w:rsidRPr="004516B5" w:rsidRDefault="00D94CA0" w:rsidP="004516B5">
            <w:pPr>
              <w:widowControl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 w:rsidR="004516B5" w:rsidRPr="004516B5">
              <w:rPr>
                <w:sz w:val="26"/>
                <w:szCs w:val="26"/>
              </w:rPr>
              <w:t xml:space="preserve">+ Loại YẾU: </w:t>
            </w:r>
            <w:r w:rsidR="004516B5" w:rsidRPr="004516B5">
              <w:rPr>
                <w:sz w:val="26"/>
                <w:szCs w:val="26"/>
              </w:rPr>
              <w:tab/>
              <w:t>ĐTB môn từ 3.5 đến 4.9</w:t>
            </w:r>
          </w:p>
          <w:p w:rsidR="004516B5" w:rsidRPr="004516B5" w:rsidRDefault="00D94CA0" w:rsidP="004516B5">
            <w:pPr>
              <w:widowControl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 w:rsidR="004516B5" w:rsidRPr="004516B5">
              <w:rPr>
                <w:sz w:val="26"/>
                <w:szCs w:val="26"/>
              </w:rPr>
              <w:t xml:space="preserve">+ Loại KÉM: </w:t>
            </w:r>
            <w:r w:rsidR="00ED0016">
              <w:rPr>
                <w:sz w:val="26"/>
                <w:szCs w:val="26"/>
              </w:rPr>
              <w:t>Những trường hợ</w:t>
            </w:r>
            <w:r w:rsidR="004516B5" w:rsidRPr="004516B5">
              <w:rPr>
                <w:sz w:val="26"/>
                <w:szCs w:val="26"/>
              </w:rPr>
              <w:t>p còn lại</w:t>
            </w:r>
          </w:p>
          <w:p w:rsidR="004516B5" w:rsidRPr="004516B5" w:rsidRDefault="004516B5" w:rsidP="004516B5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</w:p>
        </w:tc>
      </w:tr>
    </w:tbl>
    <w:p w:rsidR="004C6E96" w:rsidRDefault="004C6E96" w:rsidP="00385C7B">
      <w:pPr>
        <w:widowControl/>
        <w:spacing w:line="240" w:lineRule="auto"/>
        <w:rPr>
          <w:sz w:val="26"/>
          <w:szCs w:val="26"/>
          <w:lang w:val="en-US"/>
        </w:rPr>
      </w:pPr>
    </w:p>
    <w:p w:rsidR="004C6E96" w:rsidRDefault="004C6E96">
      <w:pPr>
        <w:widowControl/>
        <w:spacing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4C6E96" w:rsidRPr="004C6E96" w:rsidTr="00224774">
        <w:tc>
          <w:tcPr>
            <w:tcW w:w="9558" w:type="dxa"/>
          </w:tcPr>
          <w:p w:rsidR="004C6E96" w:rsidRPr="004C6E96" w:rsidRDefault="004C6E96" w:rsidP="004C6E96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</w:p>
          <w:p w:rsidR="004C6E96" w:rsidRPr="004C6E96" w:rsidRDefault="004C6E96" w:rsidP="004C6E96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  <w:r w:rsidRPr="004C6E96">
              <w:rPr>
                <w:b/>
                <w:sz w:val="26"/>
                <w:szCs w:val="26"/>
                <w:lang w:val="en-US"/>
              </w:rPr>
              <w:t>BM5.</w:t>
            </w:r>
            <w:r w:rsidR="001372A4">
              <w:rPr>
                <w:b/>
                <w:sz w:val="26"/>
                <w:szCs w:val="26"/>
                <w:lang w:val="en-US"/>
              </w:rPr>
              <w:t>2</w:t>
            </w:r>
            <w:r w:rsidRPr="004C6E96">
              <w:rPr>
                <w:b/>
                <w:sz w:val="26"/>
                <w:szCs w:val="26"/>
                <w:lang w:val="en-US"/>
              </w:rPr>
              <w:t>:</w:t>
            </w:r>
            <w:r w:rsidRPr="004C6E96">
              <w:rPr>
                <w:b/>
                <w:sz w:val="26"/>
                <w:szCs w:val="26"/>
                <w:lang w:val="en-US"/>
              </w:rPr>
              <w:tab/>
              <w:t xml:space="preserve">                                 </w:t>
            </w:r>
          </w:p>
          <w:p w:rsidR="004C6E96" w:rsidRPr="004C6E96" w:rsidRDefault="004C6E96" w:rsidP="004C6E96">
            <w:pPr>
              <w:widowControl/>
              <w:spacing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4C6E96">
              <w:rPr>
                <w:b/>
                <w:sz w:val="26"/>
                <w:szCs w:val="26"/>
                <w:lang w:val="en-US"/>
              </w:rPr>
              <w:t xml:space="preserve">BẢNG BÁO CÁO TỔNG </w:t>
            </w:r>
            <w:r>
              <w:rPr>
                <w:b/>
                <w:sz w:val="26"/>
                <w:szCs w:val="26"/>
                <w:lang w:val="en-US"/>
              </w:rPr>
              <w:t>HỌC KÌ</w:t>
            </w:r>
          </w:p>
          <w:p w:rsidR="004C6E96" w:rsidRPr="004C6E96" w:rsidRDefault="004C6E96" w:rsidP="004C6E96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  <w:r w:rsidRPr="004C6E96">
              <w:rPr>
                <w:b/>
                <w:sz w:val="26"/>
                <w:szCs w:val="26"/>
                <w:lang w:val="en-US"/>
              </w:rPr>
              <w:br/>
              <w:t xml:space="preserve">    Năm học:                           Học kỳ:  </w:t>
            </w:r>
            <w:r w:rsidR="00E20C2F">
              <w:rPr>
                <w:b/>
                <w:sz w:val="26"/>
                <w:szCs w:val="26"/>
                <w:lang w:val="en-US"/>
              </w:rPr>
              <w:t xml:space="preserve">             </w:t>
            </w:r>
          </w:p>
          <w:p w:rsidR="004C6E96" w:rsidRPr="004C6E96" w:rsidRDefault="004C6E96" w:rsidP="004C6E96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</w:p>
          <w:tbl>
            <w:tblPr>
              <w:tblStyle w:val="TableGrid"/>
              <w:tblW w:w="9130" w:type="dxa"/>
              <w:tblLook w:val="04A0" w:firstRow="1" w:lastRow="0" w:firstColumn="1" w:lastColumn="0" w:noHBand="0" w:noVBand="1"/>
            </w:tblPr>
            <w:tblGrid>
              <w:gridCol w:w="761"/>
              <w:gridCol w:w="728"/>
              <w:gridCol w:w="805"/>
              <w:gridCol w:w="762"/>
              <w:gridCol w:w="735"/>
              <w:gridCol w:w="642"/>
              <w:gridCol w:w="735"/>
              <w:gridCol w:w="722"/>
              <w:gridCol w:w="2059"/>
              <w:gridCol w:w="1181"/>
            </w:tblGrid>
            <w:tr w:rsidR="004C6E96" w:rsidRPr="004C6E96" w:rsidTr="00224774">
              <w:tc>
                <w:tcPr>
                  <w:tcW w:w="763" w:type="dxa"/>
                </w:tcPr>
                <w:p w:rsidR="004C6E96" w:rsidRPr="004C6E96" w:rsidRDefault="004C6E96" w:rsidP="00831CF2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4C6E96">
                    <w:rPr>
                      <w:sz w:val="26"/>
                      <w:szCs w:val="26"/>
                      <w:lang w:val="en-US"/>
                    </w:rPr>
                    <w:t>STT</w:t>
                  </w:r>
                </w:p>
              </w:tc>
              <w:tc>
                <w:tcPr>
                  <w:tcW w:w="730" w:type="dxa"/>
                </w:tcPr>
                <w:p w:rsidR="004C6E96" w:rsidRPr="004C6E96" w:rsidRDefault="004C6E96" w:rsidP="00831CF2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4C6E96">
                    <w:rPr>
                      <w:sz w:val="26"/>
                      <w:szCs w:val="26"/>
                      <w:lang w:val="en-US"/>
                    </w:rPr>
                    <w:t>Lớp</w:t>
                  </w:r>
                </w:p>
              </w:tc>
              <w:tc>
                <w:tcPr>
                  <w:tcW w:w="810" w:type="dxa"/>
                </w:tcPr>
                <w:p w:rsidR="004C6E96" w:rsidRPr="004C6E96" w:rsidRDefault="004C6E96" w:rsidP="00831CF2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4C6E96">
                    <w:rPr>
                      <w:sz w:val="26"/>
                      <w:szCs w:val="26"/>
                      <w:lang w:val="en-US"/>
                    </w:rPr>
                    <w:t>Sĩ số</w:t>
                  </w:r>
                </w:p>
              </w:tc>
              <w:tc>
                <w:tcPr>
                  <w:tcW w:w="763" w:type="dxa"/>
                </w:tcPr>
                <w:p w:rsidR="004C6E96" w:rsidRPr="004C6E96" w:rsidRDefault="004C6E96" w:rsidP="00831CF2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4C6E96">
                    <w:rPr>
                      <w:sz w:val="26"/>
                      <w:szCs w:val="26"/>
                      <w:lang w:val="en-US"/>
                    </w:rPr>
                    <w:t>Giỏi</w:t>
                  </w:r>
                </w:p>
              </w:tc>
              <w:tc>
                <w:tcPr>
                  <w:tcW w:w="736" w:type="dxa"/>
                </w:tcPr>
                <w:p w:rsidR="004C6E96" w:rsidRPr="004C6E96" w:rsidRDefault="004C6E96" w:rsidP="00831CF2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4C6E96">
                    <w:rPr>
                      <w:sz w:val="26"/>
                      <w:szCs w:val="26"/>
                      <w:lang w:val="en-US"/>
                    </w:rPr>
                    <w:t>Khá</w:t>
                  </w:r>
                </w:p>
              </w:tc>
              <w:tc>
                <w:tcPr>
                  <w:tcW w:w="643" w:type="dxa"/>
                </w:tcPr>
                <w:p w:rsidR="004C6E96" w:rsidRPr="004C6E96" w:rsidRDefault="004C6E96" w:rsidP="00831CF2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4C6E96">
                    <w:rPr>
                      <w:sz w:val="26"/>
                      <w:szCs w:val="26"/>
                      <w:lang w:val="en-US"/>
                    </w:rPr>
                    <w:t>TB</w:t>
                  </w:r>
                </w:p>
              </w:tc>
              <w:tc>
                <w:tcPr>
                  <w:tcW w:w="736" w:type="dxa"/>
                </w:tcPr>
                <w:p w:rsidR="004C6E96" w:rsidRPr="004C6E96" w:rsidRDefault="004C6E96" w:rsidP="00831CF2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4C6E96">
                    <w:rPr>
                      <w:sz w:val="26"/>
                      <w:szCs w:val="26"/>
                      <w:lang w:val="en-US"/>
                    </w:rPr>
                    <w:t>Yếu</w:t>
                  </w:r>
                </w:p>
              </w:tc>
              <w:tc>
                <w:tcPr>
                  <w:tcW w:w="683" w:type="dxa"/>
                </w:tcPr>
                <w:p w:rsidR="004C6E96" w:rsidRPr="004C6E96" w:rsidRDefault="004C6E96" w:rsidP="00831CF2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4C6E96">
                    <w:rPr>
                      <w:sz w:val="26"/>
                      <w:szCs w:val="26"/>
                      <w:lang w:val="en-US"/>
                    </w:rPr>
                    <w:t>Kém</w:t>
                  </w:r>
                </w:p>
              </w:tc>
              <w:tc>
                <w:tcPr>
                  <w:tcW w:w="2076" w:type="dxa"/>
                </w:tcPr>
                <w:p w:rsidR="004C6E96" w:rsidRPr="004C6E96" w:rsidRDefault="004C6E96" w:rsidP="00831CF2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4C6E96">
                    <w:rPr>
                      <w:sz w:val="26"/>
                      <w:szCs w:val="26"/>
                      <w:lang w:val="en-US"/>
                    </w:rPr>
                    <w:t>Số lượng đạt trên trung bình (&gt;=5)</w:t>
                  </w:r>
                </w:p>
              </w:tc>
              <w:tc>
                <w:tcPr>
                  <w:tcW w:w="1190" w:type="dxa"/>
                </w:tcPr>
                <w:p w:rsidR="004C6E96" w:rsidRPr="004C6E96" w:rsidRDefault="004C6E96" w:rsidP="00831CF2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4C6E96">
                    <w:rPr>
                      <w:sz w:val="26"/>
                      <w:szCs w:val="26"/>
                      <w:lang w:val="en-US"/>
                    </w:rPr>
                    <w:t>Tỷ lệ đạt %</w:t>
                  </w:r>
                </w:p>
              </w:tc>
            </w:tr>
            <w:tr w:rsidR="004C6E96" w:rsidRPr="004C6E96" w:rsidTr="00224774">
              <w:tc>
                <w:tcPr>
                  <w:tcW w:w="763" w:type="dxa"/>
                </w:tcPr>
                <w:p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0" w:type="dxa"/>
                </w:tcPr>
                <w:p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810" w:type="dxa"/>
                </w:tcPr>
                <w:p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63" w:type="dxa"/>
                </w:tcPr>
                <w:p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6" w:type="dxa"/>
                </w:tcPr>
                <w:p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43" w:type="dxa"/>
                </w:tcPr>
                <w:p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6" w:type="dxa"/>
                </w:tcPr>
                <w:p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83" w:type="dxa"/>
                </w:tcPr>
                <w:p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2076" w:type="dxa"/>
                </w:tcPr>
                <w:p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190" w:type="dxa"/>
                </w:tcPr>
                <w:p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4C6E96" w:rsidRPr="004C6E96" w:rsidTr="00224774">
              <w:tc>
                <w:tcPr>
                  <w:tcW w:w="763" w:type="dxa"/>
                </w:tcPr>
                <w:p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0" w:type="dxa"/>
                </w:tcPr>
                <w:p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810" w:type="dxa"/>
                </w:tcPr>
                <w:p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63" w:type="dxa"/>
                </w:tcPr>
                <w:p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6" w:type="dxa"/>
                </w:tcPr>
                <w:p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43" w:type="dxa"/>
                </w:tcPr>
                <w:p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6" w:type="dxa"/>
                </w:tcPr>
                <w:p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83" w:type="dxa"/>
                </w:tcPr>
                <w:p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2076" w:type="dxa"/>
                </w:tcPr>
                <w:p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190" w:type="dxa"/>
                </w:tcPr>
                <w:p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4C6E96" w:rsidRPr="004C6E96" w:rsidTr="00224774">
              <w:tc>
                <w:tcPr>
                  <w:tcW w:w="763" w:type="dxa"/>
                </w:tcPr>
                <w:p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0" w:type="dxa"/>
                </w:tcPr>
                <w:p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810" w:type="dxa"/>
                </w:tcPr>
                <w:p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63" w:type="dxa"/>
                </w:tcPr>
                <w:p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6" w:type="dxa"/>
                </w:tcPr>
                <w:p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43" w:type="dxa"/>
                </w:tcPr>
                <w:p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6" w:type="dxa"/>
                </w:tcPr>
                <w:p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83" w:type="dxa"/>
                </w:tcPr>
                <w:p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2076" w:type="dxa"/>
                </w:tcPr>
                <w:p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190" w:type="dxa"/>
                </w:tcPr>
                <w:p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</w:tbl>
          <w:p w:rsidR="004C6E96" w:rsidRPr="004C6E96" w:rsidRDefault="004C6E96" w:rsidP="004C6E96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</w:p>
          <w:p w:rsidR="004C6E96" w:rsidRPr="00AB03AE" w:rsidRDefault="00AB03AE" w:rsidP="00AB03AE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  <w:r w:rsidRPr="00AB03AE">
              <w:rPr>
                <w:b/>
                <w:sz w:val="26"/>
                <w:szCs w:val="26"/>
                <w:lang w:val="en-US"/>
              </w:rPr>
              <w:t xml:space="preserve">QĐ5.2: </w:t>
            </w:r>
            <w:r w:rsidRPr="00CF54B8">
              <w:rPr>
                <w:sz w:val="26"/>
                <w:szCs w:val="26"/>
                <w:lang w:val="en-US"/>
              </w:rPr>
              <w:t>Học sinh đạt môn nếu đạt tất cả các môn</w:t>
            </w:r>
            <w:r w:rsidR="004C6E96" w:rsidRPr="004C6E96">
              <w:rPr>
                <w:b/>
                <w:sz w:val="26"/>
                <w:szCs w:val="26"/>
                <w:lang w:val="en-US"/>
              </w:rPr>
              <w:t xml:space="preserve"> </w:t>
            </w:r>
          </w:p>
          <w:p w:rsidR="004C6E96" w:rsidRPr="004C6E96" w:rsidRDefault="004C6E96" w:rsidP="004C6E96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</w:p>
        </w:tc>
      </w:tr>
    </w:tbl>
    <w:p w:rsidR="008012D9" w:rsidRDefault="008012D9" w:rsidP="00385C7B">
      <w:pPr>
        <w:widowControl/>
        <w:spacing w:line="240" w:lineRule="auto"/>
        <w:rPr>
          <w:sz w:val="26"/>
          <w:szCs w:val="26"/>
          <w:lang w:val="en-US"/>
        </w:rPr>
      </w:pPr>
    </w:p>
    <w:p w:rsidR="008012D9" w:rsidRPr="008012D9" w:rsidRDefault="008012D9" w:rsidP="008012D9">
      <w:pPr>
        <w:widowControl/>
        <w:spacing w:line="240" w:lineRule="auto"/>
        <w:rPr>
          <w:sz w:val="26"/>
          <w:szCs w:val="26"/>
          <w:lang w:val="en-US"/>
        </w:rPr>
      </w:pPr>
      <w:r w:rsidRPr="00E9475B">
        <w:rPr>
          <w:b/>
          <w:sz w:val="26"/>
          <w:szCs w:val="26"/>
          <w:lang w:val="en-US"/>
        </w:rPr>
        <w:t>QĐ6</w:t>
      </w:r>
      <w:r>
        <w:rPr>
          <w:sz w:val="26"/>
          <w:szCs w:val="26"/>
          <w:lang w:val="en-US"/>
        </w:rPr>
        <w:t>: Ngườ</w:t>
      </w:r>
      <w:r w:rsidRPr="008012D9">
        <w:rPr>
          <w:sz w:val="26"/>
          <w:szCs w:val="26"/>
          <w:lang w:val="en-US"/>
        </w:rPr>
        <w:t xml:space="preserve">i dùng </w:t>
      </w:r>
      <w:r w:rsidR="005C1E2A">
        <w:rPr>
          <w:sz w:val="26"/>
          <w:szCs w:val="26"/>
          <w:lang w:val="en-US"/>
        </w:rPr>
        <w:t>có thể thay đổi các quy định như</w:t>
      </w:r>
      <w:r w:rsidRPr="008012D9">
        <w:rPr>
          <w:sz w:val="26"/>
          <w:szCs w:val="26"/>
          <w:lang w:val="en-US"/>
        </w:rPr>
        <w:t xml:space="preserve"> sau:</w:t>
      </w:r>
    </w:p>
    <w:p w:rsidR="008012D9" w:rsidRPr="008012D9" w:rsidRDefault="008012D9" w:rsidP="008012D9">
      <w:pPr>
        <w:pStyle w:val="ListParagraph"/>
        <w:widowControl/>
        <w:numPr>
          <w:ilvl w:val="0"/>
          <w:numId w:val="35"/>
        </w:numPr>
        <w:spacing w:line="240" w:lineRule="auto"/>
        <w:rPr>
          <w:sz w:val="26"/>
          <w:szCs w:val="26"/>
          <w:lang w:val="en-US"/>
        </w:rPr>
      </w:pPr>
      <w:r w:rsidRPr="008012D9">
        <w:rPr>
          <w:sz w:val="26"/>
          <w:szCs w:val="26"/>
          <w:lang w:val="en-US"/>
        </w:rPr>
        <w:t>QĐ1: Thay đổi tuổi tối thiểu, tối đa.</w:t>
      </w:r>
    </w:p>
    <w:p w:rsidR="008012D9" w:rsidRPr="008012D9" w:rsidRDefault="008012D9" w:rsidP="008012D9">
      <w:pPr>
        <w:pStyle w:val="ListParagraph"/>
        <w:widowControl/>
        <w:numPr>
          <w:ilvl w:val="0"/>
          <w:numId w:val="35"/>
        </w:numPr>
        <w:spacing w:line="240" w:lineRule="auto"/>
        <w:rPr>
          <w:sz w:val="26"/>
          <w:szCs w:val="26"/>
          <w:lang w:val="en-US"/>
        </w:rPr>
      </w:pPr>
      <w:r w:rsidRPr="008012D9">
        <w:rPr>
          <w:sz w:val="26"/>
          <w:szCs w:val="26"/>
          <w:lang w:val="en-US"/>
        </w:rPr>
        <w:t xml:space="preserve">QĐ2: Thay đổi sĩ số tối đa của các lớp. Thay đổi số </w:t>
      </w:r>
      <w:r w:rsidR="00D72CB0">
        <w:rPr>
          <w:sz w:val="26"/>
          <w:szCs w:val="26"/>
          <w:lang w:val="en-US"/>
        </w:rPr>
        <w:t>lượ</w:t>
      </w:r>
      <w:r w:rsidRPr="008012D9">
        <w:rPr>
          <w:sz w:val="26"/>
          <w:szCs w:val="26"/>
          <w:lang w:val="en-US"/>
        </w:rPr>
        <w:t>ng và tên các lớp</w:t>
      </w:r>
    </w:p>
    <w:p w:rsidR="008012D9" w:rsidRPr="008012D9" w:rsidRDefault="008012D9" w:rsidP="008012D9">
      <w:pPr>
        <w:widowControl/>
        <w:spacing w:line="240" w:lineRule="auto"/>
        <w:rPr>
          <w:sz w:val="26"/>
          <w:szCs w:val="26"/>
          <w:lang w:val="en-US"/>
        </w:rPr>
      </w:pPr>
      <w:r w:rsidRPr="008012D9">
        <w:rPr>
          <w:sz w:val="26"/>
          <w:szCs w:val="26"/>
          <w:lang w:val="en-US"/>
        </w:rPr>
        <w:t xml:space="preserve">trong </w:t>
      </w:r>
      <w:r w:rsidR="00D72CB0">
        <w:rPr>
          <w:sz w:val="26"/>
          <w:szCs w:val="26"/>
          <w:lang w:val="en-US"/>
        </w:rPr>
        <w:t>trường</w:t>
      </w:r>
    </w:p>
    <w:p w:rsidR="008012D9" w:rsidRPr="008012D9" w:rsidRDefault="008012D9" w:rsidP="008012D9">
      <w:pPr>
        <w:pStyle w:val="ListParagraph"/>
        <w:widowControl/>
        <w:numPr>
          <w:ilvl w:val="0"/>
          <w:numId w:val="35"/>
        </w:numPr>
        <w:spacing w:line="240" w:lineRule="auto"/>
        <w:rPr>
          <w:sz w:val="26"/>
          <w:szCs w:val="26"/>
          <w:lang w:val="en-US"/>
        </w:rPr>
      </w:pPr>
      <w:r w:rsidRPr="008012D9">
        <w:rPr>
          <w:sz w:val="26"/>
          <w:szCs w:val="26"/>
          <w:lang w:val="en-US"/>
        </w:rPr>
        <w:t xml:space="preserve">QĐ4: Thay đổi số </w:t>
      </w:r>
      <w:r w:rsidR="00DE09D6">
        <w:rPr>
          <w:sz w:val="26"/>
          <w:szCs w:val="26"/>
          <w:lang w:val="en-US"/>
        </w:rPr>
        <w:t>lượng</w:t>
      </w:r>
      <w:r w:rsidRPr="008012D9">
        <w:rPr>
          <w:sz w:val="26"/>
          <w:szCs w:val="26"/>
          <w:lang w:val="en-US"/>
        </w:rPr>
        <w:t xml:space="preserve"> và tên các môn học.</w:t>
      </w:r>
    </w:p>
    <w:p w:rsidR="000934AC" w:rsidRPr="008012D9" w:rsidRDefault="008012D9" w:rsidP="008012D9">
      <w:pPr>
        <w:pStyle w:val="ListParagraph"/>
        <w:widowControl/>
        <w:numPr>
          <w:ilvl w:val="0"/>
          <w:numId w:val="35"/>
        </w:numPr>
        <w:spacing w:line="240" w:lineRule="auto"/>
        <w:rPr>
          <w:sz w:val="26"/>
          <w:szCs w:val="26"/>
          <w:lang w:val="en-US"/>
        </w:rPr>
      </w:pPr>
      <w:r w:rsidRPr="008012D9">
        <w:rPr>
          <w:sz w:val="26"/>
          <w:szCs w:val="26"/>
          <w:lang w:val="en-US"/>
        </w:rPr>
        <w:t>QĐ5: Thay đổi điểm chuẩn đánh giá đạt môn.</w:t>
      </w:r>
      <w:r w:rsidR="00385C7B" w:rsidRPr="008012D9">
        <w:rPr>
          <w:sz w:val="26"/>
          <w:szCs w:val="26"/>
          <w:lang w:val="en-US"/>
        </w:rPr>
        <w:br w:type="page"/>
      </w:r>
    </w:p>
    <w:p w:rsidR="00385C7B" w:rsidRPr="0038021A" w:rsidRDefault="00385C7B" w:rsidP="00385C7B">
      <w:pPr>
        <w:widowControl/>
        <w:spacing w:line="240" w:lineRule="auto"/>
        <w:rPr>
          <w:sz w:val="26"/>
          <w:szCs w:val="26"/>
          <w:lang w:val="en-US"/>
        </w:rPr>
      </w:pPr>
    </w:p>
    <w:sectPr w:rsidR="00385C7B" w:rsidRPr="0038021A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C7A" w:rsidRDefault="00E82C7A">
      <w:r>
        <w:separator/>
      </w:r>
    </w:p>
  </w:endnote>
  <w:endnote w:type="continuationSeparator" w:id="0">
    <w:p w:rsidR="00E82C7A" w:rsidRDefault="00E82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93A" w:rsidRDefault="00922040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40293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239" behindDoc="1" locked="0" layoutInCell="1" allowOverlap="1" wp14:anchorId="405D9240" wp14:editId="60C07159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86765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C7A" w:rsidRDefault="00E82C7A">
      <w:r>
        <w:separator/>
      </w:r>
    </w:p>
  </w:footnote>
  <w:footnote w:type="continuationSeparator" w:id="0">
    <w:p w:rsidR="00E82C7A" w:rsidRDefault="00E82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93A" w:rsidRDefault="00A97AD6" w:rsidP="0040293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072B366" wp14:editId="6B592060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292A47" id="Freeform 1" o:spid="_x0000_s1026" style="position:absolute;margin-left:0;margin-top:0;width:93.15pt;height:813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="0040293A" w:rsidRPr="004257CD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4EC33644" wp14:editId="3205B80E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0293A" w:rsidRDefault="0040293A" w:rsidP="0040293A">
    <w:pPr>
      <w:pStyle w:val="Title"/>
      <w:rPr>
        <w:lang w:val="en-US"/>
      </w:rPr>
    </w:pPr>
  </w:p>
  <w:p w:rsidR="0040293A" w:rsidRPr="003B1A2B" w:rsidRDefault="0040293A" w:rsidP="0040293A">
    <w:pPr>
      <w:rPr>
        <w:lang w:val="en-US"/>
      </w:rPr>
    </w:pPr>
  </w:p>
  <w:p w:rsidR="0040293A" w:rsidRPr="00F53DBB" w:rsidRDefault="0040293A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3701D7" w:rsidRPr="0040293A" w:rsidRDefault="003701D7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93A" w:rsidRDefault="0040293A">
    <w:pPr>
      <w:rPr>
        <w:lang w:val="en-US"/>
      </w:rPr>
    </w:pPr>
    <w:r w:rsidRPr="004257CD">
      <w:rPr>
        <w:noProof/>
        <w:lang w:val="en-US"/>
      </w:rPr>
      <w:drawing>
        <wp:anchor distT="0" distB="0" distL="114300" distR="114300" simplePos="0" relativeHeight="251659776" behindDoc="1" locked="0" layoutInCell="1" allowOverlap="1" wp14:anchorId="193BC088" wp14:editId="2455F0C2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4E21B2">
      <w:tc>
        <w:tcPr>
          <w:tcW w:w="6623" w:type="dxa"/>
          <w:shd w:val="clear" w:color="auto" w:fill="auto"/>
        </w:tcPr>
        <w:p w:rsidR="00E95D0C" w:rsidRPr="004E21B2" w:rsidRDefault="00DC363E" w:rsidP="00282424">
          <w:pPr>
            <w:pStyle w:val="Header"/>
            <w:rPr>
              <w:color w:val="0000FF"/>
              <w:lang w:val="en-US"/>
            </w:rPr>
          </w:pPr>
          <w:r w:rsidRPr="004E21B2">
            <w:rPr>
              <w:color w:val="0000FF"/>
              <w:lang w:val="en-US"/>
            </w:rPr>
            <w:t>&lt;</w:t>
          </w:r>
          <w:r w:rsidR="00282424">
            <w:rPr>
              <w:color w:val="0000FF"/>
              <w:lang w:val="en-US"/>
            </w:rPr>
            <w:t>Phần mềm quản lý học sinh cấp 3</w:t>
          </w:r>
          <w:r w:rsidRPr="004E21B2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:rsidR="00E95D0C" w:rsidRPr="004E21B2" w:rsidRDefault="00E95D0C" w:rsidP="00282424">
          <w:pPr>
            <w:pStyle w:val="Header"/>
            <w:rPr>
              <w:lang w:val="en-US"/>
            </w:rPr>
          </w:pPr>
          <w:r w:rsidRPr="004E21B2">
            <w:rPr>
              <w:lang w:val="en-US"/>
            </w:rPr>
            <w:t xml:space="preserve">Phiên bản: </w:t>
          </w:r>
          <w:r w:rsidR="00DC363E" w:rsidRPr="004E21B2">
            <w:rPr>
              <w:color w:val="0000FF"/>
              <w:lang w:val="en-US"/>
            </w:rPr>
            <w:t>&lt;</w:t>
          </w:r>
          <w:r w:rsidR="00282424">
            <w:rPr>
              <w:color w:val="0000FF"/>
              <w:lang w:val="en-US"/>
            </w:rPr>
            <w:t>1.0</w:t>
          </w:r>
          <w:r w:rsidR="00DC363E" w:rsidRPr="004E21B2">
            <w:rPr>
              <w:color w:val="0000FF"/>
              <w:lang w:val="en-US"/>
            </w:rPr>
            <w:t>&gt;</w:t>
          </w:r>
        </w:p>
      </w:tc>
    </w:tr>
    <w:tr w:rsidR="00E95D0C" w:rsidTr="004E21B2">
      <w:tc>
        <w:tcPr>
          <w:tcW w:w="6623" w:type="dxa"/>
          <w:shd w:val="clear" w:color="auto" w:fill="auto"/>
        </w:tcPr>
        <w:p w:rsidR="00E95D0C" w:rsidRPr="007A1DE8" w:rsidRDefault="00E95D0C">
          <w:pPr>
            <w:pStyle w:val="Header"/>
          </w:pPr>
          <w:r w:rsidRPr="007A1DE8">
            <w:t>Phát biểu bài toán</w:t>
          </w:r>
        </w:p>
      </w:tc>
      <w:tc>
        <w:tcPr>
          <w:tcW w:w="2845" w:type="dxa"/>
          <w:shd w:val="clear" w:color="auto" w:fill="auto"/>
        </w:tcPr>
        <w:p w:rsidR="00E95D0C" w:rsidRPr="004E21B2" w:rsidRDefault="00E95D0C" w:rsidP="00282424">
          <w:pPr>
            <w:pStyle w:val="Header"/>
            <w:rPr>
              <w:lang w:val="en-US"/>
            </w:rPr>
          </w:pPr>
          <w:r w:rsidRPr="004E21B2">
            <w:rPr>
              <w:lang w:val="en-US"/>
            </w:rPr>
            <w:t xml:space="preserve">Ngày: </w:t>
          </w:r>
          <w:r w:rsidR="00DC363E" w:rsidRPr="004E21B2">
            <w:rPr>
              <w:color w:val="0000FF"/>
              <w:lang w:val="en-US"/>
            </w:rPr>
            <w:t>&lt;</w:t>
          </w:r>
          <w:r w:rsidR="00282424">
            <w:rPr>
              <w:color w:val="0000FF"/>
              <w:lang w:val="en-US"/>
            </w:rPr>
            <w:t>15/02/2018</w:t>
          </w:r>
          <w:r w:rsidR="00DC363E" w:rsidRPr="004E21B2">
            <w:rPr>
              <w:color w:val="0000FF"/>
              <w:lang w:val="en-US"/>
            </w:rPr>
            <w:t>&gt;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8BF5B37"/>
    <w:multiLevelType w:val="hybridMultilevel"/>
    <w:tmpl w:val="3B0E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5D009A3"/>
    <w:multiLevelType w:val="hybridMultilevel"/>
    <w:tmpl w:val="0718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8761297"/>
    <w:multiLevelType w:val="hybridMultilevel"/>
    <w:tmpl w:val="A1E43E06"/>
    <w:lvl w:ilvl="0" w:tplc="2A72D4A6">
      <w:numFmt w:val="bullet"/>
      <w:lvlText w:val="-"/>
      <w:lvlJc w:val="left"/>
      <w:pPr>
        <w:ind w:left="10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6" w15:restartNumberingAfterBreak="0">
    <w:nsid w:val="4EDB5CB9"/>
    <w:multiLevelType w:val="hybridMultilevel"/>
    <w:tmpl w:val="C2246EC0"/>
    <w:lvl w:ilvl="0" w:tplc="D4567458">
      <w:numFmt w:val="bullet"/>
      <w:lvlText w:val="-"/>
      <w:lvlJc w:val="left"/>
      <w:pPr>
        <w:ind w:left="10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7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4E86B65"/>
    <w:multiLevelType w:val="hybridMultilevel"/>
    <w:tmpl w:val="8BA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8"/>
  </w:num>
  <w:num w:numId="5">
    <w:abstractNumId w:val="20"/>
  </w:num>
  <w:num w:numId="6">
    <w:abstractNumId w:val="9"/>
  </w:num>
  <w:num w:numId="7">
    <w:abstractNumId w:val="21"/>
  </w:num>
  <w:num w:numId="8">
    <w:abstractNumId w:val="27"/>
  </w:num>
  <w:num w:numId="9">
    <w:abstractNumId w:val="12"/>
  </w:num>
  <w:num w:numId="10">
    <w:abstractNumId w:val="7"/>
  </w:num>
  <w:num w:numId="11">
    <w:abstractNumId w:val="32"/>
  </w:num>
  <w:num w:numId="12">
    <w:abstractNumId w:val="28"/>
  </w:num>
  <w:num w:numId="13">
    <w:abstractNumId w:val="26"/>
  </w:num>
  <w:num w:numId="14">
    <w:abstractNumId w:val="2"/>
  </w:num>
  <w:num w:numId="15">
    <w:abstractNumId w:val="5"/>
  </w:num>
  <w:num w:numId="16">
    <w:abstractNumId w:val="25"/>
  </w:num>
  <w:num w:numId="17">
    <w:abstractNumId w:val="30"/>
  </w:num>
  <w:num w:numId="18">
    <w:abstractNumId w:val="10"/>
  </w:num>
  <w:num w:numId="19">
    <w:abstractNumId w:val="23"/>
  </w:num>
  <w:num w:numId="20">
    <w:abstractNumId w:val="29"/>
  </w:num>
  <w:num w:numId="21">
    <w:abstractNumId w:val="31"/>
  </w:num>
  <w:num w:numId="22">
    <w:abstractNumId w:val="8"/>
  </w:num>
  <w:num w:numId="23">
    <w:abstractNumId w:val="17"/>
  </w:num>
  <w:num w:numId="24">
    <w:abstractNumId w:val="6"/>
  </w:num>
  <w:num w:numId="25">
    <w:abstractNumId w:val="3"/>
  </w:num>
  <w:num w:numId="26">
    <w:abstractNumId w:val="14"/>
  </w:num>
  <w:num w:numId="27">
    <w:abstractNumId w:val="2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16"/>
  </w:num>
  <w:num w:numId="33">
    <w:abstractNumId w:val="15"/>
  </w:num>
  <w:num w:numId="34">
    <w:abstractNumId w:val="4"/>
  </w:num>
  <w:num w:numId="35">
    <w:abstractNumId w:val="11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40187"/>
    <w:rsid w:val="000403BB"/>
    <w:rsid w:val="000519D9"/>
    <w:rsid w:val="000934AC"/>
    <w:rsid w:val="000C0CA8"/>
    <w:rsid w:val="000C327A"/>
    <w:rsid w:val="001372A4"/>
    <w:rsid w:val="00143DAF"/>
    <w:rsid w:val="00155C10"/>
    <w:rsid w:val="00221A67"/>
    <w:rsid w:val="002707EB"/>
    <w:rsid w:val="00282424"/>
    <w:rsid w:val="002A177D"/>
    <w:rsid w:val="002B31C1"/>
    <w:rsid w:val="002F6A32"/>
    <w:rsid w:val="00301562"/>
    <w:rsid w:val="003058D4"/>
    <w:rsid w:val="0031511D"/>
    <w:rsid w:val="003329E7"/>
    <w:rsid w:val="0033746B"/>
    <w:rsid w:val="003478F4"/>
    <w:rsid w:val="00351F32"/>
    <w:rsid w:val="003548A8"/>
    <w:rsid w:val="003701D7"/>
    <w:rsid w:val="003747E6"/>
    <w:rsid w:val="0038021A"/>
    <w:rsid w:val="00385C7B"/>
    <w:rsid w:val="0040293A"/>
    <w:rsid w:val="004176B5"/>
    <w:rsid w:val="00435847"/>
    <w:rsid w:val="004516B5"/>
    <w:rsid w:val="00467E39"/>
    <w:rsid w:val="004A4883"/>
    <w:rsid w:val="004B7CC9"/>
    <w:rsid w:val="004C2993"/>
    <w:rsid w:val="004C6E96"/>
    <w:rsid w:val="004D4CF4"/>
    <w:rsid w:val="004E21B2"/>
    <w:rsid w:val="004E387B"/>
    <w:rsid w:val="004E4257"/>
    <w:rsid w:val="004E7AB6"/>
    <w:rsid w:val="00547B31"/>
    <w:rsid w:val="005802A5"/>
    <w:rsid w:val="005963B4"/>
    <w:rsid w:val="005A4F08"/>
    <w:rsid w:val="005A72F6"/>
    <w:rsid w:val="005B00E1"/>
    <w:rsid w:val="005C1E2A"/>
    <w:rsid w:val="005D7478"/>
    <w:rsid w:val="005E5478"/>
    <w:rsid w:val="0062213D"/>
    <w:rsid w:val="006257BE"/>
    <w:rsid w:val="00651085"/>
    <w:rsid w:val="00670D64"/>
    <w:rsid w:val="006855DC"/>
    <w:rsid w:val="00693B6D"/>
    <w:rsid w:val="006B2EE3"/>
    <w:rsid w:val="006D2127"/>
    <w:rsid w:val="006E1FA9"/>
    <w:rsid w:val="006E420F"/>
    <w:rsid w:val="006E56E2"/>
    <w:rsid w:val="00716B46"/>
    <w:rsid w:val="007338F6"/>
    <w:rsid w:val="00741D6D"/>
    <w:rsid w:val="00746808"/>
    <w:rsid w:val="007517A8"/>
    <w:rsid w:val="00786765"/>
    <w:rsid w:val="00794164"/>
    <w:rsid w:val="007A1DE8"/>
    <w:rsid w:val="007D669B"/>
    <w:rsid w:val="007D679D"/>
    <w:rsid w:val="007D6FBB"/>
    <w:rsid w:val="007E17A8"/>
    <w:rsid w:val="007F21C9"/>
    <w:rsid w:val="008012D9"/>
    <w:rsid w:val="00802397"/>
    <w:rsid w:val="008243D9"/>
    <w:rsid w:val="00831CF2"/>
    <w:rsid w:val="00835B3B"/>
    <w:rsid w:val="008374A6"/>
    <w:rsid w:val="00841707"/>
    <w:rsid w:val="00864A7B"/>
    <w:rsid w:val="0087556C"/>
    <w:rsid w:val="008816F2"/>
    <w:rsid w:val="00884F1B"/>
    <w:rsid w:val="009038AF"/>
    <w:rsid w:val="00922040"/>
    <w:rsid w:val="009569F3"/>
    <w:rsid w:val="00984338"/>
    <w:rsid w:val="00991CA5"/>
    <w:rsid w:val="0099744F"/>
    <w:rsid w:val="009B2AFC"/>
    <w:rsid w:val="009C75DB"/>
    <w:rsid w:val="009D12BB"/>
    <w:rsid w:val="009F47F5"/>
    <w:rsid w:val="00A019E6"/>
    <w:rsid w:val="00A17E2A"/>
    <w:rsid w:val="00A32EBF"/>
    <w:rsid w:val="00A3733A"/>
    <w:rsid w:val="00A544E7"/>
    <w:rsid w:val="00A638EF"/>
    <w:rsid w:val="00A97AD6"/>
    <w:rsid w:val="00AB03AE"/>
    <w:rsid w:val="00AE0501"/>
    <w:rsid w:val="00B11FD6"/>
    <w:rsid w:val="00B760F3"/>
    <w:rsid w:val="00B824FD"/>
    <w:rsid w:val="00B871C5"/>
    <w:rsid w:val="00BA0213"/>
    <w:rsid w:val="00BB446D"/>
    <w:rsid w:val="00BB5444"/>
    <w:rsid w:val="00BB74B3"/>
    <w:rsid w:val="00BD2F66"/>
    <w:rsid w:val="00BE4660"/>
    <w:rsid w:val="00BF4003"/>
    <w:rsid w:val="00C01A58"/>
    <w:rsid w:val="00C2203A"/>
    <w:rsid w:val="00C67CBC"/>
    <w:rsid w:val="00C74D6D"/>
    <w:rsid w:val="00C9300A"/>
    <w:rsid w:val="00CA52C8"/>
    <w:rsid w:val="00CC27A1"/>
    <w:rsid w:val="00CC42BC"/>
    <w:rsid w:val="00CF54B8"/>
    <w:rsid w:val="00D234F3"/>
    <w:rsid w:val="00D2727A"/>
    <w:rsid w:val="00D279E8"/>
    <w:rsid w:val="00D31328"/>
    <w:rsid w:val="00D72CB0"/>
    <w:rsid w:val="00D92C30"/>
    <w:rsid w:val="00D94CA0"/>
    <w:rsid w:val="00DA2A6D"/>
    <w:rsid w:val="00DA67DF"/>
    <w:rsid w:val="00DA70B0"/>
    <w:rsid w:val="00DC1168"/>
    <w:rsid w:val="00DC363E"/>
    <w:rsid w:val="00DD2F45"/>
    <w:rsid w:val="00DD6F90"/>
    <w:rsid w:val="00DE09D6"/>
    <w:rsid w:val="00E20C2F"/>
    <w:rsid w:val="00E24936"/>
    <w:rsid w:val="00E27D07"/>
    <w:rsid w:val="00E711AF"/>
    <w:rsid w:val="00E81EB5"/>
    <w:rsid w:val="00E82C7A"/>
    <w:rsid w:val="00E9475B"/>
    <w:rsid w:val="00E95D0C"/>
    <w:rsid w:val="00ED0016"/>
    <w:rsid w:val="00ED5B95"/>
    <w:rsid w:val="00F53DBB"/>
    <w:rsid w:val="00F54EC8"/>
    <w:rsid w:val="00F8736B"/>
    <w:rsid w:val="00FA1B49"/>
    <w:rsid w:val="00FA2327"/>
    <w:rsid w:val="00FA47CA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1320595-F3E2-4A51-A249-23D62A31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79D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40293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E24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246</TotalTime>
  <Pages>9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Windows User</cp:lastModifiedBy>
  <cp:revision>98</cp:revision>
  <cp:lastPrinted>2000-10-31T04:37:00Z</cp:lastPrinted>
  <dcterms:created xsi:type="dcterms:W3CDTF">2013-10-13T11:06:00Z</dcterms:created>
  <dcterms:modified xsi:type="dcterms:W3CDTF">2018-03-15T11:13:00Z</dcterms:modified>
</cp:coreProperties>
</file>