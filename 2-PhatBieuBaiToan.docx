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68A3D" w14:textId="77777777" w:rsidR="003548A8" w:rsidRPr="0038021A" w:rsidRDefault="003548A8" w:rsidP="003548A8">
      <w:pPr>
        <w:rPr>
          <w:sz w:val="26"/>
          <w:szCs w:val="26"/>
          <w:lang w:val="en-US"/>
        </w:rPr>
      </w:pPr>
    </w:p>
    <w:p w14:paraId="50D21C41" w14:textId="77777777" w:rsidR="00301562" w:rsidRPr="0038021A" w:rsidRDefault="00301562" w:rsidP="003548A8">
      <w:pPr>
        <w:rPr>
          <w:sz w:val="26"/>
          <w:szCs w:val="26"/>
          <w:lang w:val="en-US"/>
        </w:rPr>
      </w:pPr>
    </w:p>
    <w:p w14:paraId="2792B824" w14:textId="77777777" w:rsidR="00301562" w:rsidRPr="0038021A" w:rsidRDefault="00301562" w:rsidP="003548A8">
      <w:pPr>
        <w:rPr>
          <w:sz w:val="26"/>
          <w:szCs w:val="26"/>
          <w:lang w:val="en-US"/>
        </w:rPr>
      </w:pPr>
    </w:p>
    <w:p w14:paraId="42AEFE57" w14:textId="77777777" w:rsidR="00301562" w:rsidRPr="0038021A" w:rsidRDefault="00301562" w:rsidP="003548A8">
      <w:pPr>
        <w:rPr>
          <w:sz w:val="26"/>
          <w:szCs w:val="26"/>
          <w:lang w:val="en-US"/>
        </w:rPr>
      </w:pPr>
    </w:p>
    <w:p w14:paraId="4E603176" w14:textId="77777777" w:rsidR="00301562" w:rsidRPr="0038021A" w:rsidRDefault="00301562" w:rsidP="003548A8">
      <w:pPr>
        <w:rPr>
          <w:sz w:val="26"/>
          <w:szCs w:val="26"/>
          <w:lang w:val="en-US"/>
        </w:rPr>
      </w:pPr>
    </w:p>
    <w:p w14:paraId="5B565E3F" w14:textId="77777777" w:rsidR="00301562" w:rsidRPr="0038021A" w:rsidRDefault="00301562" w:rsidP="003548A8">
      <w:pPr>
        <w:rPr>
          <w:sz w:val="26"/>
          <w:szCs w:val="26"/>
          <w:lang w:val="en-US"/>
        </w:rPr>
      </w:pPr>
    </w:p>
    <w:p w14:paraId="1B6A83AF" w14:textId="77777777" w:rsidR="00301562" w:rsidRPr="0038021A" w:rsidRDefault="00301562" w:rsidP="003548A8">
      <w:pPr>
        <w:rPr>
          <w:sz w:val="26"/>
          <w:szCs w:val="26"/>
          <w:lang w:val="en-US"/>
        </w:rPr>
      </w:pPr>
    </w:p>
    <w:p w14:paraId="604AA085" w14:textId="77777777" w:rsidR="003548A8" w:rsidRPr="0038021A" w:rsidRDefault="003548A8" w:rsidP="003548A8">
      <w:pPr>
        <w:rPr>
          <w:sz w:val="26"/>
          <w:szCs w:val="26"/>
          <w:lang w:val="en-US"/>
        </w:rPr>
      </w:pPr>
    </w:p>
    <w:p w14:paraId="29FD0741" w14:textId="77777777" w:rsidR="00D234F3" w:rsidRPr="0038021A" w:rsidRDefault="007A1DE8" w:rsidP="007A1DE8">
      <w:pPr>
        <w:pStyle w:val="Title"/>
        <w:jc w:val="right"/>
        <w:rPr>
          <w:rFonts w:ascii="Times New Roman" w:hAnsi="Times New Roman"/>
          <w:sz w:val="26"/>
          <w:szCs w:val="26"/>
          <w:lang w:val="en-US"/>
        </w:rPr>
      </w:pPr>
      <w:proofErr w:type="spellStart"/>
      <w:r w:rsidRPr="0038021A">
        <w:rPr>
          <w:rFonts w:ascii="Times New Roman" w:hAnsi="Times New Roman"/>
          <w:sz w:val="26"/>
          <w:szCs w:val="26"/>
          <w:lang w:val="en-US"/>
        </w:rPr>
        <w:t>Phát</w:t>
      </w:r>
      <w:proofErr w:type="spellEnd"/>
      <w:r w:rsidRPr="0038021A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38021A">
        <w:rPr>
          <w:rFonts w:ascii="Times New Roman" w:hAnsi="Times New Roman"/>
          <w:sz w:val="26"/>
          <w:szCs w:val="26"/>
          <w:lang w:val="en-US"/>
        </w:rPr>
        <w:t>biểu</w:t>
      </w:r>
      <w:proofErr w:type="spellEnd"/>
      <w:r w:rsidRPr="0038021A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38021A">
        <w:rPr>
          <w:rFonts w:ascii="Times New Roman" w:hAnsi="Times New Roman"/>
          <w:sz w:val="26"/>
          <w:szCs w:val="26"/>
          <w:lang w:val="en-US"/>
        </w:rPr>
        <w:t>bài</w:t>
      </w:r>
      <w:proofErr w:type="spellEnd"/>
      <w:r w:rsidRPr="0038021A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38021A">
        <w:rPr>
          <w:rFonts w:ascii="Times New Roman" w:hAnsi="Times New Roman"/>
          <w:sz w:val="26"/>
          <w:szCs w:val="26"/>
          <w:lang w:val="en-US"/>
        </w:rPr>
        <w:t>toán</w:t>
      </w:r>
      <w:proofErr w:type="spellEnd"/>
      <w:r w:rsidRPr="0038021A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DC363E" w:rsidRPr="0038021A">
        <w:rPr>
          <w:rFonts w:ascii="Times New Roman" w:hAnsi="Times New Roman"/>
          <w:color w:val="0000FF"/>
          <w:sz w:val="26"/>
          <w:szCs w:val="26"/>
          <w:lang w:val="en-US"/>
        </w:rPr>
        <w:t>&lt;</w:t>
      </w:r>
      <w:proofErr w:type="spellStart"/>
      <w:r w:rsidR="00BD2F66">
        <w:rPr>
          <w:rFonts w:ascii="Times New Roman" w:hAnsi="Times New Roman"/>
          <w:color w:val="0000FF"/>
          <w:sz w:val="26"/>
          <w:szCs w:val="26"/>
          <w:lang w:val="en-US"/>
        </w:rPr>
        <w:t>Phần</w:t>
      </w:r>
      <w:proofErr w:type="spellEnd"/>
      <w:r w:rsidR="00BD2F66">
        <w:rPr>
          <w:rFonts w:ascii="Times New Roman" w:hAnsi="Times New Roman"/>
          <w:color w:val="0000FF"/>
          <w:sz w:val="26"/>
          <w:szCs w:val="26"/>
          <w:lang w:val="en-US"/>
        </w:rPr>
        <w:t xml:space="preserve"> </w:t>
      </w:r>
      <w:proofErr w:type="spellStart"/>
      <w:r w:rsidR="00BD2F66">
        <w:rPr>
          <w:rFonts w:ascii="Times New Roman" w:hAnsi="Times New Roman"/>
          <w:color w:val="0000FF"/>
          <w:sz w:val="26"/>
          <w:szCs w:val="26"/>
          <w:lang w:val="en-US"/>
        </w:rPr>
        <w:t>mềm</w:t>
      </w:r>
      <w:proofErr w:type="spellEnd"/>
      <w:r w:rsidR="00BD2F66">
        <w:rPr>
          <w:rFonts w:ascii="Times New Roman" w:hAnsi="Times New Roman"/>
          <w:color w:val="0000FF"/>
          <w:sz w:val="26"/>
          <w:szCs w:val="26"/>
          <w:lang w:val="en-US"/>
        </w:rPr>
        <w:t xml:space="preserve"> </w:t>
      </w:r>
      <w:proofErr w:type="spellStart"/>
      <w:r w:rsidR="00BD2F66">
        <w:rPr>
          <w:rFonts w:ascii="Times New Roman" w:hAnsi="Times New Roman"/>
          <w:color w:val="0000FF"/>
          <w:sz w:val="26"/>
          <w:szCs w:val="26"/>
          <w:lang w:val="en-US"/>
        </w:rPr>
        <w:t>quản</w:t>
      </w:r>
      <w:proofErr w:type="spellEnd"/>
      <w:r w:rsidR="00BD2F66">
        <w:rPr>
          <w:rFonts w:ascii="Times New Roman" w:hAnsi="Times New Roman"/>
          <w:color w:val="0000FF"/>
          <w:sz w:val="26"/>
          <w:szCs w:val="26"/>
          <w:lang w:val="en-US"/>
        </w:rPr>
        <w:t xml:space="preserve"> </w:t>
      </w:r>
      <w:proofErr w:type="spellStart"/>
      <w:r w:rsidR="00BD2F66">
        <w:rPr>
          <w:rFonts w:ascii="Times New Roman" w:hAnsi="Times New Roman"/>
          <w:color w:val="0000FF"/>
          <w:sz w:val="26"/>
          <w:szCs w:val="26"/>
          <w:lang w:val="en-US"/>
        </w:rPr>
        <w:t>lý</w:t>
      </w:r>
      <w:proofErr w:type="spellEnd"/>
      <w:r w:rsidR="00BD2F66">
        <w:rPr>
          <w:rFonts w:ascii="Times New Roman" w:hAnsi="Times New Roman"/>
          <w:color w:val="0000FF"/>
          <w:sz w:val="26"/>
          <w:szCs w:val="26"/>
          <w:lang w:val="en-US"/>
        </w:rPr>
        <w:t xml:space="preserve"> </w:t>
      </w:r>
      <w:proofErr w:type="spellStart"/>
      <w:r w:rsidR="00BD2F66">
        <w:rPr>
          <w:rFonts w:ascii="Times New Roman" w:hAnsi="Times New Roman"/>
          <w:color w:val="0000FF"/>
          <w:sz w:val="26"/>
          <w:szCs w:val="26"/>
          <w:lang w:val="en-US"/>
        </w:rPr>
        <w:t>học</w:t>
      </w:r>
      <w:proofErr w:type="spellEnd"/>
      <w:r w:rsidR="00BD2F66">
        <w:rPr>
          <w:rFonts w:ascii="Times New Roman" w:hAnsi="Times New Roman"/>
          <w:color w:val="0000FF"/>
          <w:sz w:val="26"/>
          <w:szCs w:val="26"/>
          <w:lang w:val="en-US"/>
        </w:rPr>
        <w:t xml:space="preserve"> </w:t>
      </w:r>
      <w:proofErr w:type="spellStart"/>
      <w:r w:rsidR="00BD2F66">
        <w:rPr>
          <w:rFonts w:ascii="Times New Roman" w:hAnsi="Times New Roman"/>
          <w:color w:val="0000FF"/>
          <w:sz w:val="26"/>
          <w:szCs w:val="26"/>
          <w:lang w:val="en-US"/>
        </w:rPr>
        <w:t>sinh</w:t>
      </w:r>
      <w:proofErr w:type="spellEnd"/>
      <w:r w:rsidR="00BD2F66">
        <w:rPr>
          <w:rFonts w:ascii="Times New Roman" w:hAnsi="Times New Roman"/>
          <w:color w:val="0000FF"/>
          <w:sz w:val="26"/>
          <w:szCs w:val="26"/>
          <w:lang w:val="en-US"/>
        </w:rPr>
        <w:t xml:space="preserve"> </w:t>
      </w:r>
      <w:proofErr w:type="spellStart"/>
      <w:r w:rsidR="00BD2F66">
        <w:rPr>
          <w:rFonts w:ascii="Times New Roman" w:hAnsi="Times New Roman"/>
          <w:color w:val="0000FF"/>
          <w:sz w:val="26"/>
          <w:szCs w:val="26"/>
          <w:lang w:val="en-US"/>
        </w:rPr>
        <w:t>cấp</w:t>
      </w:r>
      <w:proofErr w:type="spellEnd"/>
      <w:r w:rsidR="00BD2F66">
        <w:rPr>
          <w:rFonts w:ascii="Times New Roman" w:hAnsi="Times New Roman"/>
          <w:color w:val="0000FF"/>
          <w:sz w:val="26"/>
          <w:szCs w:val="26"/>
          <w:lang w:val="en-US"/>
        </w:rPr>
        <w:t xml:space="preserve"> 3</w:t>
      </w:r>
      <w:r w:rsidR="00DC363E" w:rsidRPr="0038021A">
        <w:rPr>
          <w:rFonts w:ascii="Times New Roman" w:hAnsi="Times New Roman"/>
          <w:color w:val="0000FF"/>
          <w:sz w:val="26"/>
          <w:szCs w:val="26"/>
          <w:lang w:val="en-US"/>
        </w:rPr>
        <w:t>&gt;</w:t>
      </w:r>
    </w:p>
    <w:p w14:paraId="6B0C0288" w14:textId="77777777" w:rsidR="007A1DE8" w:rsidRPr="0038021A" w:rsidRDefault="007A1DE8" w:rsidP="007A1DE8">
      <w:pPr>
        <w:rPr>
          <w:sz w:val="26"/>
          <w:szCs w:val="26"/>
          <w:lang w:val="en-US"/>
        </w:rPr>
      </w:pPr>
    </w:p>
    <w:p w14:paraId="46CA04E8" w14:textId="77777777" w:rsidR="007A1DE8" w:rsidRPr="0038021A" w:rsidRDefault="007A1DE8" w:rsidP="007A1DE8">
      <w:pPr>
        <w:jc w:val="right"/>
        <w:rPr>
          <w:sz w:val="26"/>
          <w:szCs w:val="26"/>
          <w:lang w:val="en-US"/>
        </w:rPr>
      </w:pPr>
      <w:r w:rsidRPr="0038021A">
        <w:rPr>
          <w:sz w:val="26"/>
          <w:szCs w:val="26"/>
          <w:lang w:val="en-US"/>
        </w:rPr>
        <w:t xml:space="preserve">Version </w:t>
      </w:r>
      <w:r w:rsidR="00DC363E" w:rsidRPr="0038021A">
        <w:rPr>
          <w:color w:val="0000FF"/>
          <w:sz w:val="26"/>
          <w:szCs w:val="26"/>
          <w:lang w:val="en-US"/>
        </w:rPr>
        <w:t>&lt;</w:t>
      </w:r>
      <w:r w:rsidR="00BD2F66">
        <w:rPr>
          <w:color w:val="0000FF"/>
          <w:sz w:val="26"/>
          <w:szCs w:val="26"/>
          <w:lang w:val="en-US"/>
        </w:rPr>
        <w:t>1.0</w:t>
      </w:r>
      <w:r w:rsidR="00DC363E" w:rsidRPr="0038021A">
        <w:rPr>
          <w:color w:val="0000FF"/>
          <w:sz w:val="26"/>
          <w:szCs w:val="26"/>
          <w:lang w:val="en-US"/>
        </w:rPr>
        <w:t>&gt;</w:t>
      </w:r>
    </w:p>
    <w:p w14:paraId="4F2B0887" w14:textId="77777777" w:rsidR="00D234F3" w:rsidRPr="0038021A" w:rsidRDefault="00D234F3">
      <w:pPr>
        <w:pStyle w:val="Title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0F3117D" w14:textId="77777777" w:rsidR="003548A8" w:rsidRPr="0038021A" w:rsidRDefault="003548A8" w:rsidP="003548A8">
      <w:pPr>
        <w:rPr>
          <w:sz w:val="26"/>
          <w:szCs w:val="26"/>
          <w:lang w:val="en-US"/>
        </w:rPr>
      </w:pPr>
    </w:p>
    <w:p w14:paraId="47F2B835" w14:textId="77777777" w:rsidR="00301562" w:rsidRPr="0038021A" w:rsidRDefault="00301562" w:rsidP="003548A8">
      <w:pPr>
        <w:rPr>
          <w:sz w:val="26"/>
          <w:szCs w:val="26"/>
          <w:lang w:val="en-US"/>
        </w:rPr>
      </w:pPr>
    </w:p>
    <w:p w14:paraId="4591B440" w14:textId="77777777" w:rsidR="00301562" w:rsidRPr="0038021A" w:rsidRDefault="00301562" w:rsidP="003548A8">
      <w:pPr>
        <w:rPr>
          <w:sz w:val="26"/>
          <w:szCs w:val="26"/>
          <w:lang w:val="en-US"/>
        </w:rPr>
      </w:pPr>
    </w:p>
    <w:p w14:paraId="01BCE3C7" w14:textId="77777777" w:rsidR="00301562" w:rsidRPr="0038021A" w:rsidRDefault="00301562" w:rsidP="003548A8">
      <w:pPr>
        <w:rPr>
          <w:sz w:val="26"/>
          <w:szCs w:val="26"/>
          <w:lang w:val="en-US"/>
        </w:rPr>
      </w:pPr>
    </w:p>
    <w:p w14:paraId="467B0BAE" w14:textId="77777777" w:rsidR="00301562" w:rsidRPr="0038021A" w:rsidRDefault="00301562" w:rsidP="003548A8">
      <w:pPr>
        <w:rPr>
          <w:sz w:val="26"/>
          <w:szCs w:val="26"/>
          <w:lang w:val="en-US"/>
        </w:rPr>
      </w:pPr>
    </w:p>
    <w:p w14:paraId="797BE980" w14:textId="77777777" w:rsidR="00301562" w:rsidRPr="0038021A" w:rsidRDefault="00301562" w:rsidP="003548A8">
      <w:pPr>
        <w:rPr>
          <w:sz w:val="26"/>
          <w:szCs w:val="26"/>
          <w:lang w:val="en-US"/>
        </w:rPr>
      </w:pPr>
    </w:p>
    <w:p w14:paraId="21B9DBCC" w14:textId="77777777" w:rsidR="00301562" w:rsidRPr="0038021A" w:rsidRDefault="00301562" w:rsidP="003548A8">
      <w:pPr>
        <w:rPr>
          <w:sz w:val="26"/>
          <w:szCs w:val="26"/>
          <w:lang w:val="en-US"/>
        </w:rPr>
      </w:pPr>
    </w:p>
    <w:p w14:paraId="7231E42B" w14:textId="77777777" w:rsidR="00301562" w:rsidRPr="0038021A" w:rsidRDefault="00301562" w:rsidP="003548A8">
      <w:pPr>
        <w:rPr>
          <w:sz w:val="26"/>
          <w:szCs w:val="26"/>
          <w:lang w:val="en-US"/>
        </w:rPr>
      </w:pPr>
    </w:p>
    <w:p w14:paraId="7F0B3543" w14:textId="77777777" w:rsidR="00301562" w:rsidRPr="0038021A" w:rsidRDefault="00301562" w:rsidP="003548A8">
      <w:pPr>
        <w:rPr>
          <w:sz w:val="26"/>
          <w:szCs w:val="26"/>
          <w:lang w:val="en-US"/>
        </w:rPr>
      </w:pPr>
    </w:p>
    <w:p w14:paraId="6C073E0D" w14:textId="77777777" w:rsidR="003548A8" w:rsidRPr="0038021A" w:rsidRDefault="003548A8" w:rsidP="003548A8">
      <w:pPr>
        <w:rPr>
          <w:sz w:val="26"/>
          <w:szCs w:val="26"/>
          <w:lang w:val="en-US"/>
        </w:rPr>
      </w:pPr>
    </w:p>
    <w:p w14:paraId="6CE47C85" w14:textId="77777777" w:rsidR="003548A8" w:rsidRPr="0038021A" w:rsidRDefault="003548A8" w:rsidP="003548A8">
      <w:pPr>
        <w:rPr>
          <w:sz w:val="26"/>
          <w:szCs w:val="26"/>
          <w:lang w:val="en-US"/>
        </w:rPr>
      </w:pPr>
    </w:p>
    <w:p w14:paraId="1489E7A4" w14:textId="77777777" w:rsidR="003548A8" w:rsidRPr="0038021A" w:rsidRDefault="003548A8" w:rsidP="003548A8">
      <w:pPr>
        <w:rPr>
          <w:sz w:val="26"/>
          <w:szCs w:val="26"/>
          <w:lang w:val="en-US"/>
        </w:rPr>
      </w:pPr>
    </w:p>
    <w:p w14:paraId="098832A8" w14:textId="77777777" w:rsidR="003548A8" w:rsidRPr="0038021A" w:rsidRDefault="003548A8" w:rsidP="003548A8">
      <w:pPr>
        <w:rPr>
          <w:sz w:val="26"/>
          <w:szCs w:val="26"/>
          <w:lang w:val="en-US"/>
        </w:rPr>
      </w:pPr>
    </w:p>
    <w:p w14:paraId="490C13B9" w14:textId="77777777" w:rsidR="003548A8" w:rsidRPr="0038021A" w:rsidRDefault="003548A8" w:rsidP="003548A8">
      <w:pPr>
        <w:rPr>
          <w:sz w:val="26"/>
          <w:szCs w:val="26"/>
          <w:lang w:val="en-US"/>
        </w:rPr>
      </w:pPr>
    </w:p>
    <w:p w14:paraId="6F5D7EFD" w14:textId="77777777" w:rsidR="003548A8" w:rsidRPr="0038021A" w:rsidRDefault="003548A8" w:rsidP="003548A8">
      <w:pPr>
        <w:jc w:val="center"/>
        <w:rPr>
          <w:sz w:val="26"/>
          <w:szCs w:val="26"/>
          <w:lang w:val="en-US"/>
        </w:rPr>
      </w:pPr>
      <w:proofErr w:type="spellStart"/>
      <w:r w:rsidRPr="0038021A">
        <w:rPr>
          <w:sz w:val="26"/>
          <w:szCs w:val="26"/>
          <w:lang w:val="en-US"/>
        </w:rPr>
        <w:t>Sinh</w:t>
      </w:r>
      <w:proofErr w:type="spellEnd"/>
      <w:r w:rsidRPr="0038021A">
        <w:rPr>
          <w:sz w:val="26"/>
          <w:szCs w:val="26"/>
          <w:lang w:val="en-US"/>
        </w:rPr>
        <w:t xml:space="preserve"> </w:t>
      </w:r>
      <w:proofErr w:type="spellStart"/>
      <w:r w:rsidRPr="0038021A">
        <w:rPr>
          <w:sz w:val="26"/>
          <w:szCs w:val="26"/>
          <w:lang w:val="en-US"/>
        </w:rPr>
        <w:t>viên</w:t>
      </w:r>
      <w:proofErr w:type="spellEnd"/>
      <w:r w:rsidRPr="0038021A">
        <w:rPr>
          <w:sz w:val="26"/>
          <w:szCs w:val="26"/>
          <w:lang w:val="en-US"/>
        </w:rPr>
        <w:t xml:space="preserve"> </w:t>
      </w:r>
      <w:proofErr w:type="spellStart"/>
      <w:r w:rsidRPr="0038021A">
        <w:rPr>
          <w:sz w:val="26"/>
          <w:szCs w:val="26"/>
          <w:lang w:val="en-US"/>
        </w:rPr>
        <w:t>thực</w:t>
      </w:r>
      <w:proofErr w:type="spellEnd"/>
      <w:r w:rsidRPr="0038021A">
        <w:rPr>
          <w:sz w:val="26"/>
          <w:szCs w:val="26"/>
          <w:lang w:val="en-US"/>
        </w:rPr>
        <w:t xml:space="preserve"> </w:t>
      </w:r>
      <w:proofErr w:type="spellStart"/>
      <w:r w:rsidRPr="0038021A">
        <w:rPr>
          <w:sz w:val="26"/>
          <w:szCs w:val="26"/>
          <w:lang w:val="en-US"/>
        </w:rPr>
        <w:t>hiện</w:t>
      </w:r>
      <w:proofErr w:type="spellEnd"/>
      <w:r w:rsidRPr="0038021A">
        <w:rPr>
          <w:sz w:val="26"/>
          <w:szCs w:val="26"/>
          <w:lang w:val="en-US"/>
        </w:rPr>
        <w:t>:</w:t>
      </w:r>
    </w:p>
    <w:p w14:paraId="70DDA77E" w14:textId="77777777" w:rsidR="003548A8" w:rsidRPr="0038021A" w:rsidRDefault="00DC363E" w:rsidP="003548A8">
      <w:pPr>
        <w:jc w:val="center"/>
        <w:rPr>
          <w:color w:val="0000FF"/>
          <w:sz w:val="26"/>
          <w:szCs w:val="26"/>
          <w:lang w:val="en-US"/>
        </w:rPr>
      </w:pPr>
      <w:r w:rsidRPr="0038021A">
        <w:rPr>
          <w:color w:val="0000FF"/>
          <w:sz w:val="26"/>
          <w:szCs w:val="26"/>
          <w:lang w:val="en-US"/>
        </w:rPr>
        <w:t>&lt;</w:t>
      </w:r>
      <w:r w:rsidR="00A32EBF">
        <w:rPr>
          <w:color w:val="0000FF"/>
          <w:sz w:val="26"/>
          <w:szCs w:val="26"/>
          <w:lang w:val="en-US"/>
        </w:rPr>
        <w:t xml:space="preserve">1412011 – </w:t>
      </w:r>
      <w:proofErr w:type="spellStart"/>
      <w:r w:rsidR="00A32EBF">
        <w:rPr>
          <w:color w:val="0000FF"/>
          <w:sz w:val="26"/>
          <w:szCs w:val="26"/>
          <w:lang w:val="en-US"/>
        </w:rPr>
        <w:t>Nguyễn</w:t>
      </w:r>
      <w:proofErr w:type="spellEnd"/>
      <w:r w:rsidR="00A32EBF">
        <w:rPr>
          <w:color w:val="0000FF"/>
          <w:sz w:val="26"/>
          <w:szCs w:val="26"/>
          <w:lang w:val="en-US"/>
        </w:rPr>
        <w:t xml:space="preserve"> </w:t>
      </w:r>
      <w:proofErr w:type="spellStart"/>
      <w:r w:rsidR="00A32EBF">
        <w:rPr>
          <w:color w:val="0000FF"/>
          <w:sz w:val="26"/>
          <w:szCs w:val="26"/>
          <w:lang w:val="en-US"/>
        </w:rPr>
        <w:t>Hoàng</w:t>
      </w:r>
      <w:proofErr w:type="spellEnd"/>
      <w:r w:rsidR="00A32EBF">
        <w:rPr>
          <w:color w:val="0000FF"/>
          <w:sz w:val="26"/>
          <w:szCs w:val="26"/>
          <w:lang w:val="en-US"/>
        </w:rPr>
        <w:t xml:space="preserve"> Anh</w:t>
      </w:r>
      <w:r w:rsidRPr="0038021A">
        <w:rPr>
          <w:color w:val="0000FF"/>
          <w:sz w:val="26"/>
          <w:szCs w:val="26"/>
          <w:lang w:val="en-US"/>
        </w:rPr>
        <w:t>&gt;</w:t>
      </w:r>
    </w:p>
    <w:p w14:paraId="0BEAAB4C" w14:textId="71D54090" w:rsidR="00DC363E" w:rsidRPr="00D93A6D" w:rsidRDefault="00DC363E" w:rsidP="00D93A6D">
      <w:pPr>
        <w:jc w:val="center"/>
        <w:rPr>
          <w:color w:val="0000FF"/>
          <w:sz w:val="26"/>
          <w:szCs w:val="26"/>
          <w:lang w:val="en-US"/>
        </w:rPr>
        <w:sectPr w:rsidR="00DC363E" w:rsidRPr="00D93A6D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38021A">
        <w:rPr>
          <w:color w:val="0000FF"/>
          <w:sz w:val="26"/>
          <w:szCs w:val="26"/>
          <w:lang w:val="en-US"/>
        </w:rPr>
        <w:t>&lt;</w:t>
      </w:r>
      <w:r w:rsidR="00D93A6D">
        <w:rPr>
          <w:color w:val="0000FF"/>
          <w:sz w:val="26"/>
          <w:szCs w:val="26"/>
          <w:lang w:val="en-US"/>
        </w:rPr>
        <w:t>1312088</w:t>
      </w:r>
      <w:r w:rsidR="003548A8" w:rsidRPr="0038021A">
        <w:rPr>
          <w:color w:val="0000FF"/>
          <w:sz w:val="26"/>
          <w:szCs w:val="26"/>
          <w:lang w:val="en-US"/>
        </w:rPr>
        <w:t xml:space="preserve"> – </w:t>
      </w:r>
      <w:proofErr w:type="spellStart"/>
      <w:r w:rsidR="00D93A6D">
        <w:rPr>
          <w:color w:val="0000FF"/>
          <w:sz w:val="26"/>
          <w:szCs w:val="26"/>
          <w:lang w:val="en-US"/>
        </w:rPr>
        <w:t>Trần</w:t>
      </w:r>
      <w:proofErr w:type="spellEnd"/>
      <w:r w:rsidR="00D93A6D">
        <w:rPr>
          <w:color w:val="0000FF"/>
          <w:sz w:val="26"/>
          <w:szCs w:val="26"/>
          <w:lang w:val="en-US"/>
        </w:rPr>
        <w:t xml:space="preserve"> </w:t>
      </w:r>
      <w:proofErr w:type="spellStart"/>
      <w:r w:rsidR="00D93A6D">
        <w:rPr>
          <w:color w:val="0000FF"/>
          <w:sz w:val="26"/>
          <w:szCs w:val="26"/>
          <w:lang w:val="en-US"/>
        </w:rPr>
        <w:t>Đình</w:t>
      </w:r>
      <w:proofErr w:type="spellEnd"/>
      <w:r w:rsidR="00D93A6D">
        <w:rPr>
          <w:color w:val="0000FF"/>
          <w:sz w:val="26"/>
          <w:szCs w:val="26"/>
          <w:lang w:val="en-US"/>
        </w:rPr>
        <w:t xml:space="preserve"> Duy</w:t>
      </w:r>
      <w:r w:rsidRPr="0038021A">
        <w:rPr>
          <w:color w:val="0000FF"/>
          <w:sz w:val="26"/>
          <w:szCs w:val="26"/>
          <w:lang w:val="en-US"/>
        </w:rPr>
        <w:t>&gt;</w:t>
      </w:r>
    </w:p>
    <w:p w14:paraId="44BA2CB9" w14:textId="77777777" w:rsidR="007A1DE8" w:rsidRPr="0038021A" w:rsidRDefault="007A1DE8" w:rsidP="007A1DE8">
      <w:pPr>
        <w:spacing w:line="240" w:lineRule="auto"/>
        <w:jc w:val="center"/>
        <w:rPr>
          <w:rFonts w:eastAsia="SimSun"/>
          <w:b/>
          <w:sz w:val="26"/>
          <w:szCs w:val="26"/>
          <w:lang w:val="en-US"/>
        </w:rPr>
      </w:pPr>
      <w:proofErr w:type="spellStart"/>
      <w:r w:rsidRPr="0038021A">
        <w:rPr>
          <w:rFonts w:eastAsia="SimSun"/>
          <w:b/>
          <w:sz w:val="26"/>
          <w:szCs w:val="26"/>
          <w:lang w:val="en-US"/>
        </w:rPr>
        <w:lastRenderedPageBreak/>
        <w:t>Bảng</w:t>
      </w:r>
      <w:proofErr w:type="spellEnd"/>
      <w:r w:rsidRPr="0038021A">
        <w:rPr>
          <w:rFonts w:eastAsia="SimSun"/>
          <w:b/>
          <w:sz w:val="26"/>
          <w:szCs w:val="26"/>
          <w:lang w:val="en-US"/>
        </w:rPr>
        <w:t xml:space="preserve"> </w:t>
      </w:r>
      <w:proofErr w:type="spellStart"/>
      <w:r w:rsidRPr="0038021A">
        <w:rPr>
          <w:rFonts w:eastAsia="SimSun"/>
          <w:b/>
          <w:sz w:val="26"/>
          <w:szCs w:val="26"/>
          <w:lang w:val="en-US"/>
        </w:rPr>
        <w:t>ghi</w:t>
      </w:r>
      <w:proofErr w:type="spellEnd"/>
      <w:r w:rsidRPr="0038021A">
        <w:rPr>
          <w:rFonts w:eastAsia="SimSun"/>
          <w:b/>
          <w:sz w:val="26"/>
          <w:szCs w:val="26"/>
          <w:lang w:val="en-US"/>
        </w:rPr>
        <w:t xml:space="preserve"> </w:t>
      </w:r>
      <w:proofErr w:type="spellStart"/>
      <w:r w:rsidRPr="0038021A">
        <w:rPr>
          <w:rFonts w:eastAsia="SimSun"/>
          <w:b/>
          <w:sz w:val="26"/>
          <w:szCs w:val="26"/>
          <w:lang w:val="en-US"/>
        </w:rPr>
        <w:t>nhận</w:t>
      </w:r>
      <w:proofErr w:type="spellEnd"/>
      <w:r w:rsidRPr="0038021A">
        <w:rPr>
          <w:rFonts w:eastAsia="SimSun"/>
          <w:b/>
          <w:sz w:val="26"/>
          <w:szCs w:val="26"/>
          <w:lang w:val="en-US"/>
        </w:rPr>
        <w:t xml:space="preserve"> </w:t>
      </w:r>
      <w:proofErr w:type="spellStart"/>
      <w:r w:rsidRPr="0038021A">
        <w:rPr>
          <w:rFonts w:eastAsia="SimSun"/>
          <w:b/>
          <w:sz w:val="26"/>
          <w:szCs w:val="26"/>
          <w:lang w:val="en-US"/>
        </w:rPr>
        <w:t>thay</w:t>
      </w:r>
      <w:proofErr w:type="spellEnd"/>
      <w:r w:rsidRPr="0038021A">
        <w:rPr>
          <w:rFonts w:eastAsia="SimSun"/>
          <w:b/>
          <w:sz w:val="26"/>
          <w:szCs w:val="26"/>
          <w:lang w:val="en-US"/>
        </w:rPr>
        <w:t xml:space="preserve"> </w:t>
      </w:r>
      <w:proofErr w:type="spellStart"/>
      <w:r w:rsidRPr="0038021A">
        <w:rPr>
          <w:rFonts w:eastAsia="SimSun"/>
          <w:b/>
          <w:sz w:val="26"/>
          <w:szCs w:val="26"/>
          <w:lang w:val="en-US"/>
        </w:rPr>
        <w:t>đổi</w:t>
      </w:r>
      <w:proofErr w:type="spellEnd"/>
      <w:r w:rsidRPr="0038021A">
        <w:rPr>
          <w:rFonts w:eastAsia="SimSun"/>
          <w:b/>
          <w:sz w:val="26"/>
          <w:szCs w:val="26"/>
          <w:lang w:val="en-US"/>
        </w:rPr>
        <w:t xml:space="preserve"> </w:t>
      </w:r>
      <w:proofErr w:type="spellStart"/>
      <w:r w:rsidRPr="0038021A">
        <w:rPr>
          <w:rFonts w:eastAsia="SimSun"/>
          <w:b/>
          <w:sz w:val="26"/>
          <w:szCs w:val="26"/>
          <w:lang w:val="en-US"/>
        </w:rPr>
        <w:t>tài</w:t>
      </w:r>
      <w:proofErr w:type="spellEnd"/>
      <w:r w:rsidRPr="0038021A">
        <w:rPr>
          <w:rFonts w:eastAsia="SimSun"/>
          <w:b/>
          <w:sz w:val="26"/>
          <w:szCs w:val="26"/>
          <w:lang w:val="en-US"/>
        </w:rPr>
        <w:t xml:space="preserve"> </w:t>
      </w:r>
      <w:proofErr w:type="spellStart"/>
      <w:r w:rsidRPr="0038021A">
        <w:rPr>
          <w:rFonts w:eastAsia="SimSun"/>
          <w:b/>
          <w:sz w:val="26"/>
          <w:szCs w:val="26"/>
          <w:lang w:val="en-US"/>
        </w:rPr>
        <w:t>liệu</w:t>
      </w:r>
      <w:proofErr w:type="spellEnd"/>
      <w:r w:rsidR="0099744F" w:rsidRPr="0038021A">
        <w:rPr>
          <w:rFonts w:eastAsia="SimSun"/>
          <w:b/>
          <w:sz w:val="26"/>
          <w:szCs w:val="26"/>
          <w:lang w:val="en-US"/>
        </w:rPr>
        <w:t xml:space="preserve"> </w:t>
      </w:r>
    </w:p>
    <w:p w14:paraId="355282D3" w14:textId="77777777" w:rsidR="007A1DE8" w:rsidRPr="0038021A" w:rsidRDefault="007A1DE8" w:rsidP="007A1DE8">
      <w:pPr>
        <w:jc w:val="both"/>
        <w:rPr>
          <w:rFonts w:eastAsia="SimSun"/>
          <w:sz w:val="26"/>
          <w:szCs w:val="26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38021A" w14:paraId="3D59803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1AA1A" w14:textId="77777777" w:rsidR="00E95D0C" w:rsidRPr="0038021A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rFonts w:eastAsia="SimSun"/>
                <w:b/>
                <w:sz w:val="26"/>
                <w:szCs w:val="26"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76BEE" w14:textId="77777777" w:rsidR="00E95D0C" w:rsidRPr="0038021A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rFonts w:eastAsia="SimSun"/>
                <w:b/>
                <w:sz w:val="26"/>
                <w:szCs w:val="26"/>
                <w:lang w:val="en-US"/>
              </w:rPr>
              <w:t>Phiên</w:t>
            </w:r>
            <w:proofErr w:type="spellEnd"/>
            <w:r w:rsidRPr="0038021A">
              <w:rPr>
                <w:rFonts w:eastAsia="SimSu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rFonts w:eastAsia="SimSun"/>
                <w:b/>
                <w:sz w:val="26"/>
                <w:szCs w:val="26"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4640D" w14:textId="77777777" w:rsidR="00E95D0C" w:rsidRPr="0038021A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rFonts w:eastAsia="SimSun"/>
                <w:b/>
                <w:sz w:val="26"/>
                <w:szCs w:val="26"/>
                <w:lang w:val="en-US"/>
              </w:rPr>
              <w:t>Mô</w:t>
            </w:r>
            <w:proofErr w:type="spellEnd"/>
            <w:r w:rsidRPr="0038021A">
              <w:rPr>
                <w:rFonts w:eastAsia="SimSu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rFonts w:eastAsia="SimSun"/>
                <w:b/>
                <w:sz w:val="26"/>
                <w:szCs w:val="26"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F115A" w14:textId="77777777" w:rsidR="00E95D0C" w:rsidRPr="0038021A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rFonts w:eastAsia="SimSun"/>
                <w:b/>
                <w:sz w:val="26"/>
                <w:szCs w:val="26"/>
                <w:lang w:val="en-US"/>
              </w:rPr>
              <w:t>Người</w:t>
            </w:r>
            <w:proofErr w:type="spellEnd"/>
            <w:r w:rsidRPr="0038021A">
              <w:rPr>
                <w:rFonts w:eastAsia="SimSu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rFonts w:eastAsia="SimSun"/>
                <w:b/>
                <w:sz w:val="26"/>
                <w:szCs w:val="26"/>
                <w:lang w:val="en-US"/>
              </w:rPr>
              <w:t>thay</w:t>
            </w:r>
            <w:proofErr w:type="spellEnd"/>
            <w:r w:rsidRPr="0038021A">
              <w:rPr>
                <w:rFonts w:eastAsia="SimSu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rFonts w:eastAsia="SimSun"/>
                <w:b/>
                <w:sz w:val="26"/>
                <w:szCs w:val="26"/>
                <w:lang w:val="en-US"/>
              </w:rPr>
              <w:t>đổi</w:t>
            </w:r>
            <w:proofErr w:type="spellEnd"/>
          </w:p>
        </w:tc>
      </w:tr>
      <w:tr w:rsidR="00E95D0C" w:rsidRPr="0038021A" w14:paraId="245DD6F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97622" w14:textId="77777777" w:rsidR="00E95D0C" w:rsidRPr="0038021A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sz w:val="26"/>
                <w:szCs w:val="26"/>
                <w:lang w:val="en-US"/>
              </w:rPr>
            </w:pPr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&lt;</w:t>
            </w:r>
            <w:proofErr w:type="spellStart"/>
            <w:r w:rsidR="00E95D0C"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dd</w:t>
            </w:r>
            <w:proofErr w:type="spellEnd"/>
            <w:r w:rsidR="00E95D0C"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/mm/</w:t>
            </w:r>
            <w:proofErr w:type="spellStart"/>
            <w:r w:rsidR="00E95D0C"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yyyy</w:t>
            </w:r>
            <w:proofErr w:type="spellEnd"/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5C540" w14:textId="77777777" w:rsidR="00E95D0C" w:rsidRPr="0038021A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sz w:val="26"/>
                <w:szCs w:val="26"/>
                <w:lang w:val="en-US"/>
              </w:rPr>
            </w:pPr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&lt;</w:t>
            </w:r>
            <w:proofErr w:type="spellStart"/>
            <w:r w:rsidR="00E95D0C"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x.y</w:t>
            </w:r>
            <w:proofErr w:type="spellEnd"/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D0C5B" w14:textId="77777777" w:rsidR="00E95D0C" w:rsidRPr="0038021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sz w:val="26"/>
                <w:szCs w:val="26"/>
                <w:lang w:val="en-US"/>
              </w:rPr>
            </w:pPr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&lt;</w:t>
            </w:r>
            <w:proofErr w:type="spellStart"/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mô</w:t>
            </w:r>
            <w:proofErr w:type="spellEnd"/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tả</w:t>
            </w:r>
            <w:proofErr w:type="spellEnd"/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phiên</w:t>
            </w:r>
            <w:proofErr w:type="spellEnd"/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bản</w:t>
            </w:r>
            <w:proofErr w:type="spellEnd"/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tài</w:t>
            </w:r>
            <w:proofErr w:type="spellEnd"/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liệu</w:t>
            </w:r>
            <w:proofErr w:type="spellEnd"/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FCC50" w14:textId="77777777" w:rsidR="00E95D0C" w:rsidRPr="0038021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sz w:val="26"/>
                <w:szCs w:val="26"/>
                <w:lang w:val="en-US"/>
              </w:rPr>
            </w:pPr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 xml:space="preserve">&lt; </w:t>
            </w:r>
            <w:proofErr w:type="spellStart"/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người</w:t>
            </w:r>
            <w:proofErr w:type="spellEnd"/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thực</w:t>
            </w:r>
            <w:proofErr w:type="spellEnd"/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hiện</w:t>
            </w:r>
            <w:proofErr w:type="spellEnd"/>
            <w:r w:rsidRPr="0038021A">
              <w:rPr>
                <w:rFonts w:eastAsia="SimSun"/>
                <w:color w:val="0000FF"/>
                <w:sz w:val="26"/>
                <w:szCs w:val="26"/>
                <w:lang w:val="en-US"/>
              </w:rPr>
              <w:t>&gt;</w:t>
            </w:r>
          </w:p>
        </w:tc>
      </w:tr>
      <w:tr w:rsidR="00E95D0C" w:rsidRPr="0038021A" w14:paraId="49B9FCC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C29D4" w14:textId="77777777" w:rsidR="00E95D0C" w:rsidRPr="0038021A" w:rsidRDefault="00E95D0C" w:rsidP="004176B5">
            <w:pPr>
              <w:keepLines/>
              <w:spacing w:after="120"/>
              <w:jc w:val="center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D8607" w14:textId="77777777" w:rsidR="00E95D0C" w:rsidRPr="0038021A" w:rsidRDefault="00E95D0C" w:rsidP="004176B5">
            <w:pPr>
              <w:keepLines/>
              <w:spacing w:after="120"/>
              <w:jc w:val="center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B967B" w14:textId="77777777" w:rsidR="00E95D0C" w:rsidRPr="0038021A" w:rsidRDefault="00E95D0C" w:rsidP="004176B5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8C1A6" w14:textId="77777777" w:rsidR="00E95D0C" w:rsidRPr="0038021A" w:rsidRDefault="00E95D0C" w:rsidP="004176B5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</w:tr>
      <w:tr w:rsidR="00E95D0C" w:rsidRPr="0038021A" w14:paraId="37B558D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27743" w14:textId="77777777" w:rsidR="00E95D0C" w:rsidRPr="0038021A" w:rsidRDefault="00E95D0C" w:rsidP="004176B5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64EE8" w14:textId="77777777" w:rsidR="00E95D0C" w:rsidRPr="0038021A" w:rsidRDefault="00E95D0C" w:rsidP="004176B5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E0700" w14:textId="77777777" w:rsidR="00E95D0C" w:rsidRPr="0038021A" w:rsidRDefault="00E95D0C" w:rsidP="004176B5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F7A59" w14:textId="77777777" w:rsidR="00E95D0C" w:rsidRPr="0038021A" w:rsidRDefault="00E95D0C" w:rsidP="004176B5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</w:tr>
      <w:tr w:rsidR="00E95D0C" w:rsidRPr="0038021A" w14:paraId="4565837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CEB0B" w14:textId="77777777" w:rsidR="00E95D0C" w:rsidRPr="0038021A" w:rsidRDefault="00E95D0C" w:rsidP="004176B5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1E9C6" w14:textId="77777777" w:rsidR="00E95D0C" w:rsidRPr="0038021A" w:rsidRDefault="00E95D0C" w:rsidP="004176B5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23688" w14:textId="77777777" w:rsidR="00E95D0C" w:rsidRPr="0038021A" w:rsidRDefault="00E95D0C" w:rsidP="004176B5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2E4EF" w14:textId="77777777" w:rsidR="00E95D0C" w:rsidRPr="0038021A" w:rsidRDefault="00E95D0C" w:rsidP="004176B5">
            <w:pPr>
              <w:keepLines/>
              <w:spacing w:after="120"/>
              <w:jc w:val="both"/>
              <w:rPr>
                <w:rFonts w:eastAsia="SimSun"/>
                <w:sz w:val="26"/>
                <w:szCs w:val="26"/>
                <w:lang w:val="en-US"/>
              </w:rPr>
            </w:pPr>
          </w:p>
        </w:tc>
      </w:tr>
    </w:tbl>
    <w:p w14:paraId="62710927" w14:textId="04442D13" w:rsidR="00D234F3" w:rsidRDefault="007A1DE8" w:rsidP="0031511D">
      <w:pPr>
        <w:pStyle w:val="Title"/>
        <w:rPr>
          <w:rFonts w:ascii="Times New Roman" w:hAnsi="Times New Roman"/>
          <w:sz w:val="40"/>
          <w:szCs w:val="40"/>
        </w:rPr>
      </w:pPr>
      <w:r w:rsidRPr="0038021A">
        <w:rPr>
          <w:rFonts w:ascii="Times New Roman" w:hAnsi="Times New Roman"/>
          <w:sz w:val="26"/>
          <w:szCs w:val="26"/>
        </w:rPr>
        <w:br w:type="page"/>
      </w:r>
      <w:r w:rsidR="00D234F3" w:rsidRPr="00DE47B2">
        <w:rPr>
          <w:rFonts w:ascii="Times New Roman" w:hAnsi="Times New Roman"/>
          <w:sz w:val="40"/>
          <w:szCs w:val="40"/>
        </w:rPr>
        <w:lastRenderedPageBreak/>
        <w:t>Phát biểu bài toán</w:t>
      </w:r>
    </w:p>
    <w:p w14:paraId="4681E77A" w14:textId="77777777" w:rsidR="00DE47B2" w:rsidRPr="00DE47B2" w:rsidRDefault="00DE47B2" w:rsidP="00DE47B2"/>
    <w:p w14:paraId="33AD2E32" w14:textId="009A084B" w:rsidR="00DE47B2" w:rsidRDefault="00DE47B2" w:rsidP="00DE47B2">
      <w:pPr>
        <w:pStyle w:val="ListParagraph"/>
        <w:numPr>
          <w:ilvl w:val="0"/>
          <w:numId w:val="39"/>
        </w:numPr>
        <w:rPr>
          <w:b/>
          <w:lang w:val="en-US"/>
        </w:rPr>
      </w:pPr>
      <w:proofErr w:type="spellStart"/>
      <w:r w:rsidRPr="00DE47B2">
        <w:rPr>
          <w:b/>
          <w:lang w:val="en-US"/>
        </w:rPr>
        <w:t>Trình</w:t>
      </w:r>
      <w:proofErr w:type="spellEnd"/>
      <w:r w:rsidRPr="00DE47B2">
        <w:rPr>
          <w:b/>
          <w:lang w:val="en-US"/>
        </w:rPr>
        <w:t xml:space="preserve"> </w:t>
      </w:r>
      <w:proofErr w:type="spellStart"/>
      <w:r w:rsidRPr="00DE47B2">
        <w:rPr>
          <w:b/>
          <w:lang w:val="en-US"/>
        </w:rPr>
        <w:t>bày</w:t>
      </w:r>
      <w:proofErr w:type="spellEnd"/>
      <w:r w:rsidRPr="00DE47B2">
        <w:rPr>
          <w:b/>
          <w:lang w:val="en-US"/>
        </w:rPr>
        <w:t xml:space="preserve"> </w:t>
      </w:r>
      <w:proofErr w:type="spellStart"/>
      <w:r w:rsidRPr="00DE47B2">
        <w:rPr>
          <w:b/>
          <w:lang w:val="en-US"/>
        </w:rPr>
        <w:t>khảo</w:t>
      </w:r>
      <w:proofErr w:type="spellEnd"/>
      <w:r w:rsidRPr="00DE47B2">
        <w:rPr>
          <w:b/>
          <w:lang w:val="en-US"/>
        </w:rPr>
        <w:t xml:space="preserve"> </w:t>
      </w:r>
      <w:proofErr w:type="spellStart"/>
      <w:r w:rsidRPr="00DE47B2">
        <w:rPr>
          <w:b/>
          <w:lang w:val="en-US"/>
        </w:rPr>
        <w:t>sát</w:t>
      </w:r>
      <w:proofErr w:type="spellEnd"/>
      <w:r w:rsidRPr="00DE47B2">
        <w:rPr>
          <w:b/>
          <w:lang w:val="en-US"/>
        </w:rPr>
        <w:t xml:space="preserve"> </w:t>
      </w:r>
      <w:proofErr w:type="spellStart"/>
      <w:r w:rsidRPr="00DE47B2">
        <w:rPr>
          <w:b/>
          <w:lang w:val="en-US"/>
        </w:rPr>
        <w:t>hiện</w:t>
      </w:r>
      <w:proofErr w:type="spellEnd"/>
      <w:r w:rsidRPr="00DE47B2">
        <w:rPr>
          <w:b/>
          <w:lang w:val="en-US"/>
        </w:rPr>
        <w:t xml:space="preserve"> </w:t>
      </w:r>
      <w:proofErr w:type="spellStart"/>
      <w:r w:rsidRPr="00DE47B2">
        <w:rPr>
          <w:b/>
          <w:lang w:val="en-US"/>
        </w:rPr>
        <w:t>trạng</w:t>
      </w:r>
      <w:proofErr w:type="spellEnd"/>
    </w:p>
    <w:p w14:paraId="4D768081" w14:textId="5DC587A4" w:rsidR="00DE47B2" w:rsidRDefault="00DE47B2" w:rsidP="00DE47B2">
      <w:pPr>
        <w:pStyle w:val="ListParagraph"/>
        <w:numPr>
          <w:ilvl w:val="0"/>
          <w:numId w:val="41"/>
        </w:numPr>
        <w:rPr>
          <w:b/>
          <w:lang w:val="en-US"/>
        </w:rPr>
      </w:pPr>
      <w:proofErr w:type="spellStart"/>
      <w:r>
        <w:rPr>
          <w:b/>
          <w:lang w:val="en-US"/>
        </w:rPr>
        <w:t>Nhu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cầu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thực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tế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của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đề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tài</w:t>
      </w:r>
      <w:proofErr w:type="spellEnd"/>
      <w:r>
        <w:rPr>
          <w:b/>
          <w:lang w:val="en-US"/>
        </w:rPr>
        <w:t xml:space="preserve"> :</w:t>
      </w:r>
      <w:proofErr w:type="gramEnd"/>
    </w:p>
    <w:p w14:paraId="7DF18FCB" w14:textId="5FE4A4C9" w:rsidR="00DE47B2" w:rsidRDefault="00DE47B2" w:rsidP="00DE47B2">
      <w:pPr>
        <w:pStyle w:val="ListParagraph"/>
        <w:numPr>
          <w:ilvl w:val="0"/>
          <w:numId w:val="42"/>
        </w:numPr>
        <w:rPr>
          <w:b/>
          <w:lang w:val="en-US"/>
        </w:rPr>
      </w:pPr>
      <w:proofErr w:type="spellStart"/>
      <w:r>
        <w:rPr>
          <w:b/>
          <w:lang w:val="en-US"/>
        </w:rPr>
        <w:t>Phát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triển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phần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mềm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quản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lý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học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cấp</w:t>
      </w:r>
      <w:proofErr w:type="spellEnd"/>
      <w:r>
        <w:rPr>
          <w:b/>
          <w:lang w:val="en-US"/>
        </w:rPr>
        <w:t xml:space="preserve"> 3 </w:t>
      </w:r>
      <w:proofErr w:type="spellStart"/>
      <w:r>
        <w:rPr>
          <w:b/>
          <w:lang w:val="en-US"/>
        </w:rPr>
        <w:t>nhằm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phụ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vụ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cầu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quản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lý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như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tiếp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nhận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học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sinh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danh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sách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lớp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học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thông</w:t>
      </w:r>
      <w:proofErr w:type="spellEnd"/>
      <w:r>
        <w:rPr>
          <w:b/>
          <w:lang w:val="en-US"/>
        </w:rPr>
        <w:t xml:space="preserve"> tin </w:t>
      </w:r>
      <w:proofErr w:type="spellStart"/>
      <w:r>
        <w:rPr>
          <w:b/>
          <w:lang w:val="en-US"/>
        </w:rPr>
        <w:t>học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sinh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điểm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số</w:t>
      </w:r>
      <w:proofErr w:type="spellEnd"/>
      <w:r>
        <w:rPr>
          <w:b/>
          <w:lang w:val="en-US"/>
        </w:rPr>
        <w:t>…</w:t>
      </w:r>
    </w:p>
    <w:p w14:paraId="61929E64" w14:textId="40145F4B" w:rsidR="00DE47B2" w:rsidRDefault="00DE47B2" w:rsidP="00DE47B2">
      <w:pPr>
        <w:pStyle w:val="ListParagraph"/>
        <w:numPr>
          <w:ilvl w:val="0"/>
          <w:numId w:val="42"/>
        </w:numPr>
        <w:rPr>
          <w:b/>
          <w:lang w:val="en-US"/>
        </w:rPr>
      </w:pPr>
      <w:proofErr w:type="spellStart"/>
      <w:r>
        <w:rPr>
          <w:b/>
          <w:lang w:val="en-US"/>
        </w:rPr>
        <w:t>Phần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mềm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với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người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dùng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sô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là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giao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viên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nên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giao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diện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cần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đơn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giản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nhưng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đầy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đủ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dễ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dùng</w:t>
      </w:r>
      <w:proofErr w:type="spellEnd"/>
      <w:r w:rsidR="00AC774A">
        <w:rPr>
          <w:b/>
          <w:lang w:val="en-US"/>
        </w:rPr>
        <w:t xml:space="preserve"> </w:t>
      </w:r>
      <w:proofErr w:type="spellStart"/>
      <w:r w:rsidR="00AC774A">
        <w:rPr>
          <w:b/>
          <w:lang w:val="en-US"/>
        </w:rPr>
        <w:t>và</w:t>
      </w:r>
      <w:proofErr w:type="spellEnd"/>
      <w:r w:rsidR="00AC774A">
        <w:rPr>
          <w:b/>
          <w:lang w:val="en-US"/>
        </w:rPr>
        <w:t xml:space="preserve"> </w:t>
      </w:r>
      <w:proofErr w:type="spellStart"/>
      <w:r w:rsidR="00AC774A">
        <w:rPr>
          <w:b/>
          <w:lang w:val="en-US"/>
        </w:rPr>
        <w:t>đầy</w:t>
      </w:r>
      <w:proofErr w:type="spellEnd"/>
      <w:r w:rsidR="00AC774A">
        <w:rPr>
          <w:b/>
          <w:lang w:val="en-US"/>
        </w:rPr>
        <w:t xml:space="preserve"> </w:t>
      </w:r>
      <w:proofErr w:type="spellStart"/>
      <w:r w:rsidR="00AC774A">
        <w:rPr>
          <w:b/>
          <w:lang w:val="en-US"/>
        </w:rPr>
        <w:t>đủ</w:t>
      </w:r>
      <w:proofErr w:type="spellEnd"/>
      <w:r w:rsidR="00AC774A">
        <w:rPr>
          <w:b/>
          <w:lang w:val="en-US"/>
        </w:rPr>
        <w:t xml:space="preserve"> </w:t>
      </w:r>
      <w:proofErr w:type="spellStart"/>
      <w:r w:rsidR="00AC774A">
        <w:rPr>
          <w:b/>
          <w:lang w:val="en-US"/>
        </w:rPr>
        <w:t>chức</w:t>
      </w:r>
      <w:proofErr w:type="spellEnd"/>
      <w:r w:rsidR="00AC774A">
        <w:rPr>
          <w:b/>
          <w:lang w:val="en-US"/>
        </w:rPr>
        <w:t xml:space="preserve"> </w:t>
      </w:r>
      <w:proofErr w:type="spellStart"/>
      <w:r w:rsidR="00AC774A">
        <w:rPr>
          <w:b/>
          <w:lang w:val="en-US"/>
        </w:rPr>
        <w:t>năng</w:t>
      </w:r>
      <w:proofErr w:type="spellEnd"/>
      <w:r w:rsidR="00AC774A">
        <w:rPr>
          <w:b/>
          <w:lang w:val="en-US"/>
        </w:rPr>
        <w:t xml:space="preserve"> </w:t>
      </w:r>
      <w:proofErr w:type="spellStart"/>
      <w:r w:rsidR="00AC774A">
        <w:rPr>
          <w:b/>
          <w:lang w:val="en-US"/>
        </w:rPr>
        <w:t>cần</w:t>
      </w:r>
      <w:proofErr w:type="spellEnd"/>
      <w:r w:rsidR="00AC774A">
        <w:rPr>
          <w:b/>
          <w:lang w:val="en-US"/>
        </w:rPr>
        <w:t xml:space="preserve"> </w:t>
      </w:r>
      <w:proofErr w:type="spellStart"/>
      <w:r w:rsidR="00AC774A">
        <w:rPr>
          <w:b/>
          <w:lang w:val="en-US"/>
        </w:rPr>
        <w:t>thiết</w:t>
      </w:r>
      <w:proofErr w:type="spellEnd"/>
      <w:r w:rsidR="00AC774A">
        <w:rPr>
          <w:b/>
          <w:lang w:val="en-US"/>
        </w:rPr>
        <w:t>.</w:t>
      </w:r>
    </w:p>
    <w:p w14:paraId="68988866" w14:textId="1CCDD0CD" w:rsidR="00AC774A" w:rsidRDefault="00AC774A" w:rsidP="00AC774A">
      <w:pPr>
        <w:pStyle w:val="ListParagraph"/>
        <w:numPr>
          <w:ilvl w:val="0"/>
          <w:numId w:val="41"/>
        </w:numPr>
        <w:rPr>
          <w:b/>
          <w:lang w:val="en-US"/>
        </w:rPr>
      </w:pPr>
      <w:proofErr w:type="spellStart"/>
      <w:r>
        <w:rPr>
          <w:b/>
          <w:lang w:val="en-US"/>
        </w:rPr>
        <w:t>Hiện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trang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của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đơn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vị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cần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xây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dựng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phần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mềm</w:t>
      </w:r>
      <w:proofErr w:type="spellEnd"/>
      <w:r>
        <w:rPr>
          <w:b/>
          <w:lang w:val="en-US"/>
        </w:rPr>
        <w:t>:</w:t>
      </w:r>
    </w:p>
    <w:p w14:paraId="1ED00192" w14:textId="4B6CB1A8" w:rsidR="00AC774A" w:rsidRDefault="00AC774A" w:rsidP="00AC774A">
      <w:pPr>
        <w:pStyle w:val="ListParagraph"/>
        <w:numPr>
          <w:ilvl w:val="0"/>
          <w:numId w:val="42"/>
        </w:numPr>
        <w:rPr>
          <w:b/>
          <w:lang w:val="en-US"/>
        </w:rPr>
      </w:pPr>
      <w:proofErr w:type="spellStart"/>
      <w:r>
        <w:rPr>
          <w:b/>
          <w:lang w:val="en-US"/>
        </w:rPr>
        <w:t>Cơ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cấu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tổ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chức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trường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học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phòng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đào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tạo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sở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dục,bộ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dục</w:t>
      </w:r>
      <w:proofErr w:type="spellEnd"/>
      <w:r>
        <w:rPr>
          <w:b/>
          <w:lang w:val="en-US"/>
        </w:rPr>
        <w:t xml:space="preserve"> ,</w:t>
      </w:r>
      <w:proofErr w:type="spellStart"/>
      <w:r>
        <w:rPr>
          <w:b/>
          <w:lang w:val="en-US"/>
        </w:rPr>
        <w:t>đoàn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thể</w:t>
      </w:r>
      <w:proofErr w:type="spellEnd"/>
      <w:r>
        <w:rPr>
          <w:b/>
          <w:lang w:val="en-US"/>
        </w:rPr>
        <w:t>.</w:t>
      </w:r>
    </w:p>
    <w:p w14:paraId="0E41CB96" w14:textId="3A487E3D" w:rsidR="00AC774A" w:rsidRDefault="00AC774A" w:rsidP="00AC774A">
      <w:pPr>
        <w:pStyle w:val="ListParagraph"/>
        <w:numPr>
          <w:ilvl w:val="0"/>
          <w:numId w:val="42"/>
        </w:numPr>
        <w:rPr>
          <w:b/>
          <w:lang w:val="en-US"/>
        </w:rPr>
      </w:pPr>
      <w:proofErr w:type="spellStart"/>
      <w:r>
        <w:rPr>
          <w:b/>
          <w:lang w:val="en-US"/>
        </w:rPr>
        <w:t>Các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quy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trình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tiếp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nhận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học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sinh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nhập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thông</w:t>
      </w:r>
      <w:proofErr w:type="spellEnd"/>
      <w:r>
        <w:rPr>
          <w:b/>
          <w:lang w:val="en-US"/>
        </w:rPr>
        <w:t xml:space="preserve"> tin </w:t>
      </w:r>
      <w:proofErr w:type="spellStart"/>
      <w:r>
        <w:rPr>
          <w:b/>
          <w:lang w:val="en-US"/>
        </w:rPr>
        <w:t>học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sinh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lập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sách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lớp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điểm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số</w:t>
      </w:r>
      <w:proofErr w:type="spellEnd"/>
      <w:r>
        <w:rPr>
          <w:b/>
          <w:lang w:val="en-US"/>
        </w:rPr>
        <w:t>.</w:t>
      </w:r>
    </w:p>
    <w:p w14:paraId="132AF975" w14:textId="77777777" w:rsidR="002716A2" w:rsidRDefault="00AC774A" w:rsidP="00AC774A">
      <w:pPr>
        <w:pStyle w:val="ListParagraph"/>
        <w:numPr>
          <w:ilvl w:val="0"/>
          <w:numId w:val="41"/>
        </w:numPr>
        <w:rPr>
          <w:b/>
          <w:lang w:val="en-US"/>
        </w:rPr>
      </w:pPr>
      <w:proofErr w:type="spellStart"/>
      <w:r>
        <w:rPr>
          <w:b/>
          <w:lang w:val="en-US"/>
        </w:rPr>
        <w:t>Các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phần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mêm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hoặc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hệ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thống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tương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tự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đang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có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</w:p>
    <w:p w14:paraId="0A1FB398" w14:textId="1F808845" w:rsidR="00AC774A" w:rsidRDefault="00AC774A" w:rsidP="002716A2">
      <w:pPr>
        <w:pStyle w:val="ListParagraph"/>
        <w:numPr>
          <w:ilvl w:val="0"/>
          <w:numId w:val="42"/>
        </w:numPr>
        <w:rPr>
          <w:b/>
          <w:lang w:val="en-US"/>
        </w:rPr>
      </w:pPr>
      <w:r>
        <w:rPr>
          <w:b/>
          <w:lang w:val="en-US"/>
        </w:rPr>
        <w:t xml:space="preserve">QLTH.VN, SMAS, Perfect UNIMARK, </w:t>
      </w:r>
      <w:proofErr w:type="spellStart"/>
      <w:r>
        <w:rPr>
          <w:b/>
          <w:lang w:val="en-US"/>
        </w:rPr>
        <w:t>DTSoft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Eschool</w:t>
      </w:r>
      <w:proofErr w:type="spellEnd"/>
      <w:r>
        <w:rPr>
          <w:b/>
          <w:lang w:val="en-US"/>
        </w:rPr>
        <w:t>.</w:t>
      </w:r>
    </w:p>
    <w:p w14:paraId="301CF066" w14:textId="7935B540" w:rsidR="00AC774A" w:rsidRDefault="002716A2" w:rsidP="00AC774A">
      <w:pPr>
        <w:pStyle w:val="ListParagraph"/>
        <w:numPr>
          <w:ilvl w:val="0"/>
          <w:numId w:val="41"/>
        </w:numPr>
        <w:rPr>
          <w:b/>
          <w:lang w:val="en-US"/>
        </w:rPr>
      </w:pPr>
      <w:proofErr w:type="spellStart"/>
      <w:r>
        <w:rPr>
          <w:b/>
          <w:lang w:val="en-US"/>
        </w:rPr>
        <w:t>Những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hạn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chế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còn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tồn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tại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của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phần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mềm</w:t>
      </w:r>
      <w:proofErr w:type="spellEnd"/>
      <w:r>
        <w:rPr>
          <w:b/>
          <w:lang w:val="en-US"/>
        </w:rPr>
        <w:t>:</w:t>
      </w:r>
    </w:p>
    <w:p w14:paraId="1C77639E" w14:textId="7DACBA91" w:rsidR="002716A2" w:rsidRDefault="002716A2" w:rsidP="002716A2">
      <w:pPr>
        <w:pStyle w:val="ListParagraph"/>
        <w:numPr>
          <w:ilvl w:val="0"/>
          <w:numId w:val="42"/>
        </w:numPr>
        <w:rPr>
          <w:b/>
          <w:lang w:val="en-US"/>
        </w:rPr>
      </w:pPr>
      <w:proofErr w:type="spellStart"/>
      <w:r>
        <w:rPr>
          <w:b/>
          <w:lang w:val="en-US"/>
        </w:rPr>
        <w:t>Đa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số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phần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mềm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có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giao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diện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khá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cũ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và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xấu</w:t>
      </w:r>
      <w:proofErr w:type="spellEnd"/>
      <w:r>
        <w:rPr>
          <w:b/>
          <w:lang w:val="en-US"/>
        </w:rPr>
        <w:t xml:space="preserve"> </w:t>
      </w:r>
    </w:p>
    <w:p w14:paraId="667E5378" w14:textId="26218A4C" w:rsidR="002716A2" w:rsidRDefault="002716A2" w:rsidP="002716A2">
      <w:pPr>
        <w:pStyle w:val="ListParagraph"/>
        <w:numPr>
          <w:ilvl w:val="0"/>
          <w:numId w:val="42"/>
        </w:numPr>
        <w:rPr>
          <w:b/>
          <w:lang w:val="en-US"/>
        </w:rPr>
      </w:pPr>
      <w:proofErr w:type="spellStart"/>
      <w:r>
        <w:rPr>
          <w:b/>
          <w:lang w:val="en-US"/>
        </w:rPr>
        <w:t>Không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được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cập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nhập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thường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xuyên</w:t>
      </w:r>
      <w:proofErr w:type="spellEnd"/>
      <w:r>
        <w:rPr>
          <w:b/>
          <w:lang w:val="en-US"/>
        </w:rPr>
        <w:t xml:space="preserve"> -&gt; </w:t>
      </w:r>
      <w:proofErr w:type="spellStart"/>
      <w:r>
        <w:rPr>
          <w:b/>
          <w:lang w:val="en-US"/>
        </w:rPr>
        <w:t>khó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sử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dụng</w:t>
      </w:r>
      <w:proofErr w:type="spellEnd"/>
      <w:r>
        <w:rPr>
          <w:b/>
          <w:lang w:val="en-US"/>
        </w:rPr>
        <w:t xml:space="preserve"> </w:t>
      </w:r>
    </w:p>
    <w:p w14:paraId="6FC34FF0" w14:textId="45489290" w:rsidR="002716A2" w:rsidRDefault="002716A2" w:rsidP="002716A2">
      <w:pPr>
        <w:pStyle w:val="ListParagraph"/>
        <w:numPr>
          <w:ilvl w:val="0"/>
          <w:numId w:val="42"/>
        </w:numPr>
        <w:rPr>
          <w:b/>
          <w:lang w:val="en-US"/>
        </w:rPr>
      </w:pPr>
      <w:proofErr w:type="spellStart"/>
      <w:r>
        <w:rPr>
          <w:b/>
          <w:lang w:val="en-US"/>
        </w:rPr>
        <w:t>Đa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số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không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sử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dụng</w:t>
      </w:r>
      <w:proofErr w:type="spellEnd"/>
      <w:r>
        <w:rPr>
          <w:b/>
          <w:lang w:val="en-US"/>
        </w:rPr>
        <w:t xml:space="preserve"> online </w:t>
      </w:r>
      <w:proofErr w:type="spellStart"/>
      <w:r>
        <w:rPr>
          <w:b/>
          <w:lang w:val="en-US"/>
        </w:rPr>
        <w:t>được</w:t>
      </w:r>
      <w:proofErr w:type="spellEnd"/>
    </w:p>
    <w:p w14:paraId="0C2B8112" w14:textId="05607B0F" w:rsidR="002716A2" w:rsidRPr="00DE47B2" w:rsidRDefault="002716A2" w:rsidP="002716A2">
      <w:pPr>
        <w:pStyle w:val="ListParagraph"/>
        <w:ind w:left="1440"/>
        <w:rPr>
          <w:b/>
          <w:lang w:val="en-US"/>
        </w:rPr>
      </w:pPr>
      <w:bookmarkStart w:id="0" w:name="_GoBack"/>
      <w:bookmarkEnd w:id="0"/>
    </w:p>
    <w:p w14:paraId="0C6FD137" w14:textId="2C84B458" w:rsidR="00DE47B2" w:rsidRDefault="00DE47B2" w:rsidP="00DE47B2">
      <w:pPr>
        <w:rPr>
          <w:lang w:val="en-US"/>
        </w:rPr>
      </w:pPr>
    </w:p>
    <w:p w14:paraId="7A076D21" w14:textId="09F2910A" w:rsidR="00DE47B2" w:rsidRDefault="00DE47B2" w:rsidP="00DE47B2">
      <w:pPr>
        <w:rPr>
          <w:lang w:val="en-US"/>
        </w:rPr>
      </w:pPr>
    </w:p>
    <w:p w14:paraId="39B2DE76" w14:textId="1E0D26B1" w:rsidR="00DE47B2" w:rsidRDefault="00DE47B2" w:rsidP="00DE47B2">
      <w:pPr>
        <w:rPr>
          <w:lang w:val="en-US"/>
        </w:rPr>
      </w:pPr>
    </w:p>
    <w:p w14:paraId="79921543" w14:textId="744697AF" w:rsidR="00DE47B2" w:rsidRDefault="00DE47B2" w:rsidP="00DE47B2">
      <w:pPr>
        <w:rPr>
          <w:lang w:val="en-US"/>
        </w:rPr>
      </w:pPr>
    </w:p>
    <w:p w14:paraId="53360797" w14:textId="5ACDFECD" w:rsidR="00DE47B2" w:rsidRDefault="00DE47B2" w:rsidP="00DE47B2">
      <w:pPr>
        <w:rPr>
          <w:lang w:val="en-US"/>
        </w:rPr>
      </w:pPr>
    </w:p>
    <w:p w14:paraId="2BB4DB3C" w14:textId="77777777" w:rsidR="00DE47B2" w:rsidRPr="00DE47B2" w:rsidRDefault="00DE47B2" w:rsidP="00DE47B2">
      <w:pPr>
        <w:rPr>
          <w:lang w:val="en-US"/>
        </w:rPr>
      </w:pPr>
    </w:p>
    <w:p w14:paraId="4933A444" w14:textId="3C999F50" w:rsidR="00DE47B2" w:rsidRPr="00DE47B2" w:rsidRDefault="00DE47B2" w:rsidP="00DE47B2">
      <w:pPr>
        <w:pStyle w:val="ListParagraph"/>
        <w:numPr>
          <w:ilvl w:val="0"/>
          <w:numId w:val="39"/>
        </w:numPr>
        <w:rPr>
          <w:b/>
          <w:lang w:val="en-US"/>
        </w:rPr>
      </w:pPr>
      <w:proofErr w:type="spellStart"/>
      <w:r w:rsidRPr="00DE47B2">
        <w:rPr>
          <w:b/>
          <w:lang w:val="en-US"/>
        </w:rPr>
        <w:t>Xác</w:t>
      </w:r>
      <w:proofErr w:type="spellEnd"/>
      <w:r w:rsidRPr="00DE47B2">
        <w:rPr>
          <w:b/>
          <w:lang w:val="en-US"/>
        </w:rPr>
        <w:t xml:space="preserve"> </w:t>
      </w:r>
      <w:proofErr w:type="spellStart"/>
      <w:r w:rsidRPr="00DE47B2">
        <w:rPr>
          <w:b/>
          <w:lang w:val="en-US"/>
        </w:rPr>
        <w:t>định</w:t>
      </w:r>
      <w:proofErr w:type="spellEnd"/>
      <w:r w:rsidRPr="00DE47B2">
        <w:rPr>
          <w:b/>
          <w:lang w:val="en-US"/>
        </w:rPr>
        <w:t xml:space="preserve"> </w:t>
      </w:r>
      <w:proofErr w:type="spellStart"/>
      <w:r w:rsidRPr="00DE47B2">
        <w:rPr>
          <w:b/>
          <w:lang w:val="en-US"/>
        </w:rPr>
        <w:t>yêu</w:t>
      </w:r>
      <w:proofErr w:type="spellEnd"/>
      <w:r w:rsidRPr="00DE47B2">
        <w:rPr>
          <w:b/>
          <w:lang w:val="en-US"/>
        </w:rPr>
        <w:t xml:space="preserve"> </w:t>
      </w:r>
      <w:proofErr w:type="spellStart"/>
      <w:r w:rsidRPr="00DE47B2">
        <w:rPr>
          <w:b/>
          <w:lang w:val="en-US"/>
        </w:rPr>
        <w:t>cầu</w:t>
      </w:r>
      <w:proofErr w:type="spellEnd"/>
      <w:r w:rsidRPr="00DE47B2">
        <w:rPr>
          <w:b/>
          <w:lang w:val="en-US"/>
        </w:rPr>
        <w:t xml:space="preserve"> </w:t>
      </w:r>
      <w:proofErr w:type="spellStart"/>
      <w:r w:rsidRPr="00DE47B2">
        <w:rPr>
          <w:b/>
          <w:lang w:val="en-US"/>
        </w:rPr>
        <w:t>hệ</w:t>
      </w:r>
      <w:proofErr w:type="spellEnd"/>
      <w:r w:rsidRPr="00DE47B2">
        <w:rPr>
          <w:b/>
          <w:lang w:val="en-US"/>
        </w:rPr>
        <w:t xml:space="preserve"> </w:t>
      </w:r>
      <w:proofErr w:type="spellStart"/>
      <w:r w:rsidRPr="00DE47B2">
        <w:rPr>
          <w:b/>
          <w:lang w:val="en-US"/>
        </w:rPr>
        <w:t>thống</w:t>
      </w:r>
      <w:proofErr w:type="spellEnd"/>
    </w:p>
    <w:p w14:paraId="609CF51A" w14:textId="77777777" w:rsidR="00385C7B" w:rsidRPr="0038021A" w:rsidRDefault="00385C7B" w:rsidP="00385C7B">
      <w:pPr>
        <w:rPr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620"/>
        <w:gridCol w:w="2520"/>
        <w:gridCol w:w="2246"/>
        <w:gridCol w:w="1849"/>
      </w:tblGrid>
      <w:tr w:rsidR="00385C7B" w:rsidRPr="0038021A" w14:paraId="08A1901F" w14:textId="77777777" w:rsidTr="002A177D">
        <w:trPr>
          <w:trHeight w:val="368"/>
        </w:trPr>
        <w:tc>
          <w:tcPr>
            <w:tcW w:w="1008" w:type="dxa"/>
            <w:shd w:val="clear" w:color="auto" w:fill="95B3D7" w:themeFill="accent1" w:themeFillTint="99"/>
          </w:tcPr>
          <w:p w14:paraId="0073CA67" w14:textId="77777777" w:rsidR="00385C7B" w:rsidRPr="0038021A" w:rsidRDefault="00385C7B" w:rsidP="00385C7B">
            <w:pPr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1620" w:type="dxa"/>
            <w:shd w:val="clear" w:color="auto" w:fill="95B3D7" w:themeFill="accent1" w:themeFillTint="99"/>
          </w:tcPr>
          <w:p w14:paraId="752890BB" w14:textId="77777777" w:rsidR="00385C7B" w:rsidRPr="0038021A" w:rsidRDefault="00385C7B" w:rsidP="00385C7B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Yêu</w:t>
            </w:r>
            <w:proofErr w:type="spellEnd"/>
            <w:r w:rsidRPr="0038021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cầu</w:t>
            </w:r>
            <w:proofErr w:type="spellEnd"/>
          </w:p>
        </w:tc>
        <w:tc>
          <w:tcPr>
            <w:tcW w:w="2520" w:type="dxa"/>
            <w:shd w:val="clear" w:color="auto" w:fill="95B3D7" w:themeFill="accent1" w:themeFillTint="99"/>
          </w:tcPr>
          <w:p w14:paraId="3045426F" w14:textId="77777777" w:rsidR="00385C7B" w:rsidRPr="0038021A" w:rsidRDefault="00385C7B" w:rsidP="00385C7B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Người</w:t>
            </w:r>
            <w:proofErr w:type="spellEnd"/>
            <w:r w:rsidRPr="0038021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2246" w:type="dxa"/>
            <w:shd w:val="clear" w:color="auto" w:fill="95B3D7" w:themeFill="accent1" w:themeFillTint="99"/>
          </w:tcPr>
          <w:p w14:paraId="6C125BF0" w14:textId="77777777" w:rsidR="00385C7B" w:rsidRPr="0038021A" w:rsidRDefault="00385C7B" w:rsidP="00385C7B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Phần</w:t>
            </w:r>
            <w:proofErr w:type="spellEnd"/>
            <w:r w:rsidRPr="0038021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mềm</w:t>
            </w:r>
            <w:proofErr w:type="spellEnd"/>
          </w:p>
        </w:tc>
        <w:tc>
          <w:tcPr>
            <w:tcW w:w="1849" w:type="dxa"/>
            <w:shd w:val="clear" w:color="auto" w:fill="95B3D7" w:themeFill="accent1" w:themeFillTint="99"/>
          </w:tcPr>
          <w:p w14:paraId="175DE832" w14:textId="77777777" w:rsidR="00385C7B" w:rsidRPr="0038021A" w:rsidRDefault="00385C7B" w:rsidP="00385C7B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Ghi</w:t>
            </w:r>
            <w:proofErr w:type="spellEnd"/>
            <w:r w:rsidRPr="0038021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385C7B" w:rsidRPr="0038021A" w14:paraId="5864CFE5" w14:textId="77777777" w:rsidTr="002A177D">
        <w:trPr>
          <w:trHeight w:val="322"/>
        </w:trPr>
        <w:tc>
          <w:tcPr>
            <w:tcW w:w="1008" w:type="dxa"/>
          </w:tcPr>
          <w:p w14:paraId="3922B374" w14:textId="77777777"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620" w:type="dxa"/>
          </w:tcPr>
          <w:p w14:paraId="034B39D8" w14:textId="77777777"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sz w:val="26"/>
                <w:szCs w:val="26"/>
                <w:lang w:val="en-US"/>
              </w:rPr>
              <w:t>Tiếp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học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sinh</w:t>
            </w:r>
            <w:proofErr w:type="spellEnd"/>
          </w:p>
        </w:tc>
        <w:tc>
          <w:tcPr>
            <w:tcW w:w="2520" w:type="dxa"/>
          </w:tcPr>
          <w:p w14:paraId="77F6B8A1" w14:textId="77777777" w:rsidR="00385C7B" w:rsidRPr="0038021A" w:rsidRDefault="00670D64" w:rsidP="00385C7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Cung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cấp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BM1</w:t>
            </w:r>
          </w:p>
        </w:tc>
        <w:tc>
          <w:tcPr>
            <w:tcW w:w="2246" w:type="dxa"/>
          </w:tcPr>
          <w:p w14:paraId="4F15FC4A" w14:textId="77777777" w:rsidR="00385C7B" w:rsidRPr="0038021A" w:rsidRDefault="00670D64" w:rsidP="005B00E1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QĐ1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nhận</w:t>
            </w:r>
            <w:proofErr w:type="spellEnd"/>
          </w:p>
        </w:tc>
        <w:tc>
          <w:tcPr>
            <w:tcW w:w="1849" w:type="dxa"/>
          </w:tcPr>
          <w:p w14:paraId="197C80C5" w14:textId="77777777" w:rsidR="00385C7B" w:rsidRPr="0038021A" w:rsidRDefault="00670D64" w:rsidP="00385C7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</w:p>
        </w:tc>
      </w:tr>
      <w:tr w:rsidR="00385C7B" w:rsidRPr="0038021A" w14:paraId="2E71F96E" w14:textId="77777777" w:rsidTr="002A177D">
        <w:trPr>
          <w:trHeight w:val="322"/>
        </w:trPr>
        <w:tc>
          <w:tcPr>
            <w:tcW w:w="1008" w:type="dxa"/>
          </w:tcPr>
          <w:p w14:paraId="2E88653A" w14:textId="77777777"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620" w:type="dxa"/>
          </w:tcPr>
          <w:p w14:paraId="41A01E2A" w14:textId="77777777"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sz w:val="26"/>
                <w:szCs w:val="26"/>
                <w:lang w:val="en-US"/>
              </w:rPr>
              <w:t>Lập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lớp</w:t>
            </w:r>
            <w:proofErr w:type="spellEnd"/>
          </w:p>
        </w:tc>
        <w:tc>
          <w:tcPr>
            <w:tcW w:w="2520" w:type="dxa"/>
          </w:tcPr>
          <w:p w14:paraId="36B1FEA9" w14:textId="77777777" w:rsidR="00385C7B" w:rsidRPr="0038021A" w:rsidRDefault="00670D64" w:rsidP="00385C7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Cung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cấp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BM2</w:t>
            </w:r>
          </w:p>
        </w:tc>
        <w:tc>
          <w:tcPr>
            <w:tcW w:w="2246" w:type="dxa"/>
          </w:tcPr>
          <w:p w14:paraId="65836538" w14:textId="77777777" w:rsidR="00385C7B" w:rsidRPr="0038021A" w:rsidRDefault="00670D64" w:rsidP="005B00E1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QĐ2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nhận</w:t>
            </w:r>
            <w:proofErr w:type="spellEnd"/>
          </w:p>
        </w:tc>
        <w:tc>
          <w:tcPr>
            <w:tcW w:w="1849" w:type="dxa"/>
          </w:tcPr>
          <w:p w14:paraId="7CCF0EA6" w14:textId="77777777" w:rsidR="00385C7B" w:rsidRPr="0038021A" w:rsidRDefault="002A177D" w:rsidP="00385C7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</w:p>
        </w:tc>
      </w:tr>
      <w:tr w:rsidR="00385C7B" w:rsidRPr="0038021A" w14:paraId="47BD86C7" w14:textId="77777777" w:rsidTr="002A177D">
        <w:trPr>
          <w:trHeight w:val="322"/>
        </w:trPr>
        <w:tc>
          <w:tcPr>
            <w:tcW w:w="1008" w:type="dxa"/>
          </w:tcPr>
          <w:p w14:paraId="657AC601" w14:textId="77777777"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620" w:type="dxa"/>
          </w:tcPr>
          <w:p w14:paraId="320AF46C" w14:textId="77777777"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học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sinh</w:t>
            </w:r>
            <w:proofErr w:type="spellEnd"/>
          </w:p>
        </w:tc>
        <w:tc>
          <w:tcPr>
            <w:tcW w:w="2520" w:type="dxa"/>
          </w:tcPr>
          <w:p w14:paraId="694FA7D4" w14:textId="77777777" w:rsidR="00385C7B" w:rsidRPr="0038021A" w:rsidRDefault="002A177D" w:rsidP="00385C7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Cung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cấp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hay </w:t>
            </w:r>
            <w:proofErr w:type="spellStart"/>
            <w:r>
              <w:rPr>
                <w:sz w:val="26"/>
                <w:szCs w:val="26"/>
                <w:lang w:val="en-US"/>
              </w:rPr>
              <w:t>họ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</w:p>
        </w:tc>
        <w:tc>
          <w:tcPr>
            <w:tcW w:w="2246" w:type="dxa"/>
          </w:tcPr>
          <w:p w14:paraId="2FE64CA1" w14:textId="77777777" w:rsidR="00385C7B" w:rsidRPr="0038021A" w:rsidRDefault="002A177D" w:rsidP="00385C7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xuất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BM3</w:t>
            </w:r>
          </w:p>
        </w:tc>
        <w:tc>
          <w:tcPr>
            <w:tcW w:w="1849" w:type="dxa"/>
          </w:tcPr>
          <w:p w14:paraId="31168372" w14:textId="77777777" w:rsidR="00794164" w:rsidRPr="0038021A" w:rsidRDefault="00794164" w:rsidP="00385C7B">
            <w:pPr>
              <w:rPr>
                <w:sz w:val="26"/>
                <w:szCs w:val="26"/>
                <w:lang w:val="en-US"/>
              </w:rPr>
            </w:pPr>
          </w:p>
        </w:tc>
      </w:tr>
      <w:tr w:rsidR="00385C7B" w:rsidRPr="0038021A" w14:paraId="13C035AD" w14:textId="77777777" w:rsidTr="002A177D">
        <w:trPr>
          <w:trHeight w:val="322"/>
        </w:trPr>
        <w:tc>
          <w:tcPr>
            <w:tcW w:w="1008" w:type="dxa"/>
          </w:tcPr>
          <w:p w14:paraId="4CE85C61" w14:textId="77777777" w:rsidR="00385C7B" w:rsidRPr="0038021A" w:rsidRDefault="00B760F3" w:rsidP="00385C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620" w:type="dxa"/>
          </w:tcPr>
          <w:p w14:paraId="092CD826" w14:textId="77777777"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điểm</w:t>
            </w:r>
            <w:proofErr w:type="spellEnd"/>
          </w:p>
        </w:tc>
        <w:tc>
          <w:tcPr>
            <w:tcW w:w="2520" w:type="dxa"/>
          </w:tcPr>
          <w:p w14:paraId="186CD44B" w14:textId="77777777" w:rsidR="00385C7B" w:rsidRPr="0038021A" w:rsidRDefault="007517A8" w:rsidP="00385C7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Cung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cấp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như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BM4.1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BM4.2</w:t>
            </w:r>
          </w:p>
        </w:tc>
        <w:tc>
          <w:tcPr>
            <w:tcW w:w="2246" w:type="dxa"/>
          </w:tcPr>
          <w:p w14:paraId="2218F459" w14:textId="77777777" w:rsidR="00385C7B" w:rsidRPr="0038021A" w:rsidRDefault="007517A8" w:rsidP="00385C7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QĐ4.1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QĐ4.2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nhận</w:t>
            </w:r>
            <w:proofErr w:type="spellEnd"/>
          </w:p>
        </w:tc>
        <w:tc>
          <w:tcPr>
            <w:tcW w:w="1849" w:type="dxa"/>
          </w:tcPr>
          <w:p w14:paraId="3262CF87" w14:textId="77777777" w:rsidR="00385C7B" w:rsidRPr="0038021A" w:rsidRDefault="00802397" w:rsidP="00385C7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</w:p>
        </w:tc>
      </w:tr>
      <w:tr w:rsidR="00385C7B" w:rsidRPr="0038021A" w14:paraId="32068C81" w14:textId="77777777" w:rsidTr="002A177D">
        <w:trPr>
          <w:trHeight w:val="322"/>
        </w:trPr>
        <w:tc>
          <w:tcPr>
            <w:tcW w:w="1008" w:type="dxa"/>
          </w:tcPr>
          <w:p w14:paraId="4FD7FA33" w14:textId="77777777" w:rsidR="00385C7B" w:rsidRPr="0038021A" w:rsidRDefault="00B760F3" w:rsidP="00385C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620" w:type="dxa"/>
          </w:tcPr>
          <w:p w14:paraId="2BA653E4" w14:textId="77777777"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sz w:val="26"/>
                <w:szCs w:val="26"/>
                <w:lang w:val="en-US"/>
              </w:rPr>
              <w:t>Lập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cáo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tổng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kết</w:t>
            </w:r>
            <w:proofErr w:type="spellEnd"/>
          </w:p>
        </w:tc>
        <w:tc>
          <w:tcPr>
            <w:tcW w:w="2520" w:type="dxa"/>
          </w:tcPr>
          <w:p w14:paraId="26ED11BE" w14:textId="77777777" w:rsidR="00385C7B" w:rsidRPr="0038021A" w:rsidRDefault="00FA47CA" w:rsidP="003329E7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Cung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cấp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29E7">
              <w:rPr>
                <w:sz w:val="26"/>
                <w:szCs w:val="26"/>
                <w:lang w:val="en-US"/>
              </w:rPr>
              <w:t>học</w:t>
            </w:r>
            <w:proofErr w:type="spellEnd"/>
            <w:r w:rsidR="003329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29E7">
              <w:rPr>
                <w:sz w:val="26"/>
                <w:szCs w:val="26"/>
                <w:lang w:val="en-US"/>
              </w:rPr>
              <w:t>kì</w:t>
            </w:r>
            <w:proofErr w:type="spellEnd"/>
            <w:r w:rsidR="003329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29E7">
              <w:rPr>
                <w:sz w:val="26"/>
                <w:szCs w:val="26"/>
                <w:lang w:val="en-US"/>
              </w:rPr>
              <w:t>cần</w:t>
            </w:r>
            <w:proofErr w:type="spellEnd"/>
            <w:r w:rsidR="003329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29E7">
              <w:rPr>
                <w:sz w:val="26"/>
                <w:szCs w:val="26"/>
                <w:lang w:val="en-US"/>
              </w:rPr>
              <w:t>lập</w:t>
            </w:r>
            <w:proofErr w:type="spellEnd"/>
            <w:r w:rsidR="003329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29E7">
              <w:rPr>
                <w:sz w:val="26"/>
                <w:szCs w:val="26"/>
                <w:lang w:val="en-US"/>
              </w:rPr>
              <w:t>báo</w:t>
            </w:r>
            <w:proofErr w:type="spellEnd"/>
            <w:r w:rsidR="003329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29E7">
              <w:rPr>
                <w:sz w:val="26"/>
                <w:szCs w:val="26"/>
                <w:lang w:val="en-US"/>
              </w:rPr>
              <w:t>cáo</w:t>
            </w:r>
            <w:proofErr w:type="spellEnd"/>
          </w:p>
        </w:tc>
        <w:tc>
          <w:tcPr>
            <w:tcW w:w="2246" w:type="dxa"/>
          </w:tcPr>
          <w:p w14:paraId="6FCE7D89" w14:textId="77777777" w:rsidR="003329E7" w:rsidRPr="003329E7" w:rsidRDefault="003329E7" w:rsidP="003329E7">
            <w:pPr>
              <w:rPr>
                <w:sz w:val="26"/>
                <w:szCs w:val="26"/>
                <w:lang w:val="en-US"/>
              </w:rPr>
            </w:pPr>
            <w:proofErr w:type="spellStart"/>
            <w:r w:rsidRPr="003329E7">
              <w:rPr>
                <w:sz w:val="26"/>
                <w:szCs w:val="26"/>
                <w:lang w:val="en-US"/>
              </w:rPr>
              <w:t>Xuất</w:t>
            </w:r>
            <w:proofErr w:type="spellEnd"/>
            <w:r w:rsidRPr="003329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329E7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3329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329E7">
              <w:rPr>
                <w:sz w:val="26"/>
                <w:szCs w:val="26"/>
                <w:lang w:val="en-US"/>
              </w:rPr>
              <w:t>cáo</w:t>
            </w:r>
            <w:proofErr w:type="spellEnd"/>
            <w:r w:rsidRPr="003329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329E7">
              <w:rPr>
                <w:sz w:val="26"/>
                <w:szCs w:val="26"/>
                <w:lang w:val="en-US"/>
              </w:rPr>
              <w:t>theo</w:t>
            </w:r>
            <w:proofErr w:type="spellEnd"/>
          </w:p>
          <w:p w14:paraId="5FB2F6F7" w14:textId="77777777" w:rsidR="00385C7B" w:rsidRPr="0038021A" w:rsidRDefault="003329E7" w:rsidP="003329E7">
            <w:pPr>
              <w:rPr>
                <w:sz w:val="26"/>
                <w:szCs w:val="26"/>
                <w:lang w:val="en-US"/>
              </w:rPr>
            </w:pPr>
            <w:r w:rsidRPr="003329E7">
              <w:rPr>
                <w:sz w:val="26"/>
                <w:szCs w:val="26"/>
                <w:lang w:val="en-US"/>
              </w:rPr>
              <w:t>BM5</w:t>
            </w:r>
            <w:r>
              <w:rPr>
                <w:sz w:val="26"/>
                <w:szCs w:val="26"/>
                <w:lang w:val="en-US"/>
              </w:rPr>
              <w:t>.1 BM5.2</w:t>
            </w:r>
            <w:r w:rsidRPr="003329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329E7">
              <w:rPr>
                <w:sz w:val="26"/>
                <w:szCs w:val="26"/>
                <w:lang w:val="en-US"/>
              </w:rPr>
              <w:t>với</w:t>
            </w:r>
            <w:proofErr w:type="spellEnd"/>
            <w:r w:rsidRPr="003329E7">
              <w:rPr>
                <w:sz w:val="26"/>
                <w:szCs w:val="26"/>
                <w:lang w:val="en-US"/>
              </w:rPr>
              <w:t xml:space="preserve"> QĐ5</w:t>
            </w:r>
            <w:r>
              <w:rPr>
                <w:sz w:val="26"/>
                <w:szCs w:val="26"/>
                <w:lang w:val="en-US"/>
              </w:rPr>
              <w:t>.1 QĐ5.2</w:t>
            </w:r>
          </w:p>
        </w:tc>
        <w:tc>
          <w:tcPr>
            <w:tcW w:w="1849" w:type="dxa"/>
          </w:tcPr>
          <w:p w14:paraId="6FB947DB" w14:textId="77777777"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</w:p>
        </w:tc>
      </w:tr>
      <w:tr w:rsidR="00385C7B" w:rsidRPr="0038021A" w14:paraId="7F5B6B95" w14:textId="77777777" w:rsidTr="002A177D">
        <w:trPr>
          <w:trHeight w:val="322"/>
        </w:trPr>
        <w:tc>
          <w:tcPr>
            <w:tcW w:w="1008" w:type="dxa"/>
          </w:tcPr>
          <w:p w14:paraId="4048F2BA" w14:textId="77777777" w:rsidR="00385C7B" w:rsidRPr="0038021A" w:rsidRDefault="00E9475B" w:rsidP="00385C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620" w:type="dxa"/>
          </w:tcPr>
          <w:p w14:paraId="49949672" w14:textId="77777777"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sz w:val="26"/>
                <w:szCs w:val="26"/>
                <w:lang w:val="en-US"/>
              </w:rPr>
              <w:t>Thay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đổi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quy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định</w:t>
            </w:r>
            <w:proofErr w:type="spellEnd"/>
          </w:p>
        </w:tc>
        <w:tc>
          <w:tcPr>
            <w:tcW w:w="2520" w:type="dxa"/>
          </w:tcPr>
          <w:p w14:paraId="645C7B30" w14:textId="77777777" w:rsidR="00385C7B" w:rsidRPr="0038021A" w:rsidRDefault="00E9475B" w:rsidP="00385C7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Thay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đổi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qui </w:t>
            </w:r>
            <w:proofErr w:type="spellStart"/>
            <w:r>
              <w:rPr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QĐ5</w:t>
            </w:r>
          </w:p>
        </w:tc>
        <w:tc>
          <w:tcPr>
            <w:tcW w:w="2246" w:type="dxa"/>
          </w:tcPr>
          <w:p w14:paraId="4AEED03B" w14:textId="77777777" w:rsidR="00385C7B" w:rsidRPr="0038021A" w:rsidRDefault="00786765" w:rsidP="00385C7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qui </w:t>
            </w:r>
            <w:proofErr w:type="spellStart"/>
            <w:r>
              <w:rPr>
                <w:sz w:val="26"/>
                <w:szCs w:val="26"/>
                <w:lang w:val="en-US"/>
              </w:rPr>
              <w:t>định</w:t>
            </w:r>
            <w:proofErr w:type="spellEnd"/>
          </w:p>
        </w:tc>
        <w:tc>
          <w:tcPr>
            <w:tcW w:w="1849" w:type="dxa"/>
          </w:tcPr>
          <w:p w14:paraId="46B74192" w14:textId="77777777" w:rsidR="00385C7B" w:rsidRPr="0038021A" w:rsidRDefault="00385C7B" w:rsidP="00385C7B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713B2265" w14:textId="77777777" w:rsidR="00991CA5" w:rsidRDefault="00991CA5" w:rsidP="00385C7B">
      <w:pPr>
        <w:rPr>
          <w:sz w:val="26"/>
          <w:szCs w:val="26"/>
          <w:lang w:val="en-US"/>
        </w:rPr>
      </w:pPr>
    </w:p>
    <w:p w14:paraId="04A372DB" w14:textId="77777777" w:rsidR="00991CA5" w:rsidRDefault="00991CA5">
      <w:pPr>
        <w:widowControl/>
        <w:spacing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0D7A0045" w14:textId="77777777" w:rsidR="00385C7B" w:rsidRPr="0038021A" w:rsidRDefault="00385C7B" w:rsidP="00385C7B">
      <w:pPr>
        <w:rPr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385C7B" w:rsidRPr="0038021A" w14:paraId="4E617386" w14:textId="77777777" w:rsidTr="00385C7B">
        <w:tc>
          <w:tcPr>
            <w:tcW w:w="9243" w:type="dxa"/>
          </w:tcPr>
          <w:p w14:paraId="1C692033" w14:textId="77777777" w:rsidR="00794164" w:rsidRPr="0038021A" w:rsidRDefault="00794164" w:rsidP="00385C7B">
            <w:pPr>
              <w:widowControl/>
              <w:tabs>
                <w:tab w:val="left" w:pos="3615"/>
              </w:tabs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p w14:paraId="080502CC" w14:textId="77777777" w:rsidR="0038021A" w:rsidRPr="0038021A" w:rsidRDefault="00385C7B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BM1:</w:t>
            </w:r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r w:rsidRPr="0038021A">
              <w:rPr>
                <w:sz w:val="26"/>
                <w:szCs w:val="26"/>
                <w:lang w:val="en-US"/>
              </w:rPr>
              <w:tab/>
            </w:r>
          </w:p>
          <w:p w14:paraId="4348FD6A" w14:textId="77777777" w:rsidR="00385C7B" w:rsidRPr="0038021A" w:rsidRDefault="00385C7B" w:rsidP="0038021A">
            <w:pPr>
              <w:widowControl/>
              <w:tabs>
                <w:tab w:val="left" w:pos="3615"/>
              </w:tabs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HỒ SƠ HỌC SINH</w:t>
            </w:r>
          </w:p>
          <w:p w14:paraId="622E92EA" w14:textId="77777777" w:rsidR="00716B46" w:rsidRPr="0038021A" w:rsidRDefault="00716B46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</w:p>
          <w:p w14:paraId="2FC6F8D2" w14:textId="77777777" w:rsidR="00716B46" w:rsidRPr="0038021A" w:rsidRDefault="00385C7B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sz w:val="26"/>
                <w:szCs w:val="26"/>
                <w:lang w:val="en-US"/>
              </w:rPr>
              <w:t>Họ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: </w:t>
            </w:r>
          </w:p>
          <w:p w14:paraId="7F4453A5" w14:textId="77777777" w:rsidR="00716B46" w:rsidRPr="0038021A" w:rsidRDefault="00716B46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sz w:val="26"/>
                <w:szCs w:val="26"/>
                <w:lang w:val="en-US"/>
              </w:rPr>
              <w:t>Giới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tính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:                                             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Ngày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sinh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>:</w:t>
            </w:r>
          </w:p>
          <w:p w14:paraId="7B49EC74" w14:textId="77777777" w:rsidR="00716B46" w:rsidRPr="0038021A" w:rsidRDefault="00716B46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sz w:val="26"/>
                <w:szCs w:val="26"/>
                <w:lang w:val="en-US"/>
              </w:rPr>
              <w:t>Địa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chỉ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: </w:t>
            </w:r>
          </w:p>
          <w:p w14:paraId="5E0126BC" w14:textId="77777777" w:rsidR="00716B46" w:rsidRPr="0038021A" w:rsidRDefault="00716B46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sz w:val="26"/>
                <w:szCs w:val="26"/>
                <w:lang w:val="en-US"/>
              </w:rPr>
              <w:t>Số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điện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thoại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>:                                        Email:</w:t>
            </w:r>
          </w:p>
          <w:p w14:paraId="6D37D93B" w14:textId="77777777" w:rsidR="00716B46" w:rsidRPr="0038021A" w:rsidRDefault="00716B46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sz w:val="26"/>
                <w:szCs w:val="26"/>
                <w:lang w:val="en-US"/>
              </w:rPr>
              <w:t>Dân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tộc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:                                               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Tôn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Giáo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>:</w:t>
            </w:r>
          </w:p>
          <w:p w14:paraId="12958B98" w14:textId="77777777" w:rsidR="00716B46" w:rsidRPr="0038021A" w:rsidRDefault="00C01A58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sz w:val="26"/>
                <w:szCs w:val="26"/>
                <w:lang w:val="en-US"/>
              </w:rPr>
              <w:t>Họ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Cha:                                          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Nghề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nghiệp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>:</w:t>
            </w:r>
          </w:p>
          <w:p w14:paraId="0E191413" w14:textId="77777777" w:rsidR="00C01A58" w:rsidRPr="0038021A" w:rsidRDefault="00C01A58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sz w:val="26"/>
                <w:szCs w:val="26"/>
                <w:lang w:val="en-US"/>
              </w:rPr>
              <w:t>Họ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Mẹ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:                                           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Nghề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nghiệp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>:</w:t>
            </w:r>
          </w:p>
          <w:p w14:paraId="7323C5CF" w14:textId="77777777" w:rsidR="005A72F6" w:rsidRPr="0038021A" w:rsidRDefault="005A72F6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</w:p>
          <w:p w14:paraId="3E689D25" w14:textId="77777777" w:rsidR="00385C7B" w:rsidRPr="0038021A" w:rsidRDefault="00716B46" w:rsidP="00385C7B">
            <w:pPr>
              <w:widowControl/>
              <w:tabs>
                <w:tab w:val="left" w:pos="361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QĐ1</w:t>
            </w:r>
            <w:r w:rsidRPr="0038021A"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Tuổi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học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sinh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từ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15-20</w:t>
            </w:r>
            <w:r w:rsidR="00385C7B" w:rsidRPr="0038021A">
              <w:rPr>
                <w:sz w:val="26"/>
                <w:szCs w:val="26"/>
                <w:lang w:val="en-US"/>
              </w:rPr>
              <w:br/>
            </w:r>
          </w:p>
        </w:tc>
      </w:tr>
    </w:tbl>
    <w:p w14:paraId="0B99C8C7" w14:textId="77777777" w:rsidR="00794164" w:rsidRPr="0038021A" w:rsidRDefault="00794164" w:rsidP="00385C7B">
      <w:pPr>
        <w:widowControl/>
        <w:spacing w:line="240" w:lineRule="auto"/>
        <w:rPr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4164" w:rsidRPr="0038021A" w14:paraId="1E9C0077" w14:textId="77777777" w:rsidTr="00794164">
        <w:tc>
          <w:tcPr>
            <w:tcW w:w="9243" w:type="dxa"/>
          </w:tcPr>
          <w:p w14:paraId="25B83FC1" w14:textId="77777777" w:rsidR="00794164" w:rsidRPr="0038021A" w:rsidRDefault="00794164" w:rsidP="00385C7B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  <w:p w14:paraId="28729134" w14:textId="77777777" w:rsidR="0038021A" w:rsidRPr="0038021A" w:rsidRDefault="00794164" w:rsidP="00794164">
            <w:pPr>
              <w:widowControl/>
              <w:tabs>
                <w:tab w:val="left" w:pos="4005"/>
              </w:tabs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BM2:</w:t>
            </w:r>
            <w:r w:rsidRPr="0038021A">
              <w:rPr>
                <w:b/>
                <w:sz w:val="26"/>
                <w:szCs w:val="26"/>
                <w:lang w:val="en-US"/>
              </w:rPr>
              <w:tab/>
            </w:r>
          </w:p>
          <w:p w14:paraId="4E39334F" w14:textId="77777777" w:rsidR="00FA1B49" w:rsidRPr="0038021A" w:rsidRDefault="00794164" w:rsidP="0038021A">
            <w:pPr>
              <w:widowControl/>
              <w:tabs>
                <w:tab w:val="left" w:pos="4005"/>
              </w:tabs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DANH SÁCH LỚP</w:t>
            </w:r>
          </w:p>
          <w:p w14:paraId="0372391E" w14:textId="77777777" w:rsidR="00794164" w:rsidRPr="0038021A" w:rsidRDefault="00794164" w:rsidP="00794164">
            <w:pPr>
              <w:widowControl/>
              <w:tabs>
                <w:tab w:val="left" w:pos="4005"/>
              </w:tabs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br/>
            </w:r>
            <w:r w:rsidR="00FA1B49" w:rsidRPr="0038021A">
              <w:rPr>
                <w:b/>
                <w:sz w:val="26"/>
                <w:szCs w:val="26"/>
                <w:lang w:val="en-US"/>
              </w:rPr>
              <w:t xml:space="preserve">          </w:t>
            </w:r>
            <w:proofErr w:type="spellStart"/>
            <w:r w:rsidR="004E387B" w:rsidRPr="0038021A">
              <w:rPr>
                <w:b/>
                <w:sz w:val="26"/>
                <w:szCs w:val="26"/>
                <w:lang w:val="en-US"/>
              </w:rPr>
              <w:t>Năm</w:t>
            </w:r>
            <w:proofErr w:type="spellEnd"/>
            <w:r w:rsidR="004E387B" w:rsidRPr="0038021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4E387B" w:rsidRPr="0038021A">
              <w:rPr>
                <w:b/>
                <w:sz w:val="26"/>
                <w:szCs w:val="26"/>
                <w:lang w:val="en-US"/>
              </w:rPr>
              <w:t>học</w:t>
            </w:r>
            <w:proofErr w:type="spellEnd"/>
            <w:r w:rsidR="004E387B" w:rsidRPr="0038021A">
              <w:rPr>
                <w:b/>
                <w:sz w:val="26"/>
                <w:szCs w:val="26"/>
                <w:lang w:val="en-US"/>
              </w:rPr>
              <w:t xml:space="preserve">:                                </w:t>
            </w:r>
            <w:proofErr w:type="spellStart"/>
            <w:r w:rsidR="00FA1B49" w:rsidRPr="0038021A">
              <w:rPr>
                <w:b/>
                <w:sz w:val="26"/>
                <w:szCs w:val="26"/>
                <w:lang w:val="en-US"/>
              </w:rPr>
              <w:t>Lớp</w:t>
            </w:r>
            <w:proofErr w:type="spellEnd"/>
            <w:r w:rsidR="00FA1B49" w:rsidRPr="0038021A">
              <w:rPr>
                <w:b/>
                <w:sz w:val="26"/>
                <w:szCs w:val="26"/>
                <w:lang w:val="en-US"/>
              </w:rPr>
              <w:t xml:space="preserve">:                              </w:t>
            </w:r>
            <w:r w:rsidR="00ED5B95">
              <w:rPr>
                <w:b/>
                <w:sz w:val="26"/>
                <w:szCs w:val="26"/>
                <w:lang w:val="en-US"/>
              </w:rPr>
              <w:t xml:space="preserve">            </w:t>
            </w:r>
            <w:r w:rsidR="00FA1B49" w:rsidRPr="0038021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A1B49" w:rsidRPr="0038021A">
              <w:rPr>
                <w:b/>
                <w:sz w:val="26"/>
                <w:szCs w:val="26"/>
                <w:lang w:val="en-US"/>
              </w:rPr>
              <w:t>Sĩ</w:t>
            </w:r>
            <w:proofErr w:type="spellEnd"/>
            <w:r w:rsidR="00FA1B49" w:rsidRPr="0038021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A1B49" w:rsidRPr="0038021A">
              <w:rPr>
                <w:b/>
                <w:sz w:val="26"/>
                <w:szCs w:val="26"/>
                <w:lang w:val="en-US"/>
              </w:rPr>
              <w:t>số</w:t>
            </w:r>
            <w:proofErr w:type="spellEnd"/>
            <w:r w:rsidR="00FA1B49" w:rsidRPr="0038021A">
              <w:rPr>
                <w:b/>
                <w:sz w:val="26"/>
                <w:szCs w:val="26"/>
                <w:lang w:val="en-US"/>
              </w:rPr>
              <w:t>:</w:t>
            </w:r>
          </w:p>
          <w:p w14:paraId="5005D817" w14:textId="77777777" w:rsidR="00FA1B49" w:rsidRPr="0038021A" w:rsidRDefault="00FA1B49" w:rsidP="00794164">
            <w:pPr>
              <w:widowControl/>
              <w:tabs>
                <w:tab w:val="left" w:pos="4005"/>
              </w:tabs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2889"/>
              <w:gridCol w:w="1802"/>
              <w:gridCol w:w="1803"/>
              <w:gridCol w:w="1803"/>
            </w:tblGrid>
            <w:tr w:rsidR="005963B4" w:rsidRPr="008374A6" w14:paraId="68BB811C" w14:textId="77777777" w:rsidTr="005963B4">
              <w:tc>
                <w:tcPr>
                  <w:tcW w:w="715" w:type="dxa"/>
                </w:tcPr>
                <w:p w14:paraId="0B3FB9EF" w14:textId="77777777" w:rsidR="005963B4" w:rsidRPr="008374A6" w:rsidRDefault="005963B4" w:rsidP="005963B4">
                  <w:pPr>
                    <w:widowControl/>
                    <w:tabs>
                      <w:tab w:val="left" w:pos="4005"/>
                    </w:tabs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8374A6">
                    <w:rPr>
                      <w:sz w:val="26"/>
                      <w:szCs w:val="26"/>
                      <w:lang w:val="en-US"/>
                    </w:rPr>
                    <w:t>STT</w:t>
                  </w:r>
                </w:p>
              </w:tc>
              <w:tc>
                <w:tcPr>
                  <w:tcW w:w="2889" w:type="dxa"/>
                </w:tcPr>
                <w:p w14:paraId="26CCB58E" w14:textId="77777777" w:rsidR="005963B4" w:rsidRPr="008374A6" w:rsidRDefault="005963B4" w:rsidP="005963B4">
                  <w:pPr>
                    <w:widowControl/>
                    <w:tabs>
                      <w:tab w:val="left" w:pos="4005"/>
                    </w:tabs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Họ</w:t>
                  </w:r>
                  <w:proofErr w:type="spellEnd"/>
                  <w:r w:rsidRPr="008374A6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và</w:t>
                  </w:r>
                  <w:proofErr w:type="spellEnd"/>
                  <w:r w:rsidRPr="008374A6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tên</w:t>
                  </w:r>
                  <w:proofErr w:type="spellEnd"/>
                </w:p>
              </w:tc>
              <w:tc>
                <w:tcPr>
                  <w:tcW w:w="1802" w:type="dxa"/>
                </w:tcPr>
                <w:p w14:paraId="165DD71D" w14:textId="77777777" w:rsidR="005963B4" w:rsidRPr="008374A6" w:rsidRDefault="005963B4" w:rsidP="005963B4">
                  <w:pPr>
                    <w:widowControl/>
                    <w:tabs>
                      <w:tab w:val="left" w:pos="4005"/>
                    </w:tabs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Giới</w:t>
                  </w:r>
                  <w:proofErr w:type="spellEnd"/>
                  <w:r w:rsidRPr="008374A6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tính</w:t>
                  </w:r>
                  <w:proofErr w:type="spellEnd"/>
                </w:p>
              </w:tc>
              <w:tc>
                <w:tcPr>
                  <w:tcW w:w="1803" w:type="dxa"/>
                </w:tcPr>
                <w:p w14:paraId="291234CD" w14:textId="77777777" w:rsidR="005963B4" w:rsidRPr="008374A6" w:rsidRDefault="005963B4" w:rsidP="005963B4">
                  <w:pPr>
                    <w:widowControl/>
                    <w:tabs>
                      <w:tab w:val="left" w:pos="4005"/>
                    </w:tabs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Ngày</w:t>
                  </w:r>
                  <w:proofErr w:type="spellEnd"/>
                  <w:r w:rsidRPr="008374A6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sinh</w:t>
                  </w:r>
                  <w:proofErr w:type="spellEnd"/>
                </w:p>
              </w:tc>
              <w:tc>
                <w:tcPr>
                  <w:tcW w:w="1803" w:type="dxa"/>
                </w:tcPr>
                <w:p w14:paraId="3A8057F7" w14:textId="77777777" w:rsidR="005963B4" w:rsidRPr="008374A6" w:rsidRDefault="005963B4" w:rsidP="005963B4">
                  <w:pPr>
                    <w:widowControl/>
                    <w:tabs>
                      <w:tab w:val="left" w:pos="4005"/>
                    </w:tabs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Địa</w:t>
                  </w:r>
                  <w:proofErr w:type="spellEnd"/>
                  <w:r w:rsidRPr="008374A6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chỉ</w:t>
                  </w:r>
                  <w:proofErr w:type="spellEnd"/>
                </w:p>
              </w:tc>
            </w:tr>
            <w:tr w:rsidR="005963B4" w:rsidRPr="0038021A" w14:paraId="067C5051" w14:textId="77777777" w:rsidTr="005963B4">
              <w:tc>
                <w:tcPr>
                  <w:tcW w:w="715" w:type="dxa"/>
                </w:tcPr>
                <w:p w14:paraId="7C54FBF7" w14:textId="77777777"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889" w:type="dxa"/>
                </w:tcPr>
                <w:p w14:paraId="6353290A" w14:textId="77777777"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802" w:type="dxa"/>
                </w:tcPr>
                <w:p w14:paraId="085A5DA5" w14:textId="77777777"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803" w:type="dxa"/>
                </w:tcPr>
                <w:p w14:paraId="0DC743D5" w14:textId="77777777"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803" w:type="dxa"/>
                </w:tcPr>
                <w:p w14:paraId="30820165" w14:textId="77777777"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5963B4" w:rsidRPr="0038021A" w14:paraId="1765F39B" w14:textId="77777777" w:rsidTr="005963B4">
              <w:tc>
                <w:tcPr>
                  <w:tcW w:w="715" w:type="dxa"/>
                </w:tcPr>
                <w:p w14:paraId="6A21F7FC" w14:textId="77777777"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889" w:type="dxa"/>
                </w:tcPr>
                <w:p w14:paraId="3433601B" w14:textId="77777777"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802" w:type="dxa"/>
                </w:tcPr>
                <w:p w14:paraId="31FAB251" w14:textId="77777777"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803" w:type="dxa"/>
                </w:tcPr>
                <w:p w14:paraId="7997A457" w14:textId="77777777"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803" w:type="dxa"/>
                </w:tcPr>
                <w:p w14:paraId="4988926B" w14:textId="77777777"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5963B4" w:rsidRPr="0038021A" w14:paraId="031E143C" w14:textId="77777777" w:rsidTr="005963B4">
              <w:tc>
                <w:tcPr>
                  <w:tcW w:w="715" w:type="dxa"/>
                </w:tcPr>
                <w:p w14:paraId="3D3F47E4" w14:textId="77777777"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889" w:type="dxa"/>
                </w:tcPr>
                <w:p w14:paraId="3FB5D3B7" w14:textId="77777777"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802" w:type="dxa"/>
                </w:tcPr>
                <w:p w14:paraId="3D87DDCF" w14:textId="77777777"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803" w:type="dxa"/>
                </w:tcPr>
                <w:p w14:paraId="20552F3C" w14:textId="77777777"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803" w:type="dxa"/>
                </w:tcPr>
                <w:p w14:paraId="7F01CCE3" w14:textId="77777777" w:rsidR="005963B4" w:rsidRPr="0038021A" w:rsidRDefault="005963B4" w:rsidP="00794164">
                  <w:pPr>
                    <w:widowControl/>
                    <w:tabs>
                      <w:tab w:val="left" w:pos="4005"/>
                    </w:tabs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14:paraId="33FAE756" w14:textId="77777777" w:rsidR="00794164" w:rsidRPr="0038021A" w:rsidRDefault="00794164" w:rsidP="00794164">
            <w:pPr>
              <w:widowControl/>
              <w:tabs>
                <w:tab w:val="left" w:pos="4005"/>
              </w:tabs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p w14:paraId="3B89A829" w14:textId="77777777" w:rsidR="005963B4" w:rsidRPr="0038021A" w:rsidRDefault="00794164" w:rsidP="00794164">
            <w:pPr>
              <w:widowControl/>
              <w:tabs>
                <w:tab w:val="left" w:pos="400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 xml:space="preserve">QĐ2: </w:t>
            </w:r>
            <w:r w:rsidR="003478F4">
              <w:rPr>
                <w:b/>
                <w:sz w:val="26"/>
                <w:szCs w:val="26"/>
                <w:lang w:val="en-US"/>
              </w:rPr>
              <w:t xml:space="preserve">-   </w:t>
            </w:r>
            <w:r w:rsidR="00D279E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963B4" w:rsidRPr="0038021A">
              <w:rPr>
                <w:sz w:val="26"/>
                <w:szCs w:val="26"/>
                <w:lang w:val="en-US"/>
              </w:rPr>
              <w:t>Có</w:t>
            </w:r>
            <w:proofErr w:type="spellEnd"/>
            <w:r w:rsidR="005963B4" w:rsidRPr="0038021A">
              <w:rPr>
                <w:sz w:val="26"/>
                <w:szCs w:val="26"/>
                <w:lang w:val="en-US"/>
              </w:rPr>
              <w:t xml:space="preserve"> 3 </w:t>
            </w:r>
            <w:proofErr w:type="spellStart"/>
            <w:r w:rsidR="005963B4" w:rsidRPr="0038021A">
              <w:rPr>
                <w:sz w:val="26"/>
                <w:szCs w:val="26"/>
                <w:lang w:val="en-US"/>
              </w:rPr>
              <w:t>khối</w:t>
            </w:r>
            <w:proofErr w:type="spellEnd"/>
            <w:r w:rsidR="005963B4" w:rsidRPr="0038021A">
              <w:rPr>
                <w:sz w:val="26"/>
                <w:szCs w:val="26"/>
                <w:lang w:val="en-US"/>
              </w:rPr>
              <w:t xml:space="preserve"> 10, 11, 12. </w:t>
            </w:r>
          </w:p>
          <w:p w14:paraId="2B04F62D" w14:textId="77777777" w:rsidR="00794164" w:rsidRPr="003478F4" w:rsidRDefault="005963B4" w:rsidP="003478F4">
            <w:pPr>
              <w:pStyle w:val="ListParagraph"/>
              <w:widowControl/>
              <w:numPr>
                <w:ilvl w:val="0"/>
                <w:numId w:val="33"/>
              </w:numPr>
              <w:tabs>
                <w:tab w:val="left" w:pos="400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3478F4">
              <w:rPr>
                <w:sz w:val="26"/>
                <w:szCs w:val="26"/>
                <w:lang w:val="en-US"/>
              </w:rPr>
              <w:t>Tùy</w:t>
            </w:r>
            <w:proofErr w:type="spellEnd"/>
            <w:r w:rsidRPr="003478F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78F4">
              <w:rPr>
                <w:sz w:val="26"/>
                <w:szCs w:val="26"/>
                <w:lang w:val="en-US"/>
              </w:rPr>
              <w:t>vào</w:t>
            </w:r>
            <w:proofErr w:type="spellEnd"/>
            <w:r w:rsidRPr="003478F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78F4">
              <w:rPr>
                <w:sz w:val="26"/>
                <w:szCs w:val="26"/>
                <w:lang w:val="en-US"/>
              </w:rPr>
              <w:t>mỗi</w:t>
            </w:r>
            <w:proofErr w:type="spellEnd"/>
            <w:r w:rsidRPr="003478F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78F4">
              <w:rPr>
                <w:sz w:val="26"/>
                <w:szCs w:val="26"/>
                <w:lang w:val="en-US"/>
              </w:rPr>
              <w:t>năm</w:t>
            </w:r>
            <w:proofErr w:type="spellEnd"/>
            <w:r w:rsidRPr="003478F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78F4">
              <w:rPr>
                <w:sz w:val="26"/>
                <w:szCs w:val="26"/>
                <w:lang w:val="en-US"/>
              </w:rPr>
              <w:t>học</w:t>
            </w:r>
            <w:proofErr w:type="spellEnd"/>
            <w:r w:rsidRPr="003478F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78F4">
              <w:rPr>
                <w:sz w:val="26"/>
                <w:szCs w:val="26"/>
                <w:lang w:val="en-US"/>
              </w:rPr>
              <w:t>mà</w:t>
            </w:r>
            <w:proofErr w:type="spellEnd"/>
            <w:r w:rsidRPr="003478F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78F4">
              <w:rPr>
                <w:sz w:val="26"/>
                <w:szCs w:val="26"/>
                <w:lang w:val="en-US"/>
              </w:rPr>
              <w:t>mỗi</w:t>
            </w:r>
            <w:proofErr w:type="spellEnd"/>
            <w:r w:rsidRPr="003478F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78F4">
              <w:rPr>
                <w:sz w:val="26"/>
                <w:szCs w:val="26"/>
                <w:lang w:val="en-US"/>
              </w:rPr>
              <w:t>khối</w:t>
            </w:r>
            <w:proofErr w:type="spellEnd"/>
            <w:r w:rsidRPr="003478F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78F4">
              <w:rPr>
                <w:sz w:val="26"/>
                <w:szCs w:val="26"/>
                <w:lang w:val="en-US"/>
              </w:rPr>
              <w:t>sẽ</w:t>
            </w:r>
            <w:proofErr w:type="spellEnd"/>
            <w:r w:rsidRPr="003478F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78F4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3478F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78F4">
              <w:rPr>
                <w:sz w:val="26"/>
                <w:szCs w:val="26"/>
                <w:lang w:val="en-US"/>
              </w:rPr>
              <w:t>số</w:t>
            </w:r>
            <w:proofErr w:type="spellEnd"/>
            <w:r w:rsidRPr="003478F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78F4">
              <w:rPr>
                <w:sz w:val="26"/>
                <w:szCs w:val="26"/>
                <w:lang w:val="en-US"/>
              </w:rPr>
              <w:t>lượng</w:t>
            </w:r>
            <w:proofErr w:type="spellEnd"/>
            <w:r w:rsidRPr="003478F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78F4">
              <w:rPr>
                <w:sz w:val="26"/>
                <w:szCs w:val="26"/>
                <w:lang w:val="en-US"/>
              </w:rPr>
              <w:t>lớp</w:t>
            </w:r>
            <w:proofErr w:type="spellEnd"/>
            <w:r w:rsidRPr="003478F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78F4">
              <w:rPr>
                <w:sz w:val="26"/>
                <w:szCs w:val="26"/>
                <w:lang w:val="en-US"/>
              </w:rPr>
              <w:t>khác</w:t>
            </w:r>
            <w:proofErr w:type="spellEnd"/>
            <w:r w:rsidRPr="003478F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78F4">
              <w:rPr>
                <w:sz w:val="26"/>
                <w:szCs w:val="26"/>
                <w:lang w:val="en-US"/>
              </w:rPr>
              <w:t>nhau</w:t>
            </w:r>
            <w:proofErr w:type="spellEnd"/>
            <w:r w:rsidRPr="003478F4">
              <w:rPr>
                <w:sz w:val="26"/>
                <w:szCs w:val="26"/>
                <w:lang w:val="en-US"/>
              </w:rPr>
              <w:t>.</w:t>
            </w:r>
          </w:p>
          <w:p w14:paraId="7864E88C" w14:textId="77777777" w:rsidR="005963B4" w:rsidRPr="0038021A" w:rsidRDefault="005963B4" w:rsidP="00794164">
            <w:pPr>
              <w:widowControl/>
              <w:tabs>
                <w:tab w:val="left" w:pos="4005"/>
              </w:tabs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 xml:space="preserve">         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Mỗi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lớp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tối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đa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45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học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sinh</w:t>
            </w:r>
            <w:proofErr w:type="spellEnd"/>
          </w:p>
          <w:p w14:paraId="523A38A5" w14:textId="77777777" w:rsidR="00794164" w:rsidRPr="0038021A" w:rsidRDefault="00794164" w:rsidP="00794164">
            <w:pPr>
              <w:widowControl/>
              <w:tabs>
                <w:tab w:val="left" w:pos="4005"/>
              </w:tabs>
              <w:spacing w:line="240" w:lineRule="auto"/>
              <w:rPr>
                <w:sz w:val="26"/>
                <w:szCs w:val="26"/>
                <w:lang w:val="en-US"/>
              </w:rPr>
            </w:pPr>
          </w:p>
        </w:tc>
      </w:tr>
    </w:tbl>
    <w:p w14:paraId="61CA85A2" w14:textId="77777777" w:rsidR="005963B4" w:rsidRPr="0038021A" w:rsidRDefault="005963B4" w:rsidP="00385C7B">
      <w:pPr>
        <w:widowControl/>
        <w:spacing w:line="240" w:lineRule="auto"/>
        <w:rPr>
          <w:sz w:val="26"/>
          <w:szCs w:val="26"/>
          <w:lang w:val="en-US"/>
        </w:rPr>
      </w:pPr>
    </w:p>
    <w:p w14:paraId="31757EBB" w14:textId="77777777" w:rsidR="005963B4" w:rsidRPr="0038021A" w:rsidRDefault="00991CA5" w:rsidP="00385C7B">
      <w:pPr>
        <w:widowControl/>
        <w:spacing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D679D" w:rsidRPr="0038021A" w14:paraId="20B7AE8D" w14:textId="77777777" w:rsidTr="00057C98">
        <w:tc>
          <w:tcPr>
            <w:tcW w:w="9243" w:type="dxa"/>
          </w:tcPr>
          <w:p w14:paraId="038B8E79" w14:textId="77777777" w:rsidR="007D679D" w:rsidRPr="0038021A" w:rsidRDefault="007D679D" w:rsidP="007D679D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  <w:p w14:paraId="1BE576D3" w14:textId="77777777" w:rsidR="0038021A" w:rsidRPr="0038021A" w:rsidRDefault="007D679D" w:rsidP="007D679D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BM</w:t>
            </w:r>
            <w:r w:rsidR="009569F3" w:rsidRPr="0038021A">
              <w:rPr>
                <w:b/>
                <w:sz w:val="26"/>
                <w:szCs w:val="26"/>
                <w:lang w:val="en-US"/>
              </w:rPr>
              <w:t>3</w:t>
            </w:r>
            <w:r w:rsidRPr="0038021A">
              <w:rPr>
                <w:b/>
                <w:sz w:val="26"/>
                <w:szCs w:val="26"/>
                <w:lang w:val="en-US"/>
              </w:rPr>
              <w:t xml:space="preserve">:                                                </w:t>
            </w:r>
          </w:p>
          <w:p w14:paraId="4D0C3F57" w14:textId="77777777" w:rsidR="007D679D" w:rsidRPr="0038021A" w:rsidRDefault="007D679D" w:rsidP="0038021A">
            <w:pPr>
              <w:widowControl/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 xml:space="preserve">DANH SÁCH </w:t>
            </w:r>
            <w:r w:rsidR="007E17A8" w:rsidRPr="0038021A">
              <w:rPr>
                <w:b/>
                <w:sz w:val="26"/>
                <w:szCs w:val="26"/>
                <w:lang w:val="en-US"/>
              </w:rPr>
              <w:t>HỌC SINH</w:t>
            </w:r>
            <w:r w:rsidRPr="0038021A">
              <w:rPr>
                <w:b/>
                <w:sz w:val="26"/>
                <w:szCs w:val="26"/>
                <w:lang w:val="en-US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744"/>
              <w:gridCol w:w="1347"/>
              <w:gridCol w:w="643"/>
              <w:gridCol w:w="1156"/>
              <w:gridCol w:w="1199"/>
              <w:gridCol w:w="815"/>
              <w:gridCol w:w="860"/>
              <w:gridCol w:w="650"/>
              <w:gridCol w:w="913"/>
            </w:tblGrid>
            <w:tr w:rsidR="0038021A" w:rsidRPr="008374A6" w14:paraId="0ABEB6CF" w14:textId="77777777" w:rsidTr="000C327A">
              <w:tc>
                <w:tcPr>
                  <w:tcW w:w="690" w:type="dxa"/>
                </w:tcPr>
                <w:p w14:paraId="69E6B968" w14:textId="77777777" w:rsidR="000C327A" w:rsidRPr="008374A6" w:rsidRDefault="000C327A" w:rsidP="007D679D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8374A6">
                    <w:rPr>
                      <w:sz w:val="26"/>
                      <w:szCs w:val="26"/>
                      <w:lang w:val="en-US"/>
                    </w:rPr>
                    <w:t>STT</w:t>
                  </w:r>
                </w:p>
              </w:tc>
              <w:tc>
                <w:tcPr>
                  <w:tcW w:w="745" w:type="dxa"/>
                </w:tcPr>
                <w:p w14:paraId="5363AB96" w14:textId="77777777" w:rsidR="000C327A" w:rsidRPr="008374A6" w:rsidRDefault="000C327A" w:rsidP="007D679D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Mã</w:t>
                  </w:r>
                  <w:proofErr w:type="spellEnd"/>
                  <w:r w:rsidRPr="008374A6">
                    <w:rPr>
                      <w:sz w:val="26"/>
                      <w:szCs w:val="26"/>
                      <w:lang w:val="en-US"/>
                    </w:rPr>
                    <w:t xml:space="preserve"> HS</w:t>
                  </w:r>
                </w:p>
              </w:tc>
              <w:tc>
                <w:tcPr>
                  <w:tcW w:w="1350" w:type="dxa"/>
                </w:tcPr>
                <w:p w14:paraId="31BA8D68" w14:textId="77777777" w:rsidR="000C327A" w:rsidRPr="008374A6" w:rsidRDefault="000C327A" w:rsidP="007D679D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Họ</w:t>
                  </w:r>
                  <w:proofErr w:type="spellEnd"/>
                  <w:r w:rsidRPr="008374A6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và</w:t>
                  </w:r>
                  <w:proofErr w:type="spellEnd"/>
                  <w:r w:rsidRPr="008374A6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tên</w:t>
                  </w:r>
                  <w:proofErr w:type="spellEnd"/>
                </w:p>
              </w:tc>
              <w:tc>
                <w:tcPr>
                  <w:tcW w:w="643" w:type="dxa"/>
                </w:tcPr>
                <w:p w14:paraId="5CCFA88B" w14:textId="77777777" w:rsidR="000C327A" w:rsidRPr="008374A6" w:rsidRDefault="000C327A" w:rsidP="007D679D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Lớp</w:t>
                  </w:r>
                  <w:proofErr w:type="spellEnd"/>
                </w:p>
              </w:tc>
              <w:tc>
                <w:tcPr>
                  <w:tcW w:w="1157" w:type="dxa"/>
                </w:tcPr>
                <w:p w14:paraId="2581CD91" w14:textId="77777777" w:rsidR="000C327A" w:rsidRPr="008374A6" w:rsidRDefault="000C327A" w:rsidP="007D679D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8374A6">
                    <w:rPr>
                      <w:sz w:val="26"/>
                      <w:szCs w:val="26"/>
                      <w:lang w:val="en-US"/>
                    </w:rPr>
                    <w:t>TBHK 1</w:t>
                  </w:r>
                </w:p>
              </w:tc>
              <w:tc>
                <w:tcPr>
                  <w:tcW w:w="1200" w:type="dxa"/>
                </w:tcPr>
                <w:p w14:paraId="7FB7EAD2" w14:textId="77777777" w:rsidR="000C327A" w:rsidRPr="008374A6" w:rsidRDefault="000C327A" w:rsidP="007D679D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8374A6">
                    <w:rPr>
                      <w:sz w:val="26"/>
                      <w:szCs w:val="26"/>
                      <w:lang w:val="en-US"/>
                    </w:rPr>
                    <w:t>TBHK 2</w:t>
                  </w:r>
                </w:p>
              </w:tc>
              <w:tc>
                <w:tcPr>
                  <w:tcW w:w="816" w:type="dxa"/>
                </w:tcPr>
                <w:p w14:paraId="4DB86E81" w14:textId="77777777" w:rsidR="000C327A" w:rsidRPr="008374A6" w:rsidRDefault="000C327A" w:rsidP="007D679D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Cả</w:t>
                  </w:r>
                  <w:proofErr w:type="spellEnd"/>
                  <w:r w:rsidRPr="008374A6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năm</w:t>
                  </w:r>
                  <w:proofErr w:type="spellEnd"/>
                </w:p>
              </w:tc>
              <w:tc>
                <w:tcPr>
                  <w:tcW w:w="860" w:type="dxa"/>
                </w:tcPr>
                <w:p w14:paraId="37741A37" w14:textId="77777777" w:rsidR="000C327A" w:rsidRPr="008374A6" w:rsidRDefault="000C327A" w:rsidP="007D679D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Hạnh</w:t>
                  </w:r>
                  <w:proofErr w:type="spellEnd"/>
                  <w:r w:rsidRPr="008374A6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kiểm</w:t>
                  </w:r>
                  <w:proofErr w:type="spellEnd"/>
                </w:p>
              </w:tc>
              <w:tc>
                <w:tcPr>
                  <w:tcW w:w="642" w:type="dxa"/>
                </w:tcPr>
                <w:p w14:paraId="7C1E712A" w14:textId="77777777" w:rsidR="000C327A" w:rsidRPr="008374A6" w:rsidRDefault="000C327A" w:rsidP="007D679D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Học</w:t>
                  </w:r>
                  <w:proofErr w:type="spellEnd"/>
                  <w:r w:rsidRPr="008374A6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lực</w:t>
                  </w:r>
                  <w:proofErr w:type="spellEnd"/>
                </w:p>
              </w:tc>
              <w:tc>
                <w:tcPr>
                  <w:tcW w:w="914" w:type="dxa"/>
                </w:tcPr>
                <w:p w14:paraId="36E85983" w14:textId="77777777" w:rsidR="000C327A" w:rsidRPr="008374A6" w:rsidRDefault="000C327A" w:rsidP="007D679D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Tình</w:t>
                  </w:r>
                  <w:proofErr w:type="spellEnd"/>
                  <w:r w:rsidRPr="008374A6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8374A6">
                    <w:rPr>
                      <w:sz w:val="26"/>
                      <w:szCs w:val="26"/>
                      <w:lang w:val="en-US"/>
                    </w:rPr>
                    <w:t>trạng</w:t>
                  </w:r>
                  <w:proofErr w:type="spellEnd"/>
                </w:p>
              </w:tc>
            </w:tr>
            <w:tr w:rsidR="0038021A" w:rsidRPr="0038021A" w14:paraId="10213456" w14:textId="77777777" w:rsidTr="000C327A">
              <w:tc>
                <w:tcPr>
                  <w:tcW w:w="690" w:type="dxa"/>
                </w:tcPr>
                <w:p w14:paraId="5177C9DD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45" w:type="dxa"/>
                </w:tcPr>
                <w:p w14:paraId="7B87F2A2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350" w:type="dxa"/>
                </w:tcPr>
                <w:p w14:paraId="29741867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3" w:type="dxa"/>
                </w:tcPr>
                <w:p w14:paraId="65D90274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157" w:type="dxa"/>
                </w:tcPr>
                <w:p w14:paraId="51401094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00" w:type="dxa"/>
                </w:tcPr>
                <w:p w14:paraId="21C8E1F2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16" w:type="dxa"/>
                </w:tcPr>
                <w:p w14:paraId="3290D522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60" w:type="dxa"/>
                </w:tcPr>
                <w:p w14:paraId="794D597B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2" w:type="dxa"/>
                </w:tcPr>
                <w:p w14:paraId="276EC59C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914" w:type="dxa"/>
                </w:tcPr>
                <w:p w14:paraId="5F9FCA4F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38021A" w:rsidRPr="0038021A" w14:paraId="0E51F52B" w14:textId="77777777" w:rsidTr="000C327A">
              <w:tc>
                <w:tcPr>
                  <w:tcW w:w="690" w:type="dxa"/>
                </w:tcPr>
                <w:p w14:paraId="64E16F7A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45" w:type="dxa"/>
                </w:tcPr>
                <w:p w14:paraId="377E89EA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350" w:type="dxa"/>
                </w:tcPr>
                <w:p w14:paraId="0C7DB3BF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3" w:type="dxa"/>
                </w:tcPr>
                <w:p w14:paraId="4D6562C7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157" w:type="dxa"/>
                </w:tcPr>
                <w:p w14:paraId="458B5591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00" w:type="dxa"/>
                </w:tcPr>
                <w:p w14:paraId="0D5E7D63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16" w:type="dxa"/>
                </w:tcPr>
                <w:p w14:paraId="7CFCED0B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60" w:type="dxa"/>
                </w:tcPr>
                <w:p w14:paraId="0E1EB40A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2" w:type="dxa"/>
                </w:tcPr>
                <w:p w14:paraId="4AED8C9E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914" w:type="dxa"/>
                </w:tcPr>
                <w:p w14:paraId="163870F4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38021A" w:rsidRPr="0038021A" w14:paraId="5AAFCE3C" w14:textId="77777777" w:rsidTr="000C327A">
              <w:tc>
                <w:tcPr>
                  <w:tcW w:w="690" w:type="dxa"/>
                </w:tcPr>
                <w:p w14:paraId="793732C2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45" w:type="dxa"/>
                </w:tcPr>
                <w:p w14:paraId="55A328E6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350" w:type="dxa"/>
                </w:tcPr>
                <w:p w14:paraId="6F64D319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3" w:type="dxa"/>
                </w:tcPr>
                <w:p w14:paraId="0A03543B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157" w:type="dxa"/>
                </w:tcPr>
                <w:p w14:paraId="3CC30F82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00" w:type="dxa"/>
                </w:tcPr>
                <w:p w14:paraId="2236D149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16" w:type="dxa"/>
                </w:tcPr>
                <w:p w14:paraId="2C0795F1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60" w:type="dxa"/>
                </w:tcPr>
                <w:p w14:paraId="3A100FC6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2" w:type="dxa"/>
                </w:tcPr>
                <w:p w14:paraId="1539F4E0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914" w:type="dxa"/>
                </w:tcPr>
                <w:p w14:paraId="6B73F5F6" w14:textId="77777777" w:rsidR="000C327A" w:rsidRPr="0038021A" w:rsidRDefault="000C327A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14:paraId="2587B4FB" w14:textId="77777777" w:rsidR="007D679D" w:rsidRPr="0038021A" w:rsidRDefault="007D679D" w:rsidP="007D679D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p w14:paraId="6236CB36" w14:textId="77777777" w:rsidR="00467E39" w:rsidRPr="0038021A" w:rsidRDefault="00467E39" w:rsidP="007D679D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Thông</w:t>
            </w:r>
            <w:proofErr w:type="spellEnd"/>
            <w:r w:rsidRPr="0038021A">
              <w:rPr>
                <w:b/>
                <w:sz w:val="26"/>
                <w:szCs w:val="26"/>
                <w:lang w:val="en-US"/>
              </w:rPr>
              <w:t xml:space="preserve"> tin chi </w:t>
            </w: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tiết</w:t>
            </w:r>
            <w:proofErr w:type="spellEnd"/>
            <w:r w:rsidRPr="0038021A">
              <w:rPr>
                <w:b/>
                <w:sz w:val="26"/>
                <w:szCs w:val="26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2"/>
            </w:tblGrid>
            <w:tr w:rsidR="00467E39" w:rsidRPr="0038021A" w14:paraId="32681816" w14:textId="77777777" w:rsidTr="00467E39">
              <w:tc>
                <w:tcPr>
                  <w:tcW w:w="9012" w:type="dxa"/>
                </w:tcPr>
                <w:p w14:paraId="6B1EC223" w14:textId="77777777" w:rsidR="00467E39" w:rsidRPr="0038021A" w:rsidRDefault="00467E39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  <w:p w14:paraId="160AABA8" w14:textId="77777777" w:rsidR="00467E39" w:rsidRPr="0038021A" w:rsidRDefault="00467E39" w:rsidP="007D679D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14:paraId="5E70C57A" w14:textId="77777777" w:rsidR="00467E39" w:rsidRPr="0038021A" w:rsidRDefault="00467E39" w:rsidP="007D679D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p w14:paraId="2754D015" w14:textId="77777777" w:rsidR="007D679D" w:rsidRPr="0038021A" w:rsidRDefault="009D12BB" w:rsidP="007D679D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QĐ3</w:t>
            </w:r>
            <w:r w:rsidRPr="0038021A"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Điểm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gramStart"/>
            <w:r w:rsidRPr="0038021A">
              <w:rPr>
                <w:sz w:val="26"/>
                <w:szCs w:val="26"/>
                <w:lang w:val="en-US"/>
              </w:rPr>
              <w:t>TBHK</w:t>
            </w:r>
            <w:r w:rsidR="00A019E6" w:rsidRPr="0038021A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="00A019E6" w:rsidRPr="0038021A">
              <w:rPr>
                <w:sz w:val="26"/>
                <w:szCs w:val="26"/>
                <w:lang w:val="en-US"/>
              </w:rPr>
              <w:t>trung</w:t>
            </w:r>
            <w:proofErr w:type="spellEnd"/>
            <w:r w:rsidR="00A019E6"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019E6" w:rsidRPr="0038021A">
              <w:rPr>
                <w:sz w:val="26"/>
                <w:szCs w:val="26"/>
                <w:lang w:val="en-US"/>
              </w:rPr>
              <w:t>bình</w:t>
            </w:r>
            <w:proofErr w:type="spellEnd"/>
            <w:r w:rsidR="00A019E6"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019E6" w:rsidRPr="0038021A">
              <w:rPr>
                <w:sz w:val="26"/>
                <w:szCs w:val="26"/>
                <w:lang w:val="en-US"/>
              </w:rPr>
              <w:t>học</w:t>
            </w:r>
            <w:proofErr w:type="spellEnd"/>
            <w:r w:rsidR="00A019E6"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019E6" w:rsidRPr="0038021A">
              <w:rPr>
                <w:sz w:val="26"/>
                <w:szCs w:val="26"/>
                <w:lang w:val="en-US"/>
              </w:rPr>
              <w:t>kì</w:t>
            </w:r>
            <w:proofErr w:type="spellEnd"/>
            <w:r w:rsidR="00A019E6" w:rsidRPr="0038021A">
              <w:rPr>
                <w:sz w:val="26"/>
                <w:szCs w:val="26"/>
                <w:lang w:val="en-US"/>
              </w:rPr>
              <w:t>)</w:t>
            </w:r>
            <w:r w:rsidRPr="0038021A">
              <w:rPr>
                <w:sz w:val="26"/>
                <w:szCs w:val="26"/>
                <w:lang w:val="en-US"/>
              </w:rPr>
              <w:t xml:space="preserve"> 1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số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1,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Điểm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TBHK 2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số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2</w:t>
            </w:r>
          </w:p>
          <w:p w14:paraId="7BBF8BA5" w14:textId="77777777" w:rsidR="00467E39" w:rsidRPr="0038021A" w:rsidRDefault="00467E39" w:rsidP="007D679D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 xml:space="preserve">          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Tình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trạng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>: “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đang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học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>”, “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đã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lên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lớp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>”, “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bảo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lưu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>”.</w:t>
            </w:r>
          </w:p>
          <w:p w14:paraId="7E5D26DC" w14:textId="77777777" w:rsidR="00467E39" w:rsidRPr="0038021A" w:rsidRDefault="00467E39" w:rsidP="007D679D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 xml:space="preserve">            </w:t>
            </w:r>
          </w:p>
          <w:p w14:paraId="56A8B1BE" w14:textId="77777777" w:rsidR="009D12BB" w:rsidRPr="0038021A" w:rsidRDefault="009D12BB" w:rsidP="007D679D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</w:tc>
      </w:tr>
    </w:tbl>
    <w:p w14:paraId="41B0199C" w14:textId="77777777" w:rsidR="007D679D" w:rsidRPr="0038021A" w:rsidRDefault="007D679D" w:rsidP="00385C7B">
      <w:pPr>
        <w:widowControl/>
        <w:spacing w:line="240" w:lineRule="auto"/>
        <w:rPr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038AF" w:rsidRPr="0038021A" w14:paraId="7A76A519" w14:textId="77777777" w:rsidTr="00057C98">
        <w:tc>
          <w:tcPr>
            <w:tcW w:w="9243" w:type="dxa"/>
          </w:tcPr>
          <w:p w14:paraId="1BD34CF7" w14:textId="77777777" w:rsidR="009038AF" w:rsidRPr="0038021A" w:rsidRDefault="009038AF" w:rsidP="009038AF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  <w:p w14:paraId="143C6AA9" w14:textId="77777777" w:rsidR="0038021A" w:rsidRPr="0038021A" w:rsidRDefault="009038AF" w:rsidP="009038AF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BM4</w:t>
            </w:r>
            <w:r w:rsidR="004C2993">
              <w:rPr>
                <w:b/>
                <w:sz w:val="26"/>
                <w:szCs w:val="26"/>
                <w:lang w:val="en-US"/>
              </w:rPr>
              <w:t>.1</w:t>
            </w:r>
            <w:r w:rsidRPr="0038021A">
              <w:rPr>
                <w:b/>
                <w:sz w:val="26"/>
                <w:szCs w:val="26"/>
                <w:lang w:val="en-US"/>
              </w:rPr>
              <w:t>:</w:t>
            </w:r>
            <w:r w:rsidRPr="0038021A">
              <w:rPr>
                <w:b/>
                <w:sz w:val="26"/>
                <w:szCs w:val="26"/>
                <w:lang w:val="en-US"/>
              </w:rPr>
              <w:tab/>
              <w:t xml:space="preserve">                                              </w:t>
            </w:r>
          </w:p>
          <w:p w14:paraId="6CD4A172" w14:textId="77777777" w:rsidR="009038AF" w:rsidRPr="0038021A" w:rsidRDefault="009038AF" w:rsidP="0038021A">
            <w:pPr>
              <w:widowControl/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BẢNG ĐIỂM MÔN HỌC</w:t>
            </w:r>
          </w:p>
          <w:p w14:paraId="34427A44" w14:textId="77777777" w:rsidR="009038AF" w:rsidRPr="0038021A" w:rsidRDefault="009038AF" w:rsidP="009038AF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br/>
              <w:t xml:space="preserve">    </w:t>
            </w: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Năm</w:t>
            </w:r>
            <w:proofErr w:type="spellEnd"/>
            <w:r w:rsidRPr="0038021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học</w:t>
            </w:r>
            <w:proofErr w:type="spellEnd"/>
            <w:r w:rsidRPr="0038021A">
              <w:rPr>
                <w:b/>
                <w:sz w:val="26"/>
                <w:szCs w:val="26"/>
                <w:lang w:val="en-US"/>
              </w:rPr>
              <w:t xml:space="preserve">:                            </w:t>
            </w: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Lớp</w:t>
            </w:r>
            <w:proofErr w:type="spellEnd"/>
            <w:r w:rsidRPr="0038021A">
              <w:rPr>
                <w:b/>
                <w:sz w:val="26"/>
                <w:szCs w:val="26"/>
                <w:lang w:val="en-US"/>
              </w:rPr>
              <w:t xml:space="preserve">:                   </w:t>
            </w: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Học</w:t>
            </w:r>
            <w:proofErr w:type="spellEnd"/>
            <w:r w:rsidRPr="0038021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kỳ</w:t>
            </w:r>
            <w:proofErr w:type="spellEnd"/>
            <w:r w:rsidRPr="0038021A">
              <w:rPr>
                <w:b/>
                <w:sz w:val="26"/>
                <w:szCs w:val="26"/>
                <w:lang w:val="en-US"/>
              </w:rPr>
              <w:t xml:space="preserve">:                 </w:t>
            </w: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Môn</w:t>
            </w:r>
            <w:proofErr w:type="spellEnd"/>
            <w:r w:rsidRPr="0038021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học</w:t>
            </w:r>
            <w:proofErr w:type="spellEnd"/>
            <w:r w:rsidRPr="0038021A">
              <w:rPr>
                <w:b/>
                <w:sz w:val="26"/>
                <w:szCs w:val="26"/>
                <w:lang w:val="en-US"/>
              </w:rPr>
              <w:t xml:space="preserve">:       </w:t>
            </w:r>
          </w:p>
          <w:p w14:paraId="75595340" w14:textId="77777777" w:rsidR="009038AF" w:rsidRPr="0038021A" w:rsidRDefault="009038AF" w:rsidP="009038AF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81"/>
              <w:gridCol w:w="1270"/>
              <w:gridCol w:w="1530"/>
              <w:gridCol w:w="1317"/>
              <w:gridCol w:w="1260"/>
              <w:gridCol w:w="1260"/>
              <w:gridCol w:w="1225"/>
            </w:tblGrid>
            <w:tr w:rsidR="000934AC" w:rsidRPr="0038021A" w14:paraId="1436B421" w14:textId="77777777" w:rsidTr="004516B5">
              <w:trPr>
                <w:jc w:val="center"/>
              </w:trPr>
              <w:tc>
                <w:tcPr>
                  <w:tcW w:w="681" w:type="dxa"/>
                </w:tcPr>
                <w:p w14:paraId="7EDBA233" w14:textId="77777777" w:rsidR="000934AC" w:rsidRPr="0038021A" w:rsidRDefault="000934AC" w:rsidP="00651085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38021A">
                    <w:rPr>
                      <w:sz w:val="26"/>
                      <w:szCs w:val="26"/>
                      <w:lang w:val="en-US"/>
                    </w:rPr>
                    <w:t>STT</w:t>
                  </w:r>
                </w:p>
              </w:tc>
              <w:tc>
                <w:tcPr>
                  <w:tcW w:w="1270" w:type="dxa"/>
                </w:tcPr>
                <w:p w14:paraId="4AEA8AB8" w14:textId="77777777" w:rsidR="000934AC" w:rsidRPr="0038021A" w:rsidRDefault="000934AC" w:rsidP="00651085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38021A">
                    <w:rPr>
                      <w:sz w:val="26"/>
                      <w:szCs w:val="26"/>
                      <w:lang w:val="en-US"/>
                    </w:rPr>
                    <w:t>Họ</w:t>
                  </w:r>
                  <w:proofErr w:type="spellEnd"/>
                  <w:r w:rsidRPr="0038021A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8021A">
                    <w:rPr>
                      <w:sz w:val="26"/>
                      <w:szCs w:val="26"/>
                      <w:lang w:val="en-US"/>
                    </w:rPr>
                    <w:t>và</w:t>
                  </w:r>
                  <w:proofErr w:type="spellEnd"/>
                  <w:r w:rsidRPr="0038021A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8021A">
                    <w:rPr>
                      <w:sz w:val="26"/>
                      <w:szCs w:val="26"/>
                      <w:lang w:val="en-US"/>
                    </w:rPr>
                    <w:t>tên</w:t>
                  </w:r>
                  <w:proofErr w:type="spellEnd"/>
                </w:p>
              </w:tc>
              <w:tc>
                <w:tcPr>
                  <w:tcW w:w="1530" w:type="dxa"/>
                </w:tcPr>
                <w:p w14:paraId="22D888FE" w14:textId="77777777" w:rsidR="000934AC" w:rsidRPr="0038021A" w:rsidRDefault="000934AC" w:rsidP="00651085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38021A">
                    <w:rPr>
                      <w:sz w:val="26"/>
                      <w:szCs w:val="26"/>
                      <w:lang w:val="en-US"/>
                    </w:rPr>
                    <w:t>Điểm</w:t>
                  </w:r>
                  <w:proofErr w:type="spellEnd"/>
                  <w:r w:rsidRPr="0038021A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8021A">
                    <w:rPr>
                      <w:sz w:val="26"/>
                      <w:szCs w:val="26"/>
                      <w:lang w:val="en-US"/>
                    </w:rPr>
                    <w:t>miệng</w:t>
                  </w:r>
                  <w:proofErr w:type="spellEnd"/>
                </w:p>
              </w:tc>
              <w:tc>
                <w:tcPr>
                  <w:tcW w:w="1317" w:type="dxa"/>
                </w:tcPr>
                <w:p w14:paraId="680C2B13" w14:textId="77777777" w:rsidR="000934AC" w:rsidRPr="0038021A" w:rsidRDefault="000934AC" w:rsidP="00651085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38021A">
                    <w:rPr>
                      <w:sz w:val="26"/>
                      <w:szCs w:val="26"/>
                      <w:lang w:val="en-US"/>
                    </w:rPr>
                    <w:t>Điểm</w:t>
                  </w:r>
                  <w:proofErr w:type="spellEnd"/>
                  <w:r w:rsidRPr="0038021A">
                    <w:rPr>
                      <w:sz w:val="26"/>
                      <w:szCs w:val="26"/>
                      <w:lang w:val="en-US"/>
                    </w:rPr>
                    <w:t xml:space="preserve"> 15p</w:t>
                  </w:r>
                </w:p>
              </w:tc>
              <w:tc>
                <w:tcPr>
                  <w:tcW w:w="1260" w:type="dxa"/>
                </w:tcPr>
                <w:p w14:paraId="35DD5796" w14:textId="77777777" w:rsidR="000934AC" w:rsidRPr="0038021A" w:rsidRDefault="000934AC" w:rsidP="007D669B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38021A">
                    <w:rPr>
                      <w:sz w:val="26"/>
                      <w:szCs w:val="26"/>
                      <w:lang w:val="en-US"/>
                    </w:rPr>
                    <w:t>Điểm</w:t>
                  </w:r>
                  <w:proofErr w:type="spellEnd"/>
                  <w:r w:rsidRPr="0038021A">
                    <w:rPr>
                      <w:sz w:val="26"/>
                      <w:szCs w:val="26"/>
                      <w:lang w:val="en-US"/>
                    </w:rPr>
                    <w:t xml:space="preserve"> 45p</w:t>
                  </w:r>
                </w:p>
              </w:tc>
              <w:tc>
                <w:tcPr>
                  <w:tcW w:w="1260" w:type="dxa"/>
                </w:tcPr>
                <w:p w14:paraId="0775ED9D" w14:textId="77777777" w:rsidR="000934AC" w:rsidRPr="0038021A" w:rsidRDefault="000934AC" w:rsidP="00651085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38021A">
                    <w:rPr>
                      <w:sz w:val="26"/>
                      <w:szCs w:val="26"/>
                      <w:lang w:val="en-US"/>
                    </w:rPr>
                    <w:t>Điểm</w:t>
                  </w:r>
                  <w:proofErr w:type="spellEnd"/>
                  <w:r w:rsidRPr="0038021A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38021A">
                    <w:rPr>
                      <w:sz w:val="26"/>
                      <w:szCs w:val="26"/>
                      <w:lang w:val="en-US"/>
                    </w:rPr>
                    <w:t>thi</w:t>
                  </w:r>
                  <w:proofErr w:type="spellEnd"/>
                </w:p>
              </w:tc>
              <w:tc>
                <w:tcPr>
                  <w:tcW w:w="1225" w:type="dxa"/>
                </w:tcPr>
                <w:p w14:paraId="52294486" w14:textId="77777777" w:rsidR="000934AC" w:rsidRPr="0038021A" w:rsidRDefault="000934AC" w:rsidP="00651085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38021A">
                    <w:rPr>
                      <w:sz w:val="26"/>
                      <w:szCs w:val="26"/>
                      <w:lang w:val="en-US"/>
                    </w:rPr>
                    <w:t>TB</w:t>
                  </w:r>
                  <w:r w:rsidR="00BB446D">
                    <w:rPr>
                      <w:sz w:val="26"/>
                      <w:szCs w:val="26"/>
                      <w:lang w:val="en-US"/>
                    </w:rPr>
                    <w:t>M</w:t>
                  </w:r>
                </w:p>
              </w:tc>
            </w:tr>
            <w:tr w:rsidR="000934AC" w:rsidRPr="0038021A" w14:paraId="360B24A2" w14:textId="77777777" w:rsidTr="004516B5">
              <w:trPr>
                <w:jc w:val="center"/>
              </w:trPr>
              <w:tc>
                <w:tcPr>
                  <w:tcW w:w="681" w:type="dxa"/>
                </w:tcPr>
                <w:p w14:paraId="11A91B9A" w14:textId="77777777"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70" w:type="dxa"/>
                </w:tcPr>
                <w:p w14:paraId="1F948C9C" w14:textId="77777777"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20E2EFDA" w14:textId="77777777"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317" w:type="dxa"/>
                </w:tcPr>
                <w:p w14:paraId="3D1833FF" w14:textId="77777777"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648F8125" w14:textId="77777777"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705A5B87" w14:textId="77777777"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25" w:type="dxa"/>
                </w:tcPr>
                <w:p w14:paraId="55764A3F" w14:textId="77777777"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0934AC" w:rsidRPr="0038021A" w14:paraId="2447E33D" w14:textId="77777777" w:rsidTr="004516B5">
              <w:trPr>
                <w:jc w:val="center"/>
              </w:trPr>
              <w:tc>
                <w:tcPr>
                  <w:tcW w:w="681" w:type="dxa"/>
                </w:tcPr>
                <w:p w14:paraId="64893B35" w14:textId="77777777"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70" w:type="dxa"/>
                </w:tcPr>
                <w:p w14:paraId="7FB150B8" w14:textId="77777777"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50729555" w14:textId="77777777"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317" w:type="dxa"/>
                </w:tcPr>
                <w:p w14:paraId="56D7CCB2" w14:textId="77777777"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2FD4BB4E" w14:textId="77777777"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0F2275BB" w14:textId="77777777"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25" w:type="dxa"/>
                </w:tcPr>
                <w:p w14:paraId="380B4AF8" w14:textId="77777777"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0934AC" w:rsidRPr="0038021A" w14:paraId="25B6B9A9" w14:textId="77777777" w:rsidTr="004516B5">
              <w:trPr>
                <w:jc w:val="center"/>
              </w:trPr>
              <w:tc>
                <w:tcPr>
                  <w:tcW w:w="681" w:type="dxa"/>
                </w:tcPr>
                <w:p w14:paraId="74E55826" w14:textId="77777777"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70" w:type="dxa"/>
                </w:tcPr>
                <w:p w14:paraId="1D73A477" w14:textId="77777777"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78792A0A" w14:textId="77777777"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317" w:type="dxa"/>
                </w:tcPr>
                <w:p w14:paraId="5B4EC668" w14:textId="77777777"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781E5886" w14:textId="77777777"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60" w:type="dxa"/>
                </w:tcPr>
                <w:p w14:paraId="3F36F73A" w14:textId="77777777"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225" w:type="dxa"/>
                </w:tcPr>
                <w:p w14:paraId="3AB7514D" w14:textId="77777777" w:rsidR="000934AC" w:rsidRPr="0038021A" w:rsidRDefault="000934AC" w:rsidP="009038AF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14:paraId="6DFD5532" w14:textId="77777777" w:rsidR="009038AF" w:rsidRPr="0038021A" w:rsidRDefault="009038AF" w:rsidP="009038AF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p w14:paraId="2ABA3FF9" w14:textId="77777777" w:rsidR="009038AF" w:rsidRPr="0038021A" w:rsidRDefault="004C2993" w:rsidP="009038AF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QĐ4.1</w:t>
            </w:r>
            <w:r w:rsidR="009038AF" w:rsidRPr="0038021A">
              <w:rPr>
                <w:b/>
                <w:sz w:val="26"/>
                <w:szCs w:val="26"/>
                <w:lang w:val="en-US"/>
              </w:rPr>
              <w:t xml:space="preserve">: </w:t>
            </w:r>
            <w:r w:rsidR="00E24936">
              <w:rPr>
                <w:b/>
                <w:sz w:val="26"/>
                <w:szCs w:val="26"/>
                <w:lang w:val="en-US"/>
              </w:rPr>
              <w:t xml:space="preserve">-   </w:t>
            </w:r>
            <w:proofErr w:type="spellStart"/>
            <w:r w:rsidR="009038AF" w:rsidRPr="0038021A">
              <w:rPr>
                <w:sz w:val="26"/>
                <w:szCs w:val="26"/>
                <w:lang w:val="en-US"/>
              </w:rPr>
              <w:t>Có</w:t>
            </w:r>
            <w:proofErr w:type="spellEnd"/>
            <w:r w:rsidR="009038AF" w:rsidRPr="0038021A">
              <w:rPr>
                <w:sz w:val="26"/>
                <w:szCs w:val="26"/>
                <w:lang w:val="en-US"/>
              </w:rPr>
              <w:t xml:space="preserve"> </w:t>
            </w:r>
            <w:r w:rsidR="00E27D07" w:rsidRPr="0038021A">
              <w:rPr>
                <w:sz w:val="26"/>
                <w:szCs w:val="26"/>
                <w:lang w:val="en-US"/>
              </w:rPr>
              <w:t xml:space="preserve">2 </w:t>
            </w:r>
            <w:proofErr w:type="spellStart"/>
            <w:r w:rsidR="00E27D07" w:rsidRPr="0038021A">
              <w:rPr>
                <w:sz w:val="26"/>
                <w:szCs w:val="26"/>
                <w:lang w:val="en-US"/>
              </w:rPr>
              <w:t>học</w:t>
            </w:r>
            <w:proofErr w:type="spellEnd"/>
            <w:r w:rsidR="00E27D07"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E27D07" w:rsidRPr="0038021A">
              <w:rPr>
                <w:sz w:val="26"/>
                <w:szCs w:val="26"/>
                <w:lang w:val="en-US"/>
              </w:rPr>
              <w:t>kỳ</w:t>
            </w:r>
            <w:proofErr w:type="spellEnd"/>
            <w:r w:rsidR="00E27D07" w:rsidRPr="0038021A">
              <w:rPr>
                <w:sz w:val="26"/>
                <w:szCs w:val="26"/>
                <w:lang w:val="en-US"/>
              </w:rPr>
              <w:t xml:space="preserve">: HK 1 </w:t>
            </w:r>
            <w:proofErr w:type="spellStart"/>
            <w:r w:rsidR="00E27D07" w:rsidRPr="0038021A">
              <w:rPr>
                <w:sz w:val="26"/>
                <w:szCs w:val="26"/>
                <w:lang w:val="en-US"/>
              </w:rPr>
              <w:t>và</w:t>
            </w:r>
            <w:proofErr w:type="spellEnd"/>
            <w:r w:rsidR="00E27D07" w:rsidRPr="0038021A">
              <w:rPr>
                <w:sz w:val="26"/>
                <w:szCs w:val="26"/>
                <w:lang w:val="en-US"/>
              </w:rPr>
              <w:t xml:space="preserve"> HK 2</w:t>
            </w:r>
            <w:r w:rsidR="009038AF" w:rsidRPr="0038021A">
              <w:rPr>
                <w:sz w:val="26"/>
                <w:szCs w:val="26"/>
                <w:lang w:val="en-US"/>
              </w:rPr>
              <w:t xml:space="preserve"> </w:t>
            </w:r>
          </w:p>
          <w:p w14:paraId="46350102" w14:textId="77777777" w:rsidR="009038AF" w:rsidRPr="00E24936" w:rsidRDefault="00E27D07" w:rsidP="00E24936">
            <w:pPr>
              <w:pStyle w:val="ListParagraph"/>
              <w:widowControl/>
              <w:numPr>
                <w:ilvl w:val="0"/>
                <w:numId w:val="32"/>
              </w:num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E24936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E24936">
              <w:rPr>
                <w:sz w:val="26"/>
                <w:szCs w:val="26"/>
                <w:lang w:val="en-US"/>
              </w:rPr>
              <w:t xml:space="preserve"> 1</w:t>
            </w:r>
            <w:r w:rsidR="00B11FD6" w:rsidRPr="00E24936">
              <w:rPr>
                <w:sz w:val="26"/>
                <w:szCs w:val="26"/>
                <w:lang w:val="en-US"/>
              </w:rPr>
              <w:t>3</w:t>
            </w:r>
            <w:r w:rsidRPr="00E2493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24936">
              <w:rPr>
                <w:sz w:val="26"/>
                <w:szCs w:val="26"/>
                <w:lang w:val="en-US"/>
              </w:rPr>
              <w:t>môn</w:t>
            </w:r>
            <w:proofErr w:type="spellEnd"/>
            <w:r w:rsidR="00E711AF" w:rsidRPr="00E24936">
              <w:rPr>
                <w:sz w:val="26"/>
                <w:szCs w:val="26"/>
                <w:lang w:val="en-US"/>
              </w:rPr>
              <w:t xml:space="preserve">: </w:t>
            </w:r>
            <w:r w:rsidR="002F6A32" w:rsidRPr="00E2493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2F6A32" w:rsidRPr="00E24936">
              <w:rPr>
                <w:sz w:val="26"/>
                <w:szCs w:val="26"/>
                <w:lang w:val="en-US"/>
              </w:rPr>
              <w:t>Toán</w:t>
            </w:r>
            <w:proofErr w:type="spellEnd"/>
            <w:r w:rsidR="002F6A32" w:rsidRPr="00E24936">
              <w:rPr>
                <w:sz w:val="26"/>
                <w:szCs w:val="26"/>
                <w:lang w:val="en-US"/>
              </w:rPr>
              <w:t>,</w:t>
            </w:r>
            <w:r w:rsidRPr="00E2493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24936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E24936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proofErr w:type="gramStart"/>
            <w:r w:rsidRPr="00E24936">
              <w:rPr>
                <w:sz w:val="26"/>
                <w:szCs w:val="26"/>
                <w:lang w:val="en-US"/>
              </w:rPr>
              <w:t>Hóa,Văn</w:t>
            </w:r>
            <w:proofErr w:type="spellEnd"/>
            <w:proofErr w:type="gramEnd"/>
            <w:r w:rsidRPr="00E24936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E24936">
              <w:rPr>
                <w:sz w:val="26"/>
                <w:szCs w:val="26"/>
                <w:lang w:val="en-US"/>
              </w:rPr>
              <w:t>Sử</w:t>
            </w:r>
            <w:proofErr w:type="spellEnd"/>
            <w:r w:rsidRPr="00E24936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E24936">
              <w:rPr>
                <w:sz w:val="26"/>
                <w:szCs w:val="26"/>
                <w:lang w:val="en-US"/>
              </w:rPr>
              <w:t>Đị</w:t>
            </w:r>
            <w:r w:rsidR="00BA0213" w:rsidRPr="00E24936">
              <w:rPr>
                <w:sz w:val="26"/>
                <w:szCs w:val="26"/>
                <w:lang w:val="en-US"/>
              </w:rPr>
              <w:t>a</w:t>
            </w:r>
            <w:proofErr w:type="spellEnd"/>
            <w:r w:rsidR="00BA0213" w:rsidRPr="00E24936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BA0213" w:rsidRPr="00E24936">
              <w:rPr>
                <w:sz w:val="26"/>
                <w:szCs w:val="26"/>
                <w:lang w:val="en-US"/>
              </w:rPr>
              <w:t>Ngoại</w:t>
            </w:r>
            <w:proofErr w:type="spellEnd"/>
            <w:r w:rsidR="00BA0213" w:rsidRPr="00E2493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0213" w:rsidRPr="00E24936">
              <w:rPr>
                <w:sz w:val="26"/>
                <w:szCs w:val="26"/>
                <w:lang w:val="en-US"/>
              </w:rPr>
              <w:t>ngữ</w:t>
            </w:r>
            <w:proofErr w:type="spellEnd"/>
            <w:r w:rsidRPr="00E24936">
              <w:rPr>
                <w:sz w:val="26"/>
                <w:szCs w:val="26"/>
                <w:lang w:val="en-US"/>
              </w:rPr>
              <w:t xml:space="preserve">, GDCD, </w:t>
            </w:r>
            <w:proofErr w:type="spellStart"/>
            <w:r w:rsidRPr="00E24936">
              <w:rPr>
                <w:sz w:val="26"/>
                <w:szCs w:val="26"/>
                <w:lang w:val="en-US"/>
              </w:rPr>
              <w:t>Quốc</w:t>
            </w:r>
            <w:proofErr w:type="spellEnd"/>
            <w:r w:rsidRPr="00E2493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24936">
              <w:rPr>
                <w:sz w:val="26"/>
                <w:szCs w:val="26"/>
                <w:lang w:val="en-US"/>
              </w:rPr>
              <w:t>phò</w:t>
            </w:r>
            <w:r w:rsidR="002B31C1" w:rsidRPr="00E24936">
              <w:rPr>
                <w:sz w:val="26"/>
                <w:szCs w:val="26"/>
                <w:lang w:val="en-US"/>
              </w:rPr>
              <w:t>ng</w:t>
            </w:r>
            <w:proofErr w:type="spellEnd"/>
            <w:r w:rsidR="002B31C1" w:rsidRPr="00E24936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2B31C1" w:rsidRPr="00E24936">
              <w:rPr>
                <w:sz w:val="26"/>
                <w:szCs w:val="26"/>
                <w:lang w:val="en-US"/>
              </w:rPr>
              <w:t>Thể</w:t>
            </w:r>
            <w:proofErr w:type="spellEnd"/>
            <w:r w:rsidR="002B31C1" w:rsidRPr="00E2493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2B31C1" w:rsidRPr="00E24936">
              <w:rPr>
                <w:sz w:val="26"/>
                <w:szCs w:val="26"/>
                <w:lang w:val="en-US"/>
              </w:rPr>
              <w:t>dục</w:t>
            </w:r>
            <w:proofErr w:type="spellEnd"/>
            <w:r w:rsidR="002B31C1" w:rsidRPr="00E24936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2B31C1" w:rsidRPr="00E24936">
              <w:rPr>
                <w:sz w:val="26"/>
                <w:szCs w:val="26"/>
                <w:lang w:val="en-US"/>
              </w:rPr>
              <w:t>Công</w:t>
            </w:r>
            <w:proofErr w:type="spellEnd"/>
            <w:r w:rsidR="002B31C1" w:rsidRPr="00E2493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2B31C1" w:rsidRPr="00E24936">
              <w:rPr>
                <w:sz w:val="26"/>
                <w:szCs w:val="26"/>
                <w:lang w:val="en-US"/>
              </w:rPr>
              <w:t>nghệ</w:t>
            </w:r>
            <w:proofErr w:type="spellEnd"/>
            <w:r w:rsidR="002B31C1" w:rsidRPr="00E24936">
              <w:rPr>
                <w:sz w:val="26"/>
                <w:szCs w:val="26"/>
                <w:lang w:val="en-US"/>
              </w:rPr>
              <w:t xml:space="preserve">, Tin </w:t>
            </w:r>
            <w:proofErr w:type="spellStart"/>
            <w:r w:rsidR="002B31C1" w:rsidRPr="00E24936">
              <w:rPr>
                <w:sz w:val="26"/>
                <w:szCs w:val="26"/>
                <w:lang w:val="en-US"/>
              </w:rPr>
              <w:t>học</w:t>
            </w:r>
            <w:proofErr w:type="spellEnd"/>
          </w:p>
          <w:p w14:paraId="7A74837D" w14:textId="77777777" w:rsidR="009D12BB" w:rsidRPr="00E24936" w:rsidRDefault="009D12BB" w:rsidP="00E24936">
            <w:pPr>
              <w:pStyle w:val="ListParagraph"/>
              <w:widowControl/>
              <w:numPr>
                <w:ilvl w:val="0"/>
                <w:numId w:val="32"/>
              </w:num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E24936">
              <w:rPr>
                <w:sz w:val="26"/>
                <w:szCs w:val="26"/>
                <w:lang w:val="en-US"/>
              </w:rPr>
              <w:t>Điểm</w:t>
            </w:r>
            <w:proofErr w:type="spellEnd"/>
            <w:r w:rsidRPr="00E2493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D2F45" w:rsidRPr="00E24936">
              <w:rPr>
                <w:sz w:val="26"/>
                <w:szCs w:val="26"/>
                <w:lang w:val="en-US"/>
              </w:rPr>
              <w:t>miệng</w:t>
            </w:r>
            <w:proofErr w:type="spellEnd"/>
            <w:r w:rsidR="00DD2F45" w:rsidRPr="00E2493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D2F45" w:rsidRPr="00E24936">
              <w:rPr>
                <w:sz w:val="26"/>
                <w:szCs w:val="26"/>
                <w:lang w:val="en-US"/>
              </w:rPr>
              <w:t>và</w:t>
            </w:r>
            <w:proofErr w:type="spellEnd"/>
            <w:r w:rsidR="00DD2F45" w:rsidRPr="00E24936">
              <w:rPr>
                <w:sz w:val="26"/>
                <w:szCs w:val="26"/>
                <w:lang w:val="en-US"/>
              </w:rPr>
              <w:t xml:space="preserve"> 15p </w:t>
            </w:r>
            <w:proofErr w:type="spellStart"/>
            <w:r w:rsidR="00DD2F45" w:rsidRPr="00E24936">
              <w:rPr>
                <w:sz w:val="26"/>
                <w:szCs w:val="26"/>
                <w:lang w:val="en-US"/>
              </w:rPr>
              <w:t>hệ</w:t>
            </w:r>
            <w:proofErr w:type="spellEnd"/>
            <w:r w:rsidR="00DD2F45" w:rsidRPr="00E2493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D2F45" w:rsidRPr="00E24936">
              <w:rPr>
                <w:sz w:val="26"/>
                <w:szCs w:val="26"/>
                <w:lang w:val="en-US"/>
              </w:rPr>
              <w:t>số</w:t>
            </w:r>
            <w:proofErr w:type="spellEnd"/>
            <w:r w:rsidR="00DD2F45" w:rsidRPr="00E24936">
              <w:rPr>
                <w:sz w:val="26"/>
                <w:szCs w:val="26"/>
                <w:lang w:val="en-US"/>
              </w:rPr>
              <w:t xml:space="preserve"> 1, </w:t>
            </w:r>
            <w:proofErr w:type="spellStart"/>
            <w:r w:rsidR="00DD2F45" w:rsidRPr="00E24936">
              <w:rPr>
                <w:sz w:val="26"/>
                <w:szCs w:val="26"/>
                <w:lang w:val="en-US"/>
              </w:rPr>
              <w:t>điểm</w:t>
            </w:r>
            <w:proofErr w:type="spellEnd"/>
            <w:r w:rsidR="00DD2F45" w:rsidRPr="00E24936">
              <w:rPr>
                <w:sz w:val="26"/>
                <w:szCs w:val="26"/>
                <w:lang w:val="en-US"/>
              </w:rPr>
              <w:t xml:space="preserve"> </w:t>
            </w:r>
            <w:r w:rsidR="007D669B" w:rsidRPr="00E24936">
              <w:rPr>
                <w:sz w:val="26"/>
                <w:szCs w:val="26"/>
                <w:lang w:val="en-US"/>
              </w:rPr>
              <w:t>45p</w:t>
            </w:r>
            <w:r w:rsidR="004E7AB6" w:rsidRPr="00E2493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4E7AB6" w:rsidRPr="00E24936">
              <w:rPr>
                <w:sz w:val="26"/>
                <w:szCs w:val="26"/>
                <w:lang w:val="en-US"/>
              </w:rPr>
              <w:t>hệ</w:t>
            </w:r>
            <w:proofErr w:type="spellEnd"/>
            <w:r w:rsidR="004E7AB6" w:rsidRPr="00E2493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4E7AB6" w:rsidRPr="00E24936">
              <w:rPr>
                <w:sz w:val="26"/>
                <w:szCs w:val="26"/>
                <w:lang w:val="en-US"/>
              </w:rPr>
              <w:t>số</w:t>
            </w:r>
            <w:proofErr w:type="spellEnd"/>
            <w:r w:rsidR="004E7AB6" w:rsidRPr="00E24936">
              <w:rPr>
                <w:sz w:val="26"/>
                <w:szCs w:val="26"/>
                <w:lang w:val="en-US"/>
              </w:rPr>
              <w:t xml:space="preserve"> 2</w:t>
            </w:r>
          </w:p>
          <w:p w14:paraId="62E5437A" w14:textId="77777777" w:rsidR="009038AF" w:rsidRPr="0038021A" w:rsidRDefault="0033746B" w:rsidP="009038AF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 xml:space="preserve">     </w:t>
            </w:r>
          </w:p>
          <w:p w14:paraId="105A7CE9" w14:textId="77777777" w:rsidR="009038AF" w:rsidRPr="0038021A" w:rsidRDefault="009038AF" w:rsidP="009038AF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</w:tc>
      </w:tr>
    </w:tbl>
    <w:p w14:paraId="34A8A199" w14:textId="77777777" w:rsidR="00B760F3" w:rsidRDefault="00B760F3" w:rsidP="00385C7B">
      <w:pPr>
        <w:widowControl/>
        <w:spacing w:line="240" w:lineRule="auto"/>
        <w:rPr>
          <w:sz w:val="26"/>
          <w:szCs w:val="26"/>
          <w:lang w:val="en-US"/>
        </w:rPr>
      </w:pPr>
    </w:p>
    <w:p w14:paraId="444C4B9D" w14:textId="77777777" w:rsidR="00B760F3" w:rsidRDefault="00B760F3">
      <w:pPr>
        <w:widowControl/>
        <w:spacing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3DFDA87E" w14:textId="77777777" w:rsidR="009569F3" w:rsidRPr="0038021A" w:rsidRDefault="009569F3" w:rsidP="00385C7B">
      <w:pPr>
        <w:widowControl/>
        <w:spacing w:line="240" w:lineRule="auto"/>
        <w:rPr>
          <w:sz w:val="26"/>
          <w:szCs w:val="26"/>
          <w:lang w:val="en-US"/>
        </w:rPr>
      </w:pPr>
    </w:p>
    <w:tbl>
      <w:tblPr>
        <w:tblStyle w:val="TableGrid"/>
        <w:tblW w:w="114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1430"/>
      </w:tblGrid>
      <w:tr w:rsidR="00C2203A" w:rsidRPr="0038021A" w14:paraId="5BEE4CEF" w14:textId="77777777" w:rsidTr="00864A7B">
        <w:tc>
          <w:tcPr>
            <w:tcW w:w="11430" w:type="dxa"/>
          </w:tcPr>
          <w:p w14:paraId="4735B72D" w14:textId="77777777" w:rsidR="00C2203A" w:rsidRPr="0038021A" w:rsidRDefault="00C2203A" w:rsidP="00C2203A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  <w:p w14:paraId="72C1052C" w14:textId="77777777" w:rsidR="0038021A" w:rsidRPr="0038021A" w:rsidRDefault="00C2203A" w:rsidP="00C2203A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BM4</w:t>
            </w:r>
            <w:r w:rsidR="002B31C1">
              <w:rPr>
                <w:b/>
                <w:sz w:val="26"/>
                <w:szCs w:val="26"/>
                <w:lang w:val="en-US"/>
              </w:rPr>
              <w:t>.2</w:t>
            </w:r>
            <w:r w:rsidRPr="0038021A">
              <w:rPr>
                <w:b/>
                <w:sz w:val="26"/>
                <w:szCs w:val="26"/>
                <w:lang w:val="en-US"/>
              </w:rPr>
              <w:t>:</w:t>
            </w:r>
            <w:r w:rsidRPr="0038021A">
              <w:rPr>
                <w:b/>
                <w:sz w:val="26"/>
                <w:szCs w:val="26"/>
                <w:lang w:val="en-US"/>
              </w:rPr>
              <w:tab/>
              <w:t xml:space="preserve">                                   </w:t>
            </w:r>
            <w:r w:rsidR="0038021A" w:rsidRPr="0038021A">
              <w:rPr>
                <w:b/>
                <w:sz w:val="26"/>
                <w:szCs w:val="26"/>
                <w:lang w:val="en-US"/>
              </w:rPr>
              <w:t xml:space="preserve">                 </w:t>
            </w:r>
          </w:p>
          <w:p w14:paraId="71F0624A" w14:textId="77777777" w:rsidR="00C2203A" w:rsidRPr="0038021A" w:rsidRDefault="00C2203A" w:rsidP="0038021A">
            <w:pPr>
              <w:widowControl/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BẢNG ĐIỂM HỌC KỲ</w:t>
            </w:r>
          </w:p>
          <w:p w14:paraId="2DF7B415" w14:textId="77777777" w:rsidR="00C2203A" w:rsidRPr="0038021A" w:rsidRDefault="00C2203A" w:rsidP="00C2203A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br/>
              <w:t xml:space="preserve">    </w:t>
            </w: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Năm</w:t>
            </w:r>
            <w:proofErr w:type="spellEnd"/>
            <w:r w:rsidRPr="0038021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học</w:t>
            </w:r>
            <w:proofErr w:type="spellEnd"/>
            <w:r w:rsidRPr="0038021A">
              <w:rPr>
                <w:b/>
                <w:sz w:val="26"/>
                <w:szCs w:val="26"/>
                <w:lang w:val="en-US"/>
              </w:rPr>
              <w:t xml:space="preserve">:                            </w:t>
            </w: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Lớp</w:t>
            </w:r>
            <w:proofErr w:type="spellEnd"/>
            <w:r w:rsidRPr="0038021A">
              <w:rPr>
                <w:b/>
                <w:sz w:val="26"/>
                <w:szCs w:val="26"/>
                <w:lang w:val="en-US"/>
              </w:rPr>
              <w:t xml:space="preserve">:                   </w:t>
            </w: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Học</w:t>
            </w:r>
            <w:proofErr w:type="spellEnd"/>
            <w:r w:rsidRPr="0038021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b/>
                <w:sz w:val="26"/>
                <w:szCs w:val="26"/>
                <w:lang w:val="en-US"/>
              </w:rPr>
              <w:t>kỳ</w:t>
            </w:r>
            <w:proofErr w:type="spellEnd"/>
            <w:r w:rsidRPr="0038021A">
              <w:rPr>
                <w:b/>
                <w:sz w:val="26"/>
                <w:szCs w:val="26"/>
                <w:lang w:val="en-US"/>
              </w:rPr>
              <w:t xml:space="preserve">:                 </w:t>
            </w:r>
          </w:p>
          <w:p w14:paraId="12C46592" w14:textId="77777777" w:rsidR="00C2203A" w:rsidRPr="0038021A" w:rsidRDefault="00C2203A" w:rsidP="00C2203A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tbl>
            <w:tblPr>
              <w:tblStyle w:val="TableGrid"/>
              <w:tblW w:w="1122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29"/>
              <w:gridCol w:w="810"/>
              <w:gridCol w:w="781"/>
              <w:gridCol w:w="647"/>
              <w:gridCol w:w="572"/>
              <w:gridCol w:w="624"/>
              <w:gridCol w:w="666"/>
              <w:gridCol w:w="656"/>
              <w:gridCol w:w="563"/>
              <w:gridCol w:w="737"/>
              <w:gridCol w:w="897"/>
              <w:gridCol w:w="883"/>
              <w:gridCol w:w="900"/>
              <w:gridCol w:w="612"/>
              <w:gridCol w:w="630"/>
              <w:gridCol w:w="720"/>
            </w:tblGrid>
            <w:tr w:rsidR="00864A7B" w:rsidRPr="002B31C1" w14:paraId="00B1647A" w14:textId="77777777" w:rsidTr="006D2127">
              <w:trPr>
                <w:jc w:val="center"/>
              </w:trPr>
              <w:tc>
                <w:tcPr>
                  <w:tcW w:w="529" w:type="dxa"/>
                </w:tcPr>
                <w:p w14:paraId="137940A6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>STT</w:t>
                  </w:r>
                </w:p>
              </w:tc>
              <w:tc>
                <w:tcPr>
                  <w:tcW w:w="810" w:type="dxa"/>
                </w:tcPr>
                <w:p w14:paraId="2DB1D308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proofErr w:type="spellStart"/>
                  <w:r w:rsidRPr="002B31C1">
                    <w:rPr>
                      <w:szCs w:val="24"/>
                      <w:lang w:val="en-US"/>
                    </w:rPr>
                    <w:t>Họ</w:t>
                  </w:r>
                  <w:proofErr w:type="spellEnd"/>
                  <w:r w:rsidRPr="002B31C1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2B31C1">
                    <w:rPr>
                      <w:szCs w:val="24"/>
                      <w:lang w:val="en-US"/>
                    </w:rPr>
                    <w:t>và</w:t>
                  </w:r>
                  <w:proofErr w:type="spellEnd"/>
                  <w:r w:rsidRPr="002B31C1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2B31C1">
                    <w:rPr>
                      <w:szCs w:val="24"/>
                      <w:lang w:val="en-US"/>
                    </w:rPr>
                    <w:t>tên</w:t>
                  </w:r>
                  <w:proofErr w:type="spellEnd"/>
                </w:p>
              </w:tc>
              <w:tc>
                <w:tcPr>
                  <w:tcW w:w="781" w:type="dxa"/>
                </w:tcPr>
                <w:p w14:paraId="19F9B2A0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proofErr w:type="spellStart"/>
                  <w:r w:rsidRPr="002B31C1">
                    <w:rPr>
                      <w:szCs w:val="24"/>
                      <w:lang w:val="en-US"/>
                    </w:rPr>
                    <w:t>Toán</w:t>
                  </w:r>
                  <w:proofErr w:type="spellEnd"/>
                </w:p>
              </w:tc>
              <w:tc>
                <w:tcPr>
                  <w:tcW w:w="647" w:type="dxa"/>
                </w:tcPr>
                <w:p w14:paraId="1B465A00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proofErr w:type="spellStart"/>
                  <w:r w:rsidRPr="002B31C1">
                    <w:rPr>
                      <w:szCs w:val="24"/>
                      <w:lang w:val="en-US"/>
                    </w:rPr>
                    <w:t>Ngữ</w:t>
                  </w:r>
                  <w:proofErr w:type="spellEnd"/>
                  <w:r w:rsidRPr="002B31C1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2B31C1">
                    <w:rPr>
                      <w:szCs w:val="24"/>
                      <w:lang w:val="en-US"/>
                    </w:rPr>
                    <w:t>Văn</w:t>
                  </w:r>
                  <w:proofErr w:type="spellEnd"/>
                </w:p>
              </w:tc>
              <w:tc>
                <w:tcPr>
                  <w:tcW w:w="572" w:type="dxa"/>
                </w:tcPr>
                <w:p w14:paraId="74F77C7A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proofErr w:type="spellStart"/>
                  <w:r w:rsidRPr="002B31C1">
                    <w:rPr>
                      <w:szCs w:val="24"/>
                      <w:lang w:val="en-US"/>
                    </w:rPr>
                    <w:t>Vật</w:t>
                  </w:r>
                  <w:proofErr w:type="spellEnd"/>
                  <w:r w:rsidRPr="002B31C1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2B31C1">
                    <w:rPr>
                      <w:szCs w:val="24"/>
                      <w:lang w:val="en-US"/>
                    </w:rPr>
                    <w:t>Lý</w:t>
                  </w:r>
                  <w:proofErr w:type="spellEnd"/>
                </w:p>
              </w:tc>
              <w:tc>
                <w:tcPr>
                  <w:tcW w:w="624" w:type="dxa"/>
                </w:tcPr>
                <w:p w14:paraId="556F434A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proofErr w:type="spellStart"/>
                  <w:r w:rsidRPr="002B31C1">
                    <w:rPr>
                      <w:szCs w:val="24"/>
                      <w:lang w:val="en-US"/>
                    </w:rPr>
                    <w:t>Hóa</w:t>
                  </w:r>
                  <w:proofErr w:type="spellEnd"/>
                  <w:r w:rsidRPr="002B31C1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2B31C1">
                    <w:rPr>
                      <w:szCs w:val="24"/>
                      <w:lang w:val="en-US"/>
                    </w:rPr>
                    <w:t>Học</w:t>
                  </w:r>
                  <w:proofErr w:type="spellEnd"/>
                </w:p>
              </w:tc>
              <w:tc>
                <w:tcPr>
                  <w:tcW w:w="666" w:type="dxa"/>
                </w:tcPr>
                <w:p w14:paraId="2875482C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proofErr w:type="spellStart"/>
                  <w:r w:rsidRPr="002B31C1">
                    <w:rPr>
                      <w:szCs w:val="24"/>
                      <w:lang w:val="en-US"/>
                    </w:rPr>
                    <w:t>Sinh</w:t>
                  </w:r>
                  <w:proofErr w:type="spellEnd"/>
                  <w:r w:rsidRPr="002B31C1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2B31C1">
                    <w:rPr>
                      <w:szCs w:val="24"/>
                      <w:lang w:val="en-US"/>
                    </w:rPr>
                    <w:t>Học</w:t>
                  </w:r>
                  <w:proofErr w:type="spellEnd"/>
                </w:p>
              </w:tc>
              <w:tc>
                <w:tcPr>
                  <w:tcW w:w="656" w:type="dxa"/>
                </w:tcPr>
                <w:p w14:paraId="365E951B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proofErr w:type="spellStart"/>
                  <w:r w:rsidRPr="002B31C1">
                    <w:rPr>
                      <w:szCs w:val="24"/>
                      <w:lang w:val="en-US"/>
                    </w:rPr>
                    <w:t>Lịch</w:t>
                  </w:r>
                  <w:proofErr w:type="spellEnd"/>
                  <w:r w:rsidRPr="002B31C1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2B31C1">
                    <w:rPr>
                      <w:szCs w:val="24"/>
                      <w:lang w:val="en-US"/>
                    </w:rPr>
                    <w:t>Sử</w:t>
                  </w:r>
                  <w:proofErr w:type="spellEnd"/>
                </w:p>
              </w:tc>
              <w:tc>
                <w:tcPr>
                  <w:tcW w:w="563" w:type="dxa"/>
                </w:tcPr>
                <w:p w14:paraId="658AED78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proofErr w:type="spellStart"/>
                  <w:r w:rsidRPr="002B31C1">
                    <w:rPr>
                      <w:szCs w:val="24"/>
                      <w:lang w:val="en-US"/>
                    </w:rPr>
                    <w:t>Địa</w:t>
                  </w:r>
                  <w:proofErr w:type="spellEnd"/>
                  <w:r w:rsidRPr="002B31C1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2B31C1">
                    <w:rPr>
                      <w:szCs w:val="24"/>
                      <w:lang w:val="en-US"/>
                    </w:rPr>
                    <w:t>lý</w:t>
                  </w:r>
                  <w:proofErr w:type="spellEnd"/>
                </w:p>
              </w:tc>
              <w:tc>
                <w:tcPr>
                  <w:tcW w:w="737" w:type="dxa"/>
                </w:tcPr>
                <w:p w14:paraId="1DC50B6F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proofErr w:type="spellStart"/>
                  <w:r w:rsidRPr="002B31C1">
                    <w:rPr>
                      <w:szCs w:val="24"/>
                      <w:lang w:val="en-US"/>
                    </w:rPr>
                    <w:t>Công</w:t>
                  </w:r>
                  <w:proofErr w:type="spellEnd"/>
                  <w:r w:rsidRPr="002B31C1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2B31C1">
                    <w:rPr>
                      <w:szCs w:val="24"/>
                      <w:lang w:val="en-US"/>
                    </w:rPr>
                    <w:t>nghệ</w:t>
                  </w:r>
                  <w:proofErr w:type="spellEnd"/>
                </w:p>
              </w:tc>
              <w:tc>
                <w:tcPr>
                  <w:tcW w:w="897" w:type="dxa"/>
                </w:tcPr>
                <w:p w14:paraId="2B5457F3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>GDCD</w:t>
                  </w:r>
                </w:p>
              </w:tc>
              <w:tc>
                <w:tcPr>
                  <w:tcW w:w="883" w:type="dxa"/>
                </w:tcPr>
                <w:p w14:paraId="5DBEC8B6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proofErr w:type="spellStart"/>
                  <w:r w:rsidRPr="002B31C1">
                    <w:rPr>
                      <w:szCs w:val="24"/>
                      <w:lang w:val="en-US"/>
                    </w:rPr>
                    <w:t>Ngoại</w:t>
                  </w:r>
                  <w:proofErr w:type="spellEnd"/>
                  <w:r w:rsidRPr="002B31C1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2B31C1">
                    <w:rPr>
                      <w:szCs w:val="24"/>
                      <w:lang w:val="en-US"/>
                    </w:rPr>
                    <w:t>ngữ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7B26DA3C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proofErr w:type="spellStart"/>
                  <w:r w:rsidRPr="002B31C1">
                    <w:rPr>
                      <w:szCs w:val="24"/>
                      <w:lang w:val="en-US"/>
                    </w:rPr>
                    <w:t>Quốc</w:t>
                  </w:r>
                  <w:proofErr w:type="spellEnd"/>
                  <w:r w:rsidRPr="002B31C1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2B31C1">
                    <w:rPr>
                      <w:szCs w:val="24"/>
                      <w:lang w:val="en-US"/>
                    </w:rPr>
                    <w:t>phòng</w:t>
                  </w:r>
                  <w:proofErr w:type="spellEnd"/>
                </w:p>
              </w:tc>
              <w:tc>
                <w:tcPr>
                  <w:tcW w:w="612" w:type="dxa"/>
                </w:tcPr>
                <w:p w14:paraId="1C8F341F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proofErr w:type="spellStart"/>
                  <w:r w:rsidRPr="002B31C1">
                    <w:rPr>
                      <w:szCs w:val="24"/>
                      <w:lang w:val="en-US"/>
                    </w:rPr>
                    <w:t>Thể</w:t>
                  </w:r>
                  <w:proofErr w:type="spellEnd"/>
                  <w:r w:rsidRPr="002B31C1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2B31C1">
                    <w:rPr>
                      <w:szCs w:val="24"/>
                      <w:lang w:val="en-US"/>
                    </w:rPr>
                    <w:t>dục</w:t>
                  </w:r>
                  <w:proofErr w:type="spellEnd"/>
                </w:p>
              </w:tc>
              <w:tc>
                <w:tcPr>
                  <w:tcW w:w="630" w:type="dxa"/>
                </w:tcPr>
                <w:p w14:paraId="3CCF5AB6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 xml:space="preserve">Tin </w:t>
                  </w:r>
                  <w:proofErr w:type="spellStart"/>
                  <w:r w:rsidRPr="002B31C1">
                    <w:rPr>
                      <w:szCs w:val="24"/>
                      <w:lang w:val="en-US"/>
                    </w:rPr>
                    <w:t>học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79D7BC99" w14:textId="77777777" w:rsidR="00864A7B" w:rsidRPr="002B31C1" w:rsidRDefault="00864A7B" w:rsidP="00864A7B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>TB</w:t>
                  </w:r>
                </w:p>
                <w:p w14:paraId="646B3A88" w14:textId="77777777" w:rsidR="00864A7B" w:rsidRPr="002B31C1" w:rsidRDefault="00864A7B" w:rsidP="00864A7B">
                  <w:pPr>
                    <w:widowControl/>
                    <w:spacing w:line="240" w:lineRule="auto"/>
                    <w:rPr>
                      <w:szCs w:val="24"/>
                      <w:lang w:val="en-US"/>
                    </w:rPr>
                  </w:pPr>
                  <w:r w:rsidRPr="002B31C1">
                    <w:rPr>
                      <w:szCs w:val="24"/>
                      <w:lang w:val="en-US"/>
                    </w:rPr>
                    <w:t>HK</w:t>
                  </w:r>
                </w:p>
              </w:tc>
            </w:tr>
            <w:tr w:rsidR="00864A7B" w:rsidRPr="002B31C1" w14:paraId="1309CF16" w14:textId="77777777" w:rsidTr="006D2127">
              <w:trPr>
                <w:jc w:val="center"/>
              </w:trPr>
              <w:tc>
                <w:tcPr>
                  <w:tcW w:w="529" w:type="dxa"/>
                </w:tcPr>
                <w:p w14:paraId="30685378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810" w:type="dxa"/>
                </w:tcPr>
                <w:p w14:paraId="2D56F072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781" w:type="dxa"/>
                </w:tcPr>
                <w:p w14:paraId="7B532030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47" w:type="dxa"/>
                </w:tcPr>
                <w:p w14:paraId="3F06C0AB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572" w:type="dxa"/>
                </w:tcPr>
                <w:p w14:paraId="011A3FA9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24" w:type="dxa"/>
                </w:tcPr>
                <w:p w14:paraId="6708DA35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66" w:type="dxa"/>
                </w:tcPr>
                <w:p w14:paraId="59A81CB6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56" w:type="dxa"/>
                </w:tcPr>
                <w:p w14:paraId="21626848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563" w:type="dxa"/>
                </w:tcPr>
                <w:p w14:paraId="574756CA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737" w:type="dxa"/>
                </w:tcPr>
                <w:p w14:paraId="66D96BE8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897" w:type="dxa"/>
                </w:tcPr>
                <w:p w14:paraId="3E0D8C08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883" w:type="dxa"/>
                </w:tcPr>
                <w:p w14:paraId="28C1E633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14:paraId="31A8FD75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12" w:type="dxa"/>
                </w:tcPr>
                <w:p w14:paraId="3B103D8F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30" w:type="dxa"/>
                </w:tcPr>
                <w:p w14:paraId="7916586F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720" w:type="dxa"/>
                </w:tcPr>
                <w:p w14:paraId="694B9115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</w:tr>
            <w:tr w:rsidR="00864A7B" w:rsidRPr="002B31C1" w14:paraId="06601387" w14:textId="77777777" w:rsidTr="006D2127">
              <w:trPr>
                <w:jc w:val="center"/>
              </w:trPr>
              <w:tc>
                <w:tcPr>
                  <w:tcW w:w="529" w:type="dxa"/>
                </w:tcPr>
                <w:p w14:paraId="7A5A4D84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810" w:type="dxa"/>
                </w:tcPr>
                <w:p w14:paraId="755CA893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781" w:type="dxa"/>
                </w:tcPr>
                <w:p w14:paraId="7EBC17B2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47" w:type="dxa"/>
                </w:tcPr>
                <w:p w14:paraId="10E5F117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572" w:type="dxa"/>
                </w:tcPr>
                <w:p w14:paraId="605EC8B5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24" w:type="dxa"/>
                </w:tcPr>
                <w:p w14:paraId="2F46C14A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66" w:type="dxa"/>
                </w:tcPr>
                <w:p w14:paraId="4871FF30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56" w:type="dxa"/>
                </w:tcPr>
                <w:p w14:paraId="58579CF8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563" w:type="dxa"/>
                </w:tcPr>
                <w:p w14:paraId="342DA957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737" w:type="dxa"/>
                </w:tcPr>
                <w:p w14:paraId="56C640E0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897" w:type="dxa"/>
                </w:tcPr>
                <w:p w14:paraId="0EB3BC27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883" w:type="dxa"/>
                </w:tcPr>
                <w:p w14:paraId="2045D16D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14:paraId="31801159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12" w:type="dxa"/>
                </w:tcPr>
                <w:p w14:paraId="19265981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30" w:type="dxa"/>
                </w:tcPr>
                <w:p w14:paraId="6F4458FE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720" w:type="dxa"/>
                </w:tcPr>
                <w:p w14:paraId="2C16EBC8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</w:tr>
            <w:tr w:rsidR="00864A7B" w:rsidRPr="002B31C1" w14:paraId="797D34C2" w14:textId="77777777" w:rsidTr="006D2127">
              <w:trPr>
                <w:jc w:val="center"/>
              </w:trPr>
              <w:tc>
                <w:tcPr>
                  <w:tcW w:w="529" w:type="dxa"/>
                </w:tcPr>
                <w:p w14:paraId="2ED9DA8A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810" w:type="dxa"/>
                </w:tcPr>
                <w:p w14:paraId="76A1B852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781" w:type="dxa"/>
                </w:tcPr>
                <w:p w14:paraId="352919FA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47" w:type="dxa"/>
                </w:tcPr>
                <w:p w14:paraId="04D64CC9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572" w:type="dxa"/>
                </w:tcPr>
                <w:p w14:paraId="2C4C8101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24" w:type="dxa"/>
                </w:tcPr>
                <w:p w14:paraId="0DFDCFDE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66" w:type="dxa"/>
                </w:tcPr>
                <w:p w14:paraId="5D1C3C95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56" w:type="dxa"/>
                </w:tcPr>
                <w:p w14:paraId="1F4CFE2B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563" w:type="dxa"/>
                </w:tcPr>
                <w:p w14:paraId="67BF6985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737" w:type="dxa"/>
                </w:tcPr>
                <w:p w14:paraId="35401278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897" w:type="dxa"/>
                </w:tcPr>
                <w:p w14:paraId="761168CC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883" w:type="dxa"/>
                </w:tcPr>
                <w:p w14:paraId="14EE46D5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14:paraId="14202270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12" w:type="dxa"/>
                </w:tcPr>
                <w:p w14:paraId="2FD5D9FC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630" w:type="dxa"/>
                </w:tcPr>
                <w:p w14:paraId="3A187456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  <w:tc>
                <w:tcPr>
                  <w:tcW w:w="720" w:type="dxa"/>
                </w:tcPr>
                <w:p w14:paraId="5733CE46" w14:textId="77777777" w:rsidR="00864A7B" w:rsidRPr="002B31C1" w:rsidRDefault="00864A7B" w:rsidP="00C2203A">
                  <w:pPr>
                    <w:widowControl/>
                    <w:spacing w:line="240" w:lineRule="auto"/>
                    <w:rPr>
                      <w:b/>
                      <w:szCs w:val="24"/>
                      <w:lang w:val="en-US"/>
                    </w:rPr>
                  </w:pPr>
                </w:p>
              </w:tc>
            </w:tr>
          </w:tbl>
          <w:p w14:paraId="535DF4CE" w14:textId="77777777" w:rsidR="00C2203A" w:rsidRPr="0038021A" w:rsidRDefault="00C2203A" w:rsidP="00C2203A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p w14:paraId="56856644" w14:textId="77777777" w:rsidR="00C2203A" w:rsidRPr="0038021A" w:rsidRDefault="00C2203A" w:rsidP="00C2203A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b/>
                <w:sz w:val="26"/>
                <w:szCs w:val="26"/>
                <w:lang w:val="en-US"/>
              </w:rPr>
              <w:t>QĐ</w:t>
            </w:r>
            <w:r w:rsidR="004C2993">
              <w:rPr>
                <w:b/>
                <w:sz w:val="26"/>
                <w:szCs w:val="26"/>
                <w:lang w:val="en-US"/>
              </w:rPr>
              <w:t>4.</w:t>
            </w:r>
            <w:r w:rsidRPr="0038021A">
              <w:rPr>
                <w:b/>
                <w:sz w:val="26"/>
                <w:szCs w:val="26"/>
                <w:lang w:val="en-US"/>
              </w:rPr>
              <w:t xml:space="preserve">2: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Toán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Văn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số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2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còn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lại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8021A">
              <w:rPr>
                <w:sz w:val="26"/>
                <w:szCs w:val="26"/>
                <w:lang w:val="en-US"/>
              </w:rPr>
              <w:t>số</w:t>
            </w:r>
            <w:proofErr w:type="spellEnd"/>
            <w:r w:rsidRPr="0038021A">
              <w:rPr>
                <w:sz w:val="26"/>
                <w:szCs w:val="26"/>
                <w:lang w:val="en-US"/>
              </w:rPr>
              <w:t xml:space="preserve"> 1</w:t>
            </w:r>
          </w:p>
          <w:p w14:paraId="56B119F7" w14:textId="77777777" w:rsidR="00C2203A" w:rsidRPr="0038021A" w:rsidRDefault="00C2203A" w:rsidP="00C2203A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  <w:r w:rsidRPr="0038021A">
              <w:rPr>
                <w:sz w:val="26"/>
                <w:szCs w:val="26"/>
                <w:lang w:val="en-US"/>
              </w:rPr>
              <w:t xml:space="preserve">                </w:t>
            </w:r>
          </w:p>
          <w:p w14:paraId="633DFBB5" w14:textId="77777777" w:rsidR="00C2203A" w:rsidRPr="0038021A" w:rsidRDefault="00C2203A" w:rsidP="00C2203A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</w:tc>
      </w:tr>
    </w:tbl>
    <w:p w14:paraId="600A422A" w14:textId="77777777" w:rsidR="004516B5" w:rsidRDefault="004516B5" w:rsidP="00385C7B">
      <w:pPr>
        <w:widowControl/>
        <w:spacing w:line="240" w:lineRule="auto"/>
        <w:rPr>
          <w:sz w:val="26"/>
          <w:szCs w:val="26"/>
          <w:lang w:val="en-US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4516B5" w:rsidRPr="004516B5" w14:paraId="424ED41C" w14:textId="77777777" w:rsidTr="00224774">
        <w:tc>
          <w:tcPr>
            <w:tcW w:w="9558" w:type="dxa"/>
          </w:tcPr>
          <w:p w14:paraId="04994131" w14:textId="77777777" w:rsidR="004516B5" w:rsidRPr="004516B5" w:rsidRDefault="004516B5" w:rsidP="004516B5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  <w:p w14:paraId="0666B8EA" w14:textId="77777777" w:rsidR="004516B5" w:rsidRPr="004516B5" w:rsidRDefault="004516B5" w:rsidP="004516B5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4516B5">
              <w:rPr>
                <w:b/>
                <w:sz w:val="26"/>
                <w:szCs w:val="26"/>
                <w:lang w:val="en-US"/>
              </w:rPr>
              <w:t>BM5.1:</w:t>
            </w:r>
            <w:r w:rsidRPr="004516B5">
              <w:rPr>
                <w:b/>
                <w:sz w:val="26"/>
                <w:szCs w:val="26"/>
                <w:lang w:val="en-US"/>
              </w:rPr>
              <w:tab/>
              <w:t xml:space="preserve">                                 </w:t>
            </w:r>
          </w:p>
          <w:p w14:paraId="2DD0A0C2" w14:textId="77777777" w:rsidR="004516B5" w:rsidRPr="004516B5" w:rsidRDefault="004516B5" w:rsidP="00282424">
            <w:pPr>
              <w:widowControl/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4516B5">
              <w:rPr>
                <w:b/>
                <w:sz w:val="26"/>
                <w:szCs w:val="26"/>
                <w:lang w:val="en-US"/>
              </w:rPr>
              <w:t>BẢNG BÁO CÁO TỔNG KẾT MÔN</w:t>
            </w:r>
          </w:p>
          <w:p w14:paraId="37B3EB59" w14:textId="77777777" w:rsidR="004516B5" w:rsidRPr="004516B5" w:rsidRDefault="004516B5" w:rsidP="004516B5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4516B5">
              <w:rPr>
                <w:b/>
                <w:sz w:val="26"/>
                <w:szCs w:val="26"/>
                <w:lang w:val="en-US"/>
              </w:rPr>
              <w:br/>
              <w:t xml:space="preserve">    </w:t>
            </w:r>
            <w:proofErr w:type="spellStart"/>
            <w:r w:rsidRPr="004516B5">
              <w:rPr>
                <w:b/>
                <w:sz w:val="26"/>
                <w:szCs w:val="26"/>
                <w:lang w:val="en-US"/>
              </w:rPr>
              <w:t>Năm</w:t>
            </w:r>
            <w:proofErr w:type="spellEnd"/>
            <w:r w:rsidRPr="004516B5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16B5">
              <w:rPr>
                <w:b/>
                <w:sz w:val="26"/>
                <w:szCs w:val="26"/>
                <w:lang w:val="en-US"/>
              </w:rPr>
              <w:t>học</w:t>
            </w:r>
            <w:proofErr w:type="spellEnd"/>
            <w:r w:rsidRPr="004516B5">
              <w:rPr>
                <w:b/>
                <w:sz w:val="26"/>
                <w:szCs w:val="26"/>
                <w:lang w:val="en-US"/>
              </w:rPr>
              <w:t xml:space="preserve">:                           </w:t>
            </w:r>
            <w:proofErr w:type="spellStart"/>
            <w:r w:rsidRPr="004516B5">
              <w:rPr>
                <w:b/>
                <w:sz w:val="26"/>
                <w:szCs w:val="26"/>
                <w:lang w:val="en-US"/>
              </w:rPr>
              <w:t>Học</w:t>
            </w:r>
            <w:proofErr w:type="spellEnd"/>
            <w:r w:rsidRPr="004516B5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16B5">
              <w:rPr>
                <w:b/>
                <w:sz w:val="26"/>
                <w:szCs w:val="26"/>
                <w:lang w:val="en-US"/>
              </w:rPr>
              <w:t>kỳ</w:t>
            </w:r>
            <w:proofErr w:type="spellEnd"/>
            <w:r w:rsidRPr="004516B5">
              <w:rPr>
                <w:b/>
                <w:sz w:val="26"/>
                <w:szCs w:val="26"/>
                <w:lang w:val="en-US"/>
              </w:rPr>
              <w:t xml:space="preserve">:                 </w:t>
            </w:r>
            <w:proofErr w:type="spellStart"/>
            <w:r w:rsidRPr="004516B5">
              <w:rPr>
                <w:b/>
                <w:sz w:val="26"/>
                <w:szCs w:val="26"/>
                <w:lang w:val="en-US"/>
              </w:rPr>
              <w:t>Môn</w:t>
            </w:r>
            <w:proofErr w:type="spellEnd"/>
            <w:r w:rsidRPr="004516B5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16B5">
              <w:rPr>
                <w:b/>
                <w:sz w:val="26"/>
                <w:szCs w:val="26"/>
                <w:lang w:val="en-US"/>
              </w:rPr>
              <w:t>học</w:t>
            </w:r>
            <w:proofErr w:type="spellEnd"/>
            <w:r w:rsidRPr="004516B5">
              <w:rPr>
                <w:b/>
                <w:sz w:val="26"/>
                <w:szCs w:val="26"/>
                <w:lang w:val="en-US"/>
              </w:rPr>
              <w:t xml:space="preserve">:       </w:t>
            </w:r>
          </w:p>
          <w:p w14:paraId="0C588A01" w14:textId="77777777" w:rsidR="004516B5" w:rsidRPr="004516B5" w:rsidRDefault="004516B5" w:rsidP="004516B5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tbl>
            <w:tblPr>
              <w:tblStyle w:val="TableGrid"/>
              <w:tblW w:w="9130" w:type="dxa"/>
              <w:tblLook w:val="04A0" w:firstRow="1" w:lastRow="0" w:firstColumn="1" w:lastColumn="0" w:noHBand="0" w:noVBand="1"/>
            </w:tblPr>
            <w:tblGrid>
              <w:gridCol w:w="761"/>
              <w:gridCol w:w="728"/>
              <w:gridCol w:w="805"/>
              <w:gridCol w:w="762"/>
              <w:gridCol w:w="735"/>
              <w:gridCol w:w="642"/>
              <w:gridCol w:w="735"/>
              <w:gridCol w:w="722"/>
              <w:gridCol w:w="2059"/>
              <w:gridCol w:w="1181"/>
            </w:tblGrid>
            <w:tr w:rsidR="004516B5" w:rsidRPr="004516B5" w14:paraId="55013E00" w14:textId="77777777" w:rsidTr="00224774">
              <w:tc>
                <w:tcPr>
                  <w:tcW w:w="763" w:type="dxa"/>
                </w:tcPr>
                <w:p w14:paraId="3BB30595" w14:textId="77777777" w:rsidR="004516B5" w:rsidRPr="004516B5" w:rsidRDefault="004516B5" w:rsidP="00DA67DF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516B5">
                    <w:rPr>
                      <w:sz w:val="26"/>
                      <w:szCs w:val="26"/>
                      <w:lang w:val="en-US"/>
                    </w:rPr>
                    <w:t>STT</w:t>
                  </w:r>
                </w:p>
              </w:tc>
              <w:tc>
                <w:tcPr>
                  <w:tcW w:w="730" w:type="dxa"/>
                </w:tcPr>
                <w:p w14:paraId="5DE9E7F7" w14:textId="77777777" w:rsidR="004516B5" w:rsidRPr="004516B5" w:rsidRDefault="004516B5" w:rsidP="00DA67DF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4516B5">
                    <w:rPr>
                      <w:sz w:val="26"/>
                      <w:szCs w:val="26"/>
                      <w:lang w:val="en-US"/>
                    </w:rPr>
                    <w:t>Lớp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7174C977" w14:textId="77777777" w:rsidR="004516B5" w:rsidRPr="004516B5" w:rsidRDefault="004516B5" w:rsidP="00DA67DF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4516B5">
                    <w:rPr>
                      <w:sz w:val="26"/>
                      <w:szCs w:val="26"/>
                      <w:lang w:val="en-US"/>
                    </w:rPr>
                    <w:t>Sĩ</w:t>
                  </w:r>
                  <w:proofErr w:type="spellEnd"/>
                  <w:r w:rsidRPr="004516B5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4516B5">
                    <w:rPr>
                      <w:sz w:val="26"/>
                      <w:szCs w:val="26"/>
                      <w:lang w:val="en-US"/>
                    </w:rPr>
                    <w:t>số</w:t>
                  </w:r>
                  <w:proofErr w:type="spellEnd"/>
                </w:p>
              </w:tc>
              <w:tc>
                <w:tcPr>
                  <w:tcW w:w="763" w:type="dxa"/>
                </w:tcPr>
                <w:p w14:paraId="2861D929" w14:textId="77777777" w:rsidR="004516B5" w:rsidRPr="004516B5" w:rsidRDefault="004516B5" w:rsidP="00DA67DF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4516B5">
                    <w:rPr>
                      <w:sz w:val="26"/>
                      <w:szCs w:val="26"/>
                      <w:lang w:val="en-US"/>
                    </w:rPr>
                    <w:t>Giỏi</w:t>
                  </w:r>
                  <w:proofErr w:type="spellEnd"/>
                </w:p>
              </w:tc>
              <w:tc>
                <w:tcPr>
                  <w:tcW w:w="736" w:type="dxa"/>
                </w:tcPr>
                <w:p w14:paraId="4CD4C858" w14:textId="77777777" w:rsidR="004516B5" w:rsidRPr="004516B5" w:rsidRDefault="004516B5" w:rsidP="00DA67DF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4516B5">
                    <w:rPr>
                      <w:sz w:val="26"/>
                      <w:szCs w:val="26"/>
                      <w:lang w:val="en-US"/>
                    </w:rPr>
                    <w:t>Khá</w:t>
                  </w:r>
                  <w:proofErr w:type="spellEnd"/>
                </w:p>
              </w:tc>
              <w:tc>
                <w:tcPr>
                  <w:tcW w:w="643" w:type="dxa"/>
                </w:tcPr>
                <w:p w14:paraId="1A16B8A1" w14:textId="77777777" w:rsidR="004516B5" w:rsidRPr="004516B5" w:rsidRDefault="004516B5" w:rsidP="00DA67DF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516B5">
                    <w:rPr>
                      <w:sz w:val="26"/>
                      <w:szCs w:val="26"/>
                      <w:lang w:val="en-US"/>
                    </w:rPr>
                    <w:t>TB</w:t>
                  </w:r>
                </w:p>
              </w:tc>
              <w:tc>
                <w:tcPr>
                  <w:tcW w:w="736" w:type="dxa"/>
                </w:tcPr>
                <w:p w14:paraId="74B5B819" w14:textId="77777777" w:rsidR="004516B5" w:rsidRPr="004516B5" w:rsidRDefault="004516B5" w:rsidP="00DA67DF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4516B5">
                    <w:rPr>
                      <w:sz w:val="26"/>
                      <w:szCs w:val="26"/>
                      <w:lang w:val="en-US"/>
                    </w:rPr>
                    <w:t>Yếu</w:t>
                  </w:r>
                  <w:proofErr w:type="spellEnd"/>
                </w:p>
              </w:tc>
              <w:tc>
                <w:tcPr>
                  <w:tcW w:w="683" w:type="dxa"/>
                </w:tcPr>
                <w:p w14:paraId="7A649F73" w14:textId="77777777" w:rsidR="004516B5" w:rsidRPr="004516B5" w:rsidRDefault="004516B5" w:rsidP="00DA67DF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4516B5">
                    <w:rPr>
                      <w:sz w:val="26"/>
                      <w:szCs w:val="26"/>
                      <w:lang w:val="en-US"/>
                    </w:rPr>
                    <w:t>Kém</w:t>
                  </w:r>
                  <w:proofErr w:type="spellEnd"/>
                </w:p>
              </w:tc>
              <w:tc>
                <w:tcPr>
                  <w:tcW w:w="2076" w:type="dxa"/>
                </w:tcPr>
                <w:p w14:paraId="0145EF19" w14:textId="77777777" w:rsidR="004516B5" w:rsidRPr="004516B5" w:rsidRDefault="004516B5" w:rsidP="00DA67DF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4516B5">
                    <w:rPr>
                      <w:sz w:val="26"/>
                      <w:szCs w:val="26"/>
                      <w:lang w:val="en-US"/>
                    </w:rPr>
                    <w:t>Số</w:t>
                  </w:r>
                  <w:proofErr w:type="spellEnd"/>
                  <w:r w:rsidRPr="004516B5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4516B5">
                    <w:rPr>
                      <w:sz w:val="26"/>
                      <w:szCs w:val="26"/>
                      <w:lang w:val="en-US"/>
                    </w:rPr>
                    <w:t>lượng</w:t>
                  </w:r>
                  <w:proofErr w:type="spellEnd"/>
                  <w:r w:rsidRPr="004516B5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4516B5">
                    <w:rPr>
                      <w:sz w:val="26"/>
                      <w:szCs w:val="26"/>
                      <w:lang w:val="en-US"/>
                    </w:rPr>
                    <w:t>đạt</w:t>
                  </w:r>
                  <w:proofErr w:type="spellEnd"/>
                  <w:r w:rsidRPr="004516B5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4516B5">
                    <w:rPr>
                      <w:sz w:val="26"/>
                      <w:szCs w:val="26"/>
                      <w:lang w:val="en-US"/>
                    </w:rPr>
                    <w:t>trên</w:t>
                  </w:r>
                  <w:proofErr w:type="spellEnd"/>
                  <w:r w:rsidRPr="004516B5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4516B5">
                    <w:rPr>
                      <w:sz w:val="26"/>
                      <w:szCs w:val="26"/>
                      <w:lang w:val="en-US"/>
                    </w:rPr>
                    <w:t>trung</w:t>
                  </w:r>
                  <w:proofErr w:type="spellEnd"/>
                  <w:r w:rsidRPr="004516B5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4516B5">
                    <w:rPr>
                      <w:sz w:val="26"/>
                      <w:szCs w:val="26"/>
                      <w:lang w:val="en-US"/>
                    </w:rPr>
                    <w:t>bình</w:t>
                  </w:r>
                  <w:proofErr w:type="spellEnd"/>
                  <w:r w:rsidRPr="004516B5">
                    <w:rPr>
                      <w:sz w:val="26"/>
                      <w:szCs w:val="26"/>
                      <w:lang w:val="en-US"/>
                    </w:rPr>
                    <w:t xml:space="preserve"> (&gt;=5)</w:t>
                  </w:r>
                </w:p>
              </w:tc>
              <w:tc>
                <w:tcPr>
                  <w:tcW w:w="1190" w:type="dxa"/>
                </w:tcPr>
                <w:p w14:paraId="72F25058" w14:textId="77777777" w:rsidR="004516B5" w:rsidRPr="004516B5" w:rsidRDefault="004516B5" w:rsidP="00DA67DF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4516B5">
                    <w:rPr>
                      <w:sz w:val="26"/>
                      <w:szCs w:val="26"/>
                      <w:lang w:val="en-US"/>
                    </w:rPr>
                    <w:t>Tỷ</w:t>
                  </w:r>
                  <w:proofErr w:type="spellEnd"/>
                  <w:r w:rsidRPr="004516B5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4516B5">
                    <w:rPr>
                      <w:sz w:val="26"/>
                      <w:szCs w:val="26"/>
                      <w:lang w:val="en-US"/>
                    </w:rPr>
                    <w:t>lệ</w:t>
                  </w:r>
                  <w:proofErr w:type="spellEnd"/>
                  <w:r w:rsidRPr="004516B5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4516B5">
                    <w:rPr>
                      <w:sz w:val="26"/>
                      <w:szCs w:val="26"/>
                      <w:lang w:val="en-US"/>
                    </w:rPr>
                    <w:t>đạt</w:t>
                  </w:r>
                  <w:proofErr w:type="spellEnd"/>
                  <w:r w:rsidRPr="004516B5">
                    <w:rPr>
                      <w:sz w:val="26"/>
                      <w:szCs w:val="26"/>
                      <w:lang w:val="en-US"/>
                    </w:rPr>
                    <w:t xml:space="preserve"> %</w:t>
                  </w:r>
                </w:p>
              </w:tc>
            </w:tr>
            <w:tr w:rsidR="004516B5" w:rsidRPr="004516B5" w14:paraId="00016060" w14:textId="77777777" w:rsidTr="00224774">
              <w:tc>
                <w:tcPr>
                  <w:tcW w:w="763" w:type="dxa"/>
                </w:tcPr>
                <w:p w14:paraId="2BB458F2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0" w:type="dxa"/>
                </w:tcPr>
                <w:p w14:paraId="40C518AD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10" w:type="dxa"/>
                </w:tcPr>
                <w:p w14:paraId="645079BD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63" w:type="dxa"/>
                </w:tcPr>
                <w:p w14:paraId="7E5B4024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14:paraId="0DB8A848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3" w:type="dxa"/>
                </w:tcPr>
                <w:p w14:paraId="001C87BC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14:paraId="618FE5E7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83" w:type="dxa"/>
                </w:tcPr>
                <w:p w14:paraId="6873A802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076" w:type="dxa"/>
                </w:tcPr>
                <w:p w14:paraId="38013BD4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190" w:type="dxa"/>
                </w:tcPr>
                <w:p w14:paraId="22610B76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4516B5" w:rsidRPr="004516B5" w14:paraId="37B0226F" w14:textId="77777777" w:rsidTr="00224774">
              <w:tc>
                <w:tcPr>
                  <w:tcW w:w="763" w:type="dxa"/>
                </w:tcPr>
                <w:p w14:paraId="4FDAE052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0" w:type="dxa"/>
                </w:tcPr>
                <w:p w14:paraId="1ADC9265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10" w:type="dxa"/>
                </w:tcPr>
                <w:p w14:paraId="1AE8DD8C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63" w:type="dxa"/>
                </w:tcPr>
                <w:p w14:paraId="728807D1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14:paraId="67A0D376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3" w:type="dxa"/>
                </w:tcPr>
                <w:p w14:paraId="1FDD3D7F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14:paraId="058CECA2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83" w:type="dxa"/>
                </w:tcPr>
                <w:p w14:paraId="0A5EBEDF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076" w:type="dxa"/>
                </w:tcPr>
                <w:p w14:paraId="6FCD3771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190" w:type="dxa"/>
                </w:tcPr>
                <w:p w14:paraId="2ED4E05D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4516B5" w:rsidRPr="004516B5" w14:paraId="64A4A31B" w14:textId="77777777" w:rsidTr="00224774">
              <w:tc>
                <w:tcPr>
                  <w:tcW w:w="763" w:type="dxa"/>
                </w:tcPr>
                <w:p w14:paraId="7B25BD35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0" w:type="dxa"/>
                </w:tcPr>
                <w:p w14:paraId="71D8A5FE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10" w:type="dxa"/>
                </w:tcPr>
                <w:p w14:paraId="1F64F856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63" w:type="dxa"/>
                </w:tcPr>
                <w:p w14:paraId="7F97C6D7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14:paraId="7CB430DF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3" w:type="dxa"/>
                </w:tcPr>
                <w:p w14:paraId="27C3C423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14:paraId="1C484690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83" w:type="dxa"/>
                </w:tcPr>
                <w:p w14:paraId="1BC7BF9B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076" w:type="dxa"/>
                </w:tcPr>
                <w:p w14:paraId="590E671D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190" w:type="dxa"/>
                </w:tcPr>
                <w:p w14:paraId="18969A28" w14:textId="77777777" w:rsidR="004516B5" w:rsidRPr="004516B5" w:rsidRDefault="004516B5" w:rsidP="004516B5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14:paraId="1B1233F4" w14:textId="77777777" w:rsidR="004516B5" w:rsidRPr="004516B5" w:rsidRDefault="004516B5" w:rsidP="004516B5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p w14:paraId="245FD5C2" w14:textId="77777777" w:rsidR="004516B5" w:rsidRPr="004516B5" w:rsidRDefault="00A3733A" w:rsidP="004516B5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QĐ5.</w:t>
            </w:r>
            <w:proofErr w:type="gramStart"/>
            <w:r>
              <w:rPr>
                <w:b/>
                <w:sz w:val="26"/>
                <w:szCs w:val="26"/>
                <w:lang w:val="en-US"/>
              </w:rPr>
              <w:t>1</w:t>
            </w:r>
            <w:r w:rsidR="004516B5" w:rsidRPr="004516B5">
              <w:rPr>
                <w:b/>
                <w:sz w:val="26"/>
                <w:szCs w:val="26"/>
                <w:lang w:val="en-US"/>
              </w:rPr>
              <w:t>:</w:t>
            </w:r>
            <w:r w:rsidR="0062213D">
              <w:rPr>
                <w:sz w:val="26"/>
                <w:szCs w:val="26"/>
              </w:rPr>
              <w:t>+</w:t>
            </w:r>
            <w:proofErr w:type="gramEnd"/>
            <w:r w:rsidR="0062213D">
              <w:rPr>
                <w:sz w:val="26"/>
                <w:szCs w:val="26"/>
              </w:rPr>
              <w:t xml:space="preserve"> Loại GIỎI: </w:t>
            </w:r>
            <w:r w:rsidR="004516B5" w:rsidRPr="004516B5">
              <w:rPr>
                <w:sz w:val="26"/>
                <w:szCs w:val="26"/>
              </w:rPr>
              <w:t>ĐTB môn từ 8.0 trở lên</w:t>
            </w:r>
          </w:p>
          <w:p w14:paraId="0B983D36" w14:textId="77777777" w:rsidR="004516B5" w:rsidRPr="004516B5" w:rsidRDefault="00D94CA0" w:rsidP="004516B5">
            <w:pPr>
              <w:widowControl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 w:rsidR="004516B5" w:rsidRPr="004516B5">
              <w:rPr>
                <w:sz w:val="26"/>
                <w:szCs w:val="26"/>
              </w:rPr>
              <w:t>+ Loại KHÁ: ĐTB môn từ 6.5 đến 7.9</w:t>
            </w:r>
          </w:p>
          <w:p w14:paraId="6A70E9E7" w14:textId="77777777" w:rsidR="004516B5" w:rsidRPr="004516B5" w:rsidRDefault="00D94CA0" w:rsidP="004516B5">
            <w:pPr>
              <w:widowControl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 w:rsidR="004516B5" w:rsidRPr="004516B5">
              <w:rPr>
                <w:sz w:val="26"/>
                <w:szCs w:val="26"/>
              </w:rPr>
              <w:t xml:space="preserve">+ Loại TB: </w:t>
            </w:r>
            <w:r w:rsidR="004516B5" w:rsidRPr="004516B5">
              <w:rPr>
                <w:sz w:val="26"/>
                <w:szCs w:val="26"/>
              </w:rPr>
              <w:tab/>
              <w:t>ĐTB môn từ 5.0 đến 6.4</w:t>
            </w:r>
          </w:p>
          <w:p w14:paraId="08CA1FFC" w14:textId="77777777" w:rsidR="004516B5" w:rsidRPr="004516B5" w:rsidRDefault="00D94CA0" w:rsidP="004516B5">
            <w:pPr>
              <w:widowControl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 w:rsidR="004516B5" w:rsidRPr="004516B5">
              <w:rPr>
                <w:sz w:val="26"/>
                <w:szCs w:val="26"/>
              </w:rPr>
              <w:t xml:space="preserve">+ Loại YẾU: </w:t>
            </w:r>
            <w:r w:rsidR="004516B5" w:rsidRPr="004516B5">
              <w:rPr>
                <w:sz w:val="26"/>
                <w:szCs w:val="26"/>
              </w:rPr>
              <w:tab/>
              <w:t>ĐTB môn từ 3.5 đến 4.9</w:t>
            </w:r>
          </w:p>
          <w:p w14:paraId="4D39AA96" w14:textId="77777777" w:rsidR="004516B5" w:rsidRPr="004516B5" w:rsidRDefault="00D94CA0" w:rsidP="004516B5">
            <w:pPr>
              <w:widowControl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 w:rsidR="004516B5" w:rsidRPr="004516B5">
              <w:rPr>
                <w:sz w:val="26"/>
                <w:szCs w:val="26"/>
              </w:rPr>
              <w:t xml:space="preserve">+ Loại KÉM: </w:t>
            </w:r>
            <w:r w:rsidR="00ED0016">
              <w:rPr>
                <w:sz w:val="26"/>
                <w:szCs w:val="26"/>
              </w:rPr>
              <w:t>Những trường hợ</w:t>
            </w:r>
            <w:r w:rsidR="004516B5" w:rsidRPr="004516B5">
              <w:rPr>
                <w:sz w:val="26"/>
                <w:szCs w:val="26"/>
              </w:rPr>
              <w:t>p còn lại</w:t>
            </w:r>
          </w:p>
          <w:p w14:paraId="3852247E" w14:textId="77777777" w:rsidR="004516B5" w:rsidRPr="004516B5" w:rsidRDefault="004516B5" w:rsidP="004516B5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</w:tc>
      </w:tr>
    </w:tbl>
    <w:p w14:paraId="652C03F2" w14:textId="77777777" w:rsidR="004C6E96" w:rsidRDefault="004C6E96" w:rsidP="00385C7B">
      <w:pPr>
        <w:widowControl/>
        <w:spacing w:line="240" w:lineRule="auto"/>
        <w:rPr>
          <w:sz w:val="26"/>
          <w:szCs w:val="26"/>
          <w:lang w:val="en-US"/>
        </w:rPr>
      </w:pPr>
    </w:p>
    <w:p w14:paraId="64A04995" w14:textId="77777777" w:rsidR="004C6E96" w:rsidRDefault="004C6E96">
      <w:pPr>
        <w:widowControl/>
        <w:spacing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4C6E96" w:rsidRPr="004C6E96" w14:paraId="318731E6" w14:textId="77777777" w:rsidTr="00224774">
        <w:tc>
          <w:tcPr>
            <w:tcW w:w="9558" w:type="dxa"/>
          </w:tcPr>
          <w:p w14:paraId="7433BDD4" w14:textId="77777777" w:rsidR="004C6E96" w:rsidRPr="004C6E96" w:rsidRDefault="004C6E96" w:rsidP="004C6E96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  <w:p w14:paraId="00067304" w14:textId="77777777" w:rsidR="004C6E96" w:rsidRPr="004C6E96" w:rsidRDefault="004C6E96" w:rsidP="004C6E96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4C6E96">
              <w:rPr>
                <w:b/>
                <w:sz w:val="26"/>
                <w:szCs w:val="26"/>
                <w:lang w:val="en-US"/>
              </w:rPr>
              <w:t>BM5.</w:t>
            </w:r>
            <w:r w:rsidR="001372A4">
              <w:rPr>
                <w:b/>
                <w:sz w:val="26"/>
                <w:szCs w:val="26"/>
                <w:lang w:val="en-US"/>
              </w:rPr>
              <w:t>2</w:t>
            </w:r>
            <w:r w:rsidRPr="004C6E96">
              <w:rPr>
                <w:b/>
                <w:sz w:val="26"/>
                <w:szCs w:val="26"/>
                <w:lang w:val="en-US"/>
              </w:rPr>
              <w:t>:</w:t>
            </w:r>
            <w:r w:rsidRPr="004C6E96">
              <w:rPr>
                <w:b/>
                <w:sz w:val="26"/>
                <w:szCs w:val="26"/>
                <w:lang w:val="en-US"/>
              </w:rPr>
              <w:tab/>
              <w:t xml:space="preserve">                                 </w:t>
            </w:r>
          </w:p>
          <w:p w14:paraId="127723D1" w14:textId="77777777" w:rsidR="004C6E96" w:rsidRPr="004C6E96" w:rsidRDefault="004C6E96" w:rsidP="004C6E96">
            <w:pPr>
              <w:widowControl/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4C6E96">
              <w:rPr>
                <w:b/>
                <w:sz w:val="26"/>
                <w:szCs w:val="26"/>
                <w:lang w:val="en-US"/>
              </w:rPr>
              <w:t xml:space="preserve">BẢNG BÁO CÁO TỔNG </w:t>
            </w:r>
            <w:r>
              <w:rPr>
                <w:b/>
                <w:sz w:val="26"/>
                <w:szCs w:val="26"/>
                <w:lang w:val="en-US"/>
              </w:rPr>
              <w:t>HỌC KÌ</w:t>
            </w:r>
          </w:p>
          <w:p w14:paraId="7FA5C7B7" w14:textId="77777777" w:rsidR="004C6E96" w:rsidRPr="004C6E96" w:rsidRDefault="004C6E96" w:rsidP="004C6E96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  <w:r w:rsidRPr="004C6E96">
              <w:rPr>
                <w:b/>
                <w:sz w:val="26"/>
                <w:szCs w:val="26"/>
                <w:lang w:val="en-US"/>
              </w:rPr>
              <w:br/>
              <w:t xml:space="preserve">    </w:t>
            </w:r>
            <w:proofErr w:type="spellStart"/>
            <w:r w:rsidRPr="004C6E96">
              <w:rPr>
                <w:b/>
                <w:sz w:val="26"/>
                <w:szCs w:val="26"/>
                <w:lang w:val="en-US"/>
              </w:rPr>
              <w:t>Năm</w:t>
            </w:r>
            <w:proofErr w:type="spellEnd"/>
            <w:r w:rsidRPr="004C6E96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C6E96">
              <w:rPr>
                <w:b/>
                <w:sz w:val="26"/>
                <w:szCs w:val="26"/>
                <w:lang w:val="en-US"/>
              </w:rPr>
              <w:t>học</w:t>
            </w:r>
            <w:proofErr w:type="spellEnd"/>
            <w:r w:rsidRPr="004C6E96">
              <w:rPr>
                <w:b/>
                <w:sz w:val="26"/>
                <w:szCs w:val="26"/>
                <w:lang w:val="en-US"/>
              </w:rPr>
              <w:t xml:space="preserve">:                           </w:t>
            </w:r>
            <w:proofErr w:type="spellStart"/>
            <w:r w:rsidRPr="004C6E96">
              <w:rPr>
                <w:b/>
                <w:sz w:val="26"/>
                <w:szCs w:val="26"/>
                <w:lang w:val="en-US"/>
              </w:rPr>
              <w:t>Học</w:t>
            </w:r>
            <w:proofErr w:type="spellEnd"/>
            <w:r w:rsidRPr="004C6E96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C6E96">
              <w:rPr>
                <w:b/>
                <w:sz w:val="26"/>
                <w:szCs w:val="26"/>
                <w:lang w:val="en-US"/>
              </w:rPr>
              <w:t>kỳ</w:t>
            </w:r>
            <w:proofErr w:type="spellEnd"/>
            <w:r w:rsidRPr="004C6E96">
              <w:rPr>
                <w:b/>
                <w:sz w:val="26"/>
                <w:szCs w:val="26"/>
                <w:lang w:val="en-US"/>
              </w:rPr>
              <w:t xml:space="preserve">:  </w:t>
            </w:r>
            <w:r w:rsidR="00E20C2F">
              <w:rPr>
                <w:b/>
                <w:sz w:val="26"/>
                <w:szCs w:val="26"/>
                <w:lang w:val="en-US"/>
              </w:rPr>
              <w:t xml:space="preserve">             </w:t>
            </w:r>
          </w:p>
          <w:p w14:paraId="15EBA738" w14:textId="77777777" w:rsidR="004C6E96" w:rsidRPr="004C6E96" w:rsidRDefault="004C6E96" w:rsidP="004C6E96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tbl>
            <w:tblPr>
              <w:tblStyle w:val="TableGrid"/>
              <w:tblW w:w="9130" w:type="dxa"/>
              <w:tblLook w:val="04A0" w:firstRow="1" w:lastRow="0" w:firstColumn="1" w:lastColumn="0" w:noHBand="0" w:noVBand="1"/>
            </w:tblPr>
            <w:tblGrid>
              <w:gridCol w:w="761"/>
              <w:gridCol w:w="728"/>
              <w:gridCol w:w="805"/>
              <w:gridCol w:w="762"/>
              <w:gridCol w:w="735"/>
              <w:gridCol w:w="642"/>
              <w:gridCol w:w="735"/>
              <w:gridCol w:w="722"/>
              <w:gridCol w:w="2059"/>
              <w:gridCol w:w="1181"/>
            </w:tblGrid>
            <w:tr w:rsidR="004C6E96" w:rsidRPr="004C6E96" w14:paraId="5A0B79AC" w14:textId="77777777" w:rsidTr="00224774">
              <w:tc>
                <w:tcPr>
                  <w:tcW w:w="763" w:type="dxa"/>
                </w:tcPr>
                <w:p w14:paraId="0C7ADACD" w14:textId="77777777" w:rsidR="004C6E96" w:rsidRPr="004C6E96" w:rsidRDefault="004C6E96" w:rsidP="00831CF2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C6E96">
                    <w:rPr>
                      <w:sz w:val="26"/>
                      <w:szCs w:val="26"/>
                      <w:lang w:val="en-US"/>
                    </w:rPr>
                    <w:t>STT</w:t>
                  </w:r>
                </w:p>
              </w:tc>
              <w:tc>
                <w:tcPr>
                  <w:tcW w:w="730" w:type="dxa"/>
                </w:tcPr>
                <w:p w14:paraId="60289A93" w14:textId="77777777" w:rsidR="004C6E96" w:rsidRPr="004C6E96" w:rsidRDefault="004C6E96" w:rsidP="00831CF2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4C6E96">
                    <w:rPr>
                      <w:sz w:val="26"/>
                      <w:szCs w:val="26"/>
                      <w:lang w:val="en-US"/>
                    </w:rPr>
                    <w:t>Lớp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10BEEAC6" w14:textId="77777777" w:rsidR="004C6E96" w:rsidRPr="004C6E96" w:rsidRDefault="004C6E96" w:rsidP="00831CF2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4C6E96">
                    <w:rPr>
                      <w:sz w:val="26"/>
                      <w:szCs w:val="26"/>
                      <w:lang w:val="en-US"/>
                    </w:rPr>
                    <w:t>Sĩ</w:t>
                  </w:r>
                  <w:proofErr w:type="spellEnd"/>
                  <w:r w:rsidRPr="004C6E96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4C6E96">
                    <w:rPr>
                      <w:sz w:val="26"/>
                      <w:szCs w:val="26"/>
                      <w:lang w:val="en-US"/>
                    </w:rPr>
                    <w:t>số</w:t>
                  </w:r>
                  <w:proofErr w:type="spellEnd"/>
                </w:p>
              </w:tc>
              <w:tc>
                <w:tcPr>
                  <w:tcW w:w="763" w:type="dxa"/>
                </w:tcPr>
                <w:p w14:paraId="07415A97" w14:textId="77777777" w:rsidR="004C6E96" w:rsidRPr="004C6E96" w:rsidRDefault="004C6E96" w:rsidP="00831CF2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4C6E96">
                    <w:rPr>
                      <w:sz w:val="26"/>
                      <w:szCs w:val="26"/>
                      <w:lang w:val="en-US"/>
                    </w:rPr>
                    <w:t>Giỏi</w:t>
                  </w:r>
                  <w:proofErr w:type="spellEnd"/>
                </w:p>
              </w:tc>
              <w:tc>
                <w:tcPr>
                  <w:tcW w:w="736" w:type="dxa"/>
                </w:tcPr>
                <w:p w14:paraId="713D1038" w14:textId="77777777" w:rsidR="004C6E96" w:rsidRPr="004C6E96" w:rsidRDefault="004C6E96" w:rsidP="00831CF2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4C6E96">
                    <w:rPr>
                      <w:sz w:val="26"/>
                      <w:szCs w:val="26"/>
                      <w:lang w:val="en-US"/>
                    </w:rPr>
                    <w:t>Khá</w:t>
                  </w:r>
                  <w:proofErr w:type="spellEnd"/>
                </w:p>
              </w:tc>
              <w:tc>
                <w:tcPr>
                  <w:tcW w:w="643" w:type="dxa"/>
                </w:tcPr>
                <w:p w14:paraId="4EA42B7B" w14:textId="77777777" w:rsidR="004C6E96" w:rsidRPr="004C6E96" w:rsidRDefault="004C6E96" w:rsidP="00831CF2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r w:rsidRPr="004C6E96">
                    <w:rPr>
                      <w:sz w:val="26"/>
                      <w:szCs w:val="26"/>
                      <w:lang w:val="en-US"/>
                    </w:rPr>
                    <w:t>TB</w:t>
                  </w:r>
                </w:p>
              </w:tc>
              <w:tc>
                <w:tcPr>
                  <w:tcW w:w="736" w:type="dxa"/>
                </w:tcPr>
                <w:p w14:paraId="0B24E055" w14:textId="77777777" w:rsidR="004C6E96" w:rsidRPr="004C6E96" w:rsidRDefault="004C6E96" w:rsidP="00831CF2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4C6E96">
                    <w:rPr>
                      <w:sz w:val="26"/>
                      <w:szCs w:val="26"/>
                      <w:lang w:val="en-US"/>
                    </w:rPr>
                    <w:t>Yếu</w:t>
                  </w:r>
                  <w:proofErr w:type="spellEnd"/>
                </w:p>
              </w:tc>
              <w:tc>
                <w:tcPr>
                  <w:tcW w:w="683" w:type="dxa"/>
                </w:tcPr>
                <w:p w14:paraId="20BEDDC5" w14:textId="77777777" w:rsidR="004C6E96" w:rsidRPr="004C6E96" w:rsidRDefault="004C6E96" w:rsidP="00831CF2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4C6E96">
                    <w:rPr>
                      <w:sz w:val="26"/>
                      <w:szCs w:val="26"/>
                      <w:lang w:val="en-US"/>
                    </w:rPr>
                    <w:t>Kém</w:t>
                  </w:r>
                  <w:proofErr w:type="spellEnd"/>
                </w:p>
              </w:tc>
              <w:tc>
                <w:tcPr>
                  <w:tcW w:w="2076" w:type="dxa"/>
                </w:tcPr>
                <w:p w14:paraId="554E8D95" w14:textId="77777777" w:rsidR="004C6E96" w:rsidRPr="004C6E96" w:rsidRDefault="004C6E96" w:rsidP="00831CF2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4C6E96">
                    <w:rPr>
                      <w:sz w:val="26"/>
                      <w:szCs w:val="26"/>
                      <w:lang w:val="en-US"/>
                    </w:rPr>
                    <w:t>Số</w:t>
                  </w:r>
                  <w:proofErr w:type="spellEnd"/>
                  <w:r w:rsidRPr="004C6E96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4C6E96">
                    <w:rPr>
                      <w:sz w:val="26"/>
                      <w:szCs w:val="26"/>
                      <w:lang w:val="en-US"/>
                    </w:rPr>
                    <w:t>lượng</w:t>
                  </w:r>
                  <w:proofErr w:type="spellEnd"/>
                  <w:r w:rsidRPr="004C6E96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4C6E96">
                    <w:rPr>
                      <w:sz w:val="26"/>
                      <w:szCs w:val="26"/>
                      <w:lang w:val="en-US"/>
                    </w:rPr>
                    <w:t>đạt</w:t>
                  </w:r>
                  <w:proofErr w:type="spellEnd"/>
                  <w:r w:rsidRPr="004C6E96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4C6E96">
                    <w:rPr>
                      <w:sz w:val="26"/>
                      <w:szCs w:val="26"/>
                      <w:lang w:val="en-US"/>
                    </w:rPr>
                    <w:t>trên</w:t>
                  </w:r>
                  <w:proofErr w:type="spellEnd"/>
                  <w:r w:rsidRPr="004C6E96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4C6E96">
                    <w:rPr>
                      <w:sz w:val="26"/>
                      <w:szCs w:val="26"/>
                      <w:lang w:val="en-US"/>
                    </w:rPr>
                    <w:t>trung</w:t>
                  </w:r>
                  <w:proofErr w:type="spellEnd"/>
                  <w:r w:rsidRPr="004C6E96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4C6E96">
                    <w:rPr>
                      <w:sz w:val="26"/>
                      <w:szCs w:val="26"/>
                      <w:lang w:val="en-US"/>
                    </w:rPr>
                    <w:t>bình</w:t>
                  </w:r>
                  <w:proofErr w:type="spellEnd"/>
                  <w:r w:rsidRPr="004C6E96">
                    <w:rPr>
                      <w:sz w:val="26"/>
                      <w:szCs w:val="26"/>
                      <w:lang w:val="en-US"/>
                    </w:rPr>
                    <w:t xml:space="preserve"> (&gt;=5)</w:t>
                  </w:r>
                </w:p>
              </w:tc>
              <w:tc>
                <w:tcPr>
                  <w:tcW w:w="1190" w:type="dxa"/>
                </w:tcPr>
                <w:p w14:paraId="419A5DC1" w14:textId="77777777" w:rsidR="004C6E96" w:rsidRPr="004C6E96" w:rsidRDefault="004C6E96" w:rsidP="00831CF2">
                  <w:pPr>
                    <w:widowControl/>
                    <w:spacing w:line="240" w:lineRule="auto"/>
                    <w:jc w:val="center"/>
                    <w:rPr>
                      <w:sz w:val="26"/>
                      <w:szCs w:val="26"/>
                      <w:lang w:val="en-US"/>
                    </w:rPr>
                  </w:pPr>
                  <w:proofErr w:type="spellStart"/>
                  <w:r w:rsidRPr="004C6E96">
                    <w:rPr>
                      <w:sz w:val="26"/>
                      <w:szCs w:val="26"/>
                      <w:lang w:val="en-US"/>
                    </w:rPr>
                    <w:t>Tỷ</w:t>
                  </w:r>
                  <w:proofErr w:type="spellEnd"/>
                  <w:r w:rsidRPr="004C6E96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4C6E96">
                    <w:rPr>
                      <w:sz w:val="26"/>
                      <w:szCs w:val="26"/>
                      <w:lang w:val="en-US"/>
                    </w:rPr>
                    <w:t>lệ</w:t>
                  </w:r>
                  <w:proofErr w:type="spellEnd"/>
                  <w:r w:rsidRPr="004C6E96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4C6E96">
                    <w:rPr>
                      <w:sz w:val="26"/>
                      <w:szCs w:val="26"/>
                      <w:lang w:val="en-US"/>
                    </w:rPr>
                    <w:t>đạt</w:t>
                  </w:r>
                  <w:proofErr w:type="spellEnd"/>
                  <w:r w:rsidRPr="004C6E96">
                    <w:rPr>
                      <w:sz w:val="26"/>
                      <w:szCs w:val="26"/>
                      <w:lang w:val="en-US"/>
                    </w:rPr>
                    <w:t xml:space="preserve"> %</w:t>
                  </w:r>
                </w:p>
              </w:tc>
            </w:tr>
            <w:tr w:rsidR="004C6E96" w:rsidRPr="004C6E96" w14:paraId="3DAE2283" w14:textId="77777777" w:rsidTr="00224774">
              <w:tc>
                <w:tcPr>
                  <w:tcW w:w="763" w:type="dxa"/>
                </w:tcPr>
                <w:p w14:paraId="05479D0B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0" w:type="dxa"/>
                </w:tcPr>
                <w:p w14:paraId="27607581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10" w:type="dxa"/>
                </w:tcPr>
                <w:p w14:paraId="3A88ACC8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63" w:type="dxa"/>
                </w:tcPr>
                <w:p w14:paraId="2859431C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14:paraId="03704378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3" w:type="dxa"/>
                </w:tcPr>
                <w:p w14:paraId="04D91236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14:paraId="169C5D43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83" w:type="dxa"/>
                </w:tcPr>
                <w:p w14:paraId="07B29D4C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076" w:type="dxa"/>
                </w:tcPr>
                <w:p w14:paraId="6A492ACC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190" w:type="dxa"/>
                </w:tcPr>
                <w:p w14:paraId="13FBCB2C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4C6E96" w:rsidRPr="004C6E96" w14:paraId="78073227" w14:textId="77777777" w:rsidTr="00224774">
              <w:tc>
                <w:tcPr>
                  <w:tcW w:w="763" w:type="dxa"/>
                </w:tcPr>
                <w:p w14:paraId="5C6ED906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0" w:type="dxa"/>
                </w:tcPr>
                <w:p w14:paraId="2388A86D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10" w:type="dxa"/>
                </w:tcPr>
                <w:p w14:paraId="4CB230FE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63" w:type="dxa"/>
                </w:tcPr>
                <w:p w14:paraId="6B0E607B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14:paraId="21983137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3" w:type="dxa"/>
                </w:tcPr>
                <w:p w14:paraId="66A4DF6C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14:paraId="5E1C2745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83" w:type="dxa"/>
                </w:tcPr>
                <w:p w14:paraId="791B77A0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076" w:type="dxa"/>
                </w:tcPr>
                <w:p w14:paraId="2DC9351B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190" w:type="dxa"/>
                </w:tcPr>
                <w:p w14:paraId="1B070994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4C6E96" w:rsidRPr="004C6E96" w14:paraId="147849CF" w14:textId="77777777" w:rsidTr="00224774">
              <w:tc>
                <w:tcPr>
                  <w:tcW w:w="763" w:type="dxa"/>
                </w:tcPr>
                <w:p w14:paraId="471BF5A2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0" w:type="dxa"/>
                </w:tcPr>
                <w:p w14:paraId="16AB1E3F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810" w:type="dxa"/>
                </w:tcPr>
                <w:p w14:paraId="3DB41AEC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63" w:type="dxa"/>
                </w:tcPr>
                <w:p w14:paraId="4179A6E0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14:paraId="7303C2BA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43" w:type="dxa"/>
                </w:tcPr>
                <w:p w14:paraId="7252543A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36" w:type="dxa"/>
                </w:tcPr>
                <w:p w14:paraId="5B761C3F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683" w:type="dxa"/>
                </w:tcPr>
                <w:p w14:paraId="5D267B5F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2076" w:type="dxa"/>
                </w:tcPr>
                <w:p w14:paraId="2857C73A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190" w:type="dxa"/>
                </w:tcPr>
                <w:p w14:paraId="4A82BC22" w14:textId="77777777" w:rsidR="004C6E96" w:rsidRPr="004C6E96" w:rsidRDefault="004C6E96" w:rsidP="004C6E96">
                  <w:pPr>
                    <w:widowControl/>
                    <w:spacing w:line="24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14:paraId="65B43B6D" w14:textId="77777777" w:rsidR="004C6E96" w:rsidRPr="004C6E96" w:rsidRDefault="004C6E96" w:rsidP="004C6E96">
            <w:pPr>
              <w:widowControl/>
              <w:spacing w:line="240" w:lineRule="auto"/>
              <w:rPr>
                <w:b/>
                <w:sz w:val="26"/>
                <w:szCs w:val="26"/>
                <w:lang w:val="en-US"/>
              </w:rPr>
            </w:pPr>
          </w:p>
          <w:p w14:paraId="4E58AB66" w14:textId="77777777" w:rsidR="004C6E96" w:rsidRPr="00AB03AE" w:rsidRDefault="00AB03AE" w:rsidP="00AB03AE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  <w:r w:rsidRPr="00AB03AE">
              <w:rPr>
                <w:b/>
                <w:sz w:val="26"/>
                <w:szCs w:val="26"/>
                <w:lang w:val="en-US"/>
              </w:rPr>
              <w:t xml:space="preserve">QĐ5.2: </w:t>
            </w:r>
            <w:proofErr w:type="spellStart"/>
            <w:r w:rsidRPr="00CF54B8">
              <w:rPr>
                <w:sz w:val="26"/>
                <w:szCs w:val="26"/>
                <w:lang w:val="en-US"/>
              </w:rPr>
              <w:t>Học</w:t>
            </w:r>
            <w:proofErr w:type="spellEnd"/>
            <w:r w:rsidRPr="00CF54B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F54B8">
              <w:rPr>
                <w:sz w:val="26"/>
                <w:szCs w:val="26"/>
                <w:lang w:val="en-US"/>
              </w:rPr>
              <w:t>sinh</w:t>
            </w:r>
            <w:proofErr w:type="spellEnd"/>
            <w:r w:rsidRPr="00CF54B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F54B8">
              <w:rPr>
                <w:sz w:val="26"/>
                <w:szCs w:val="26"/>
                <w:lang w:val="en-US"/>
              </w:rPr>
              <w:t>đạt</w:t>
            </w:r>
            <w:proofErr w:type="spellEnd"/>
            <w:r w:rsidRPr="00CF54B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F54B8">
              <w:rPr>
                <w:sz w:val="26"/>
                <w:szCs w:val="26"/>
                <w:lang w:val="en-US"/>
              </w:rPr>
              <w:t>môn</w:t>
            </w:r>
            <w:proofErr w:type="spellEnd"/>
            <w:r w:rsidRPr="00CF54B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F54B8">
              <w:rPr>
                <w:sz w:val="26"/>
                <w:szCs w:val="26"/>
                <w:lang w:val="en-US"/>
              </w:rPr>
              <w:t>nếu</w:t>
            </w:r>
            <w:proofErr w:type="spellEnd"/>
            <w:r w:rsidRPr="00CF54B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F54B8">
              <w:rPr>
                <w:sz w:val="26"/>
                <w:szCs w:val="26"/>
                <w:lang w:val="en-US"/>
              </w:rPr>
              <w:t>đạt</w:t>
            </w:r>
            <w:proofErr w:type="spellEnd"/>
            <w:r w:rsidRPr="00CF54B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F54B8">
              <w:rPr>
                <w:sz w:val="26"/>
                <w:szCs w:val="26"/>
                <w:lang w:val="en-US"/>
              </w:rPr>
              <w:t>tất</w:t>
            </w:r>
            <w:proofErr w:type="spellEnd"/>
            <w:r w:rsidRPr="00CF54B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F54B8">
              <w:rPr>
                <w:sz w:val="26"/>
                <w:szCs w:val="26"/>
                <w:lang w:val="en-US"/>
              </w:rPr>
              <w:t>cả</w:t>
            </w:r>
            <w:proofErr w:type="spellEnd"/>
            <w:r w:rsidRPr="00CF54B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F54B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CF54B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F54B8">
              <w:rPr>
                <w:sz w:val="26"/>
                <w:szCs w:val="26"/>
                <w:lang w:val="en-US"/>
              </w:rPr>
              <w:t>môn</w:t>
            </w:r>
            <w:proofErr w:type="spellEnd"/>
            <w:r w:rsidR="004C6E96" w:rsidRPr="004C6E96">
              <w:rPr>
                <w:b/>
                <w:sz w:val="26"/>
                <w:szCs w:val="26"/>
                <w:lang w:val="en-US"/>
              </w:rPr>
              <w:t xml:space="preserve"> </w:t>
            </w:r>
          </w:p>
          <w:p w14:paraId="3AB449FD" w14:textId="77777777" w:rsidR="004C6E96" w:rsidRPr="004C6E96" w:rsidRDefault="004C6E96" w:rsidP="004C6E96">
            <w:pPr>
              <w:widowControl/>
              <w:spacing w:line="240" w:lineRule="auto"/>
              <w:rPr>
                <w:sz w:val="26"/>
                <w:szCs w:val="26"/>
                <w:lang w:val="en-US"/>
              </w:rPr>
            </w:pPr>
          </w:p>
        </w:tc>
      </w:tr>
    </w:tbl>
    <w:p w14:paraId="2A9206DE" w14:textId="77777777" w:rsidR="008012D9" w:rsidRDefault="008012D9" w:rsidP="00385C7B">
      <w:pPr>
        <w:widowControl/>
        <w:spacing w:line="240" w:lineRule="auto"/>
        <w:rPr>
          <w:sz w:val="26"/>
          <w:szCs w:val="26"/>
          <w:lang w:val="en-US"/>
        </w:rPr>
      </w:pPr>
    </w:p>
    <w:p w14:paraId="3F1E42F9" w14:textId="77777777" w:rsidR="008012D9" w:rsidRPr="008012D9" w:rsidRDefault="008012D9" w:rsidP="008012D9">
      <w:pPr>
        <w:widowControl/>
        <w:spacing w:line="240" w:lineRule="auto"/>
        <w:rPr>
          <w:sz w:val="26"/>
          <w:szCs w:val="26"/>
          <w:lang w:val="en-US"/>
        </w:rPr>
      </w:pPr>
      <w:r w:rsidRPr="00E9475B">
        <w:rPr>
          <w:b/>
          <w:sz w:val="26"/>
          <w:szCs w:val="26"/>
          <w:lang w:val="en-US"/>
        </w:rPr>
        <w:t>QĐ6</w:t>
      </w:r>
      <w:r>
        <w:rPr>
          <w:sz w:val="26"/>
          <w:szCs w:val="26"/>
          <w:lang w:val="en-US"/>
        </w:rPr>
        <w:t xml:space="preserve">: </w:t>
      </w:r>
      <w:proofErr w:type="spellStart"/>
      <w:r>
        <w:rPr>
          <w:sz w:val="26"/>
          <w:szCs w:val="26"/>
          <w:lang w:val="en-US"/>
        </w:rPr>
        <w:t>Ngườ</w:t>
      </w:r>
      <w:r w:rsidRPr="008012D9">
        <w:rPr>
          <w:sz w:val="26"/>
          <w:szCs w:val="26"/>
          <w:lang w:val="en-US"/>
        </w:rPr>
        <w:t>i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dùng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="005C1E2A">
        <w:rPr>
          <w:sz w:val="26"/>
          <w:szCs w:val="26"/>
          <w:lang w:val="en-US"/>
        </w:rPr>
        <w:t>có</w:t>
      </w:r>
      <w:proofErr w:type="spellEnd"/>
      <w:r w:rsidR="005C1E2A">
        <w:rPr>
          <w:sz w:val="26"/>
          <w:szCs w:val="26"/>
          <w:lang w:val="en-US"/>
        </w:rPr>
        <w:t xml:space="preserve"> </w:t>
      </w:r>
      <w:proofErr w:type="spellStart"/>
      <w:r w:rsidR="005C1E2A">
        <w:rPr>
          <w:sz w:val="26"/>
          <w:szCs w:val="26"/>
          <w:lang w:val="en-US"/>
        </w:rPr>
        <w:t>thể</w:t>
      </w:r>
      <w:proofErr w:type="spellEnd"/>
      <w:r w:rsidR="005C1E2A">
        <w:rPr>
          <w:sz w:val="26"/>
          <w:szCs w:val="26"/>
          <w:lang w:val="en-US"/>
        </w:rPr>
        <w:t xml:space="preserve"> </w:t>
      </w:r>
      <w:proofErr w:type="spellStart"/>
      <w:r w:rsidR="005C1E2A">
        <w:rPr>
          <w:sz w:val="26"/>
          <w:szCs w:val="26"/>
          <w:lang w:val="en-US"/>
        </w:rPr>
        <w:t>thay</w:t>
      </w:r>
      <w:proofErr w:type="spellEnd"/>
      <w:r w:rsidR="005C1E2A">
        <w:rPr>
          <w:sz w:val="26"/>
          <w:szCs w:val="26"/>
          <w:lang w:val="en-US"/>
        </w:rPr>
        <w:t xml:space="preserve"> </w:t>
      </w:r>
      <w:proofErr w:type="spellStart"/>
      <w:r w:rsidR="005C1E2A">
        <w:rPr>
          <w:sz w:val="26"/>
          <w:szCs w:val="26"/>
          <w:lang w:val="en-US"/>
        </w:rPr>
        <w:t>đổi</w:t>
      </w:r>
      <w:proofErr w:type="spellEnd"/>
      <w:r w:rsidR="005C1E2A">
        <w:rPr>
          <w:sz w:val="26"/>
          <w:szCs w:val="26"/>
          <w:lang w:val="en-US"/>
        </w:rPr>
        <w:t xml:space="preserve"> </w:t>
      </w:r>
      <w:proofErr w:type="spellStart"/>
      <w:r w:rsidR="005C1E2A">
        <w:rPr>
          <w:sz w:val="26"/>
          <w:szCs w:val="26"/>
          <w:lang w:val="en-US"/>
        </w:rPr>
        <w:t>các</w:t>
      </w:r>
      <w:proofErr w:type="spellEnd"/>
      <w:r w:rsidR="005C1E2A">
        <w:rPr>
          <w:sz w:val="26"/>
          <w:szCs w:val="26"/>
          <w:lang w:val="en-US"/>
        </w:rPr>
        <w:t xml:space="preserve"> </w:t>
      </w:r>
      <w:proofErr w:type="spellStart"/>
      <w:r w:rsidR="005C1E2A">
        <w:rPr>
          <w:sz w:val="26"/>
          <w:szCs w:val="26"/>
          <w:lang w:val="en-US"/>
        </w:rPr>
        <w:t>quy</w:t>
      </w:r>
      <w:proofErr w:type="spellEnd"/>
      <w:r w:rsidR="005C1E2A">
        <w:rPr>
          <w:sz w:val="26"/>
          <w:szCs w:val="26"/>
          <w:lang w:val="en-US"/>
        </w:rPr>
        <w:t xml:space="preserve"> </w:t>
      </w:r>
      <w:proofErr w:type="spellStart"/>
      <w:r w:rsidR="005C1E2A">
        <w:rPr>
          <w:sz w:val="26"/>
          <w:szCs w:val="26"/>
          <w:lang w:val="en-US"/>
        </w:rPr>
        <w:t>định</w:t>
      </w:r>
      <w:proofErr w:type="spellEnd"/>
      <w:r w:rsidR="005C1E2A">
        <w:rPr>
          <w:sz w:val="26"/>
          <w:szCs w:val="26"/>
          <w:lang w:val="en-US"/>
        </w:rPr>
        <w:t xml:space="preserve"> </w:t>
      </w:r>
      <w:proofErr w:type="spellStart"/>
      <w:r w:rsidR="005C1E2A">
        <w:rPr>
          <w:sz w:val="26"/>
          <w:szCs w:val="26"/>
          <w:lang w:val="en-US"/>
        </w:rPr>
        <w:t>như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sau</w:t>
      </w:r>
      <w:proofErr w:type="spellEnd"/>
      <w:r w:rsidRPr="008012D9">
        <w:rPr>
          <w:sz w:val="26"/>
          <w:szCs w:val="26"/>
          <w:lang w:val="en-US"/>
        </w:rPr>
        <w:t>:</w:t>
      </w:r>
    </w:p>
    <w:p w14:paraId="06FC1983" w14:textId="77777777" w:rsidR="008012D9" w:rsidRPr="008012D9" w:rsidRDefault="008012D9" w:rsidP="008012D9">
      <w:pPr>
        <w:pStyle w:val="ListParagraph"/>
        <w:widowControl/>
        <w:numPr>
          <w:ilvl w:val="0"/>
          <w:numId w:val="35"/>
        </w:numPr>
        <w:spacing w:line="240" w:lineRule="auto"/>
        <w:rPr>
          <w:sz w:val="26"/>
          <w:szCs w:val="26"/>
          <w:lang w:val="en-US"/>
        </w:rPr>
      </w:pPr>
      <w:r w:rsidRPr="008012D9">
        <w:rPr>
          <w:sz w:val="26"/>
          <w:szCs w:val="26"/>
          <w:lang w:val="en-US"/>
        </w:rPr>
        <w:t xml:space="preserve">QĐ1: </w:t>
      </w:r>
      <w:proofErr w:type="spellStart"/>
      <w:r w:rsidRPr="008012D9">
        <w:rPr>
          <w:sz w:val="26"/>
          <w:szCs w:val="26"/>
          <w:lang w:val="en-US"/>
        </w:rPr>
        <w:t>Thay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đổi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tuổi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tối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thiểu</w:t>
      </w:r>
      <w:proofErr w:type="spellEnd"/>
      <w:r w:rsidRPr="008012D9">
        <w:rPr>
          <w:sz w:val="26"/>
          <w:szCs w:val="26"/>
          <w:lang w:val="en-US"/>
        </w:rPr>
        <w:t xml:space="preserve">, </w:t>
      </w:r>
      <w:proofErr w:type="spellStart"/>
      <w:r w:rsidRPr="008012D9">
        <w:rPr>
          <w:sz w:val="26"/>
          <w:szCs w:val="26"/>
          <w:lang w:val="en-US"/>
        </w:rPr>
        <w:t>tối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đa</w:t>
      </w:r>
      <w:proofErr w:type="spellEnd"/>
      <w:r w:rsidRPr="008012D9">
        <w:rPr>
          <w:sz w:val="26"/>
          <w:szCs w:val="26"/>
          <w:lang w:val="en-US"/>
        </w:rPr>
        <w:t>.</w:t>
      </w:r>
    </w:p>
    <w:p w14:paraId="106B5BE8" w14:textId="77777777" w:rsidR="008012D9" w:rsidRPr="008012D9" w:rsidRDefault="008012D9" w:rsidP="008012D9">
      <w:pPr>
        <w:pStyle w:val="ListParagraph"/>
        <w:widowControl/>
        <w:numPr>
          <w:ilvl w:val="0"/>
          <w:numId w:val="35"/>
        </w:numPr>
        <w:spacing w:line="240" w:lineRule="auto"/>
        <w:rPr>
          <w:sz w:val="26"/>
          <w:szCs w:val="26"/>
          <w:lang w:val="en-US"/>
        </w:rPr>
      </w:pPr>
      <w:r w:rsidRPr="008012D9">
        <w:rPr>
          <w:sz w:val="26"/>
          <w:szCs w:val="26"/>
          <w:lang w:val="en-US"/>
        </w:rPr>
        <w:t xml:space="preserve">QĐ2: </w:t>
      </w:r>
      <w:proofErr w:type="spellStart"/>
      <w:r w:rsidRPr="008012D9">
        <w:rPr>
          <w:sz w:val="26"/>
          <w:szCs w:val="26"/>
          <w:lang w:val="en-US"/>
        </w:rPr>
        <w:t>Thay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đổi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sĩ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số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tối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đa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của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các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lớp</w:t>
      </w:r>
      <w:proofErr w:type="spellEnd"/>
      <w:r w:rsidRPr="008012D9">
        <w:rPr>
          <w:sz w:val="26"/>
          <w:szCs w:val="26"/>
          <w:lang w:val="en-US"/>
        </w:rPr>
        <w:t xml:space="preserve">. </w:t>
      </w:r>
      <w:proofErr w:type="spellStart"/>
      <w:r w:rsidRPr="008012D9">
        <w:rPr>
          <w:sz w:val="26"/>
          <w:szCs w:val="26"/>
          <w:lang w:val="en-US"/>
        </w:rPr>
        <w:t>Thay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đổi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số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="00D72CB0">
        <w:rPr>
          <w:sz w:val="26"/>
          <w:szCs w:val="26"/>
          <w:lang w:val="en-US"/>
        </w:rPr>
        <w:t>lượ</w:t>
      </w:r>
      <w:r w:rsidRPr="008012D9">
        <w:rPr>
          <w:sz w:val="26"/>
          <w:szCs w:val="26"/>
          <w:lang w:val="en-US"/>
        </w:rPr>
        <w:t>ng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và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tên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các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lớp</w:t>
      </w:r>
      <w:proofErr w:type="spellEnd"/>
    </w:p>
    <w:p w14:paraId="01B1984B" w14:textId="77777777" w:rsidR="008012D9" w:rsidRPr="008012D9" w:rsidRDefault="008012D9" w:rsidP="008012D9">
      <w:pPr>
        <w:widowControl/>
        <w:spacing w:line="240" w:lineRule="auto"/>
        <w:rPr>
          <w:sz w:val="26"/>
          <w:szCs w:val="26"/>
          <w:lang w:val="en-US"/>
        </w:rPr>
      </w:pPr>
      <w:proofErr w:type="spellStart"/>
      <w:r w:rsidRPr="008012D9">
        <w:rPr>
          <w:sz w:val="26"/>
          <w:szCs w:val="26"/>
          <w:lang w:val="en-US"/>
        </w:rPr>
        <w:t>trong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="00D72CB0">
        <w:rPr>
          <w:sz w:val="26"/>
          <w:szCs w:val="26"/>
          <w:lang w:val="en-US"/>
        </w:rPr>
        <w:t>trường</w:t>
      </w:r>
      <w:proofErr w:type="spellEnd"/>
    </w:p>
    <w:p w14:paraId="152C33E4" w14:textId="77777777" w:rsidR="008012D9" w:rsidRPr="008012D9" w:rsidRDefault="008012D9" w:rsidP="008012D9">
      <w:pPr>
        <w:pStyle w:val="ListParagraph"/>
        <w:widowControl/>
        <w:numPr>
          <w:ilvl w:val="0"/>
          <w:numId w:val="35"/>
        </w:numPr>
        <w:spacing w:line="240" w:lineRule="auto"/>
        <w:rPr>
          <w:sz w:val="26"/>
          <w:szCs w:val="26"/>
          <w:lang w:val="en-US"/>
        </w:rPr>
      </w:pPr>
      <w:r w:rsidRPr="008012D9">
        <w:rPr>
          <w:sz w:val="26"/>
          <w:szCs w:val="26"/>
          <w:lang w:val="en-US"/>
        </w:rPr>
        <w:t xml:space="preserve">QĐ4: </w:t>
      </w:r>
      <w:proofErr w:type="spellStart"/>
      <w:r w:rsidRPr="008012D9">
        <w:rPr>
          <w:sz w:val="26"/>
          <w:szCs w:val="26"/>
          <w:lang w:val="en-US"/>
        </w:rPr>
        <w:t>Thay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đổi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số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="00DE09D6">
        <w:rPr>
          <w:sz w:val="26"/>
          <w:szCs w:val="26"/>
          <w:lang w:val="en-US"/>
        </w:rPr>
        <w:t>lượng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và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tên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các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môn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học</w:t>
      </w:r>
      <w:proofErr w:type="spellEnd"/>
      <w:r w:rsidRPr="008012D9">
        <w:rPr>
          <w:sz w:val="26"/>
          <w:szCs w:val="26"/>
          <w:lang w:val="en-US"/>
        </w:rPr>
        <w:t>.</w:t>
      </w:r>
    </w:p>
    <w:p w14:paraId="5BCF5F9C" w14:textId="77777777" w:rsidR="000934AC" w:rsidRPr="008012D9" w:rsidRDefault="008012D9" w:rsidP="008012D9">
      <w:pPr>
        <w:pStyle w:val="ListParagraph"/>
        <w:widowControl/>
        <w:numPr>
          <w:ilvl w:val="0"/>
          <w:numId w:val="35"/>
        </w:numPr>
        <w:spacing w:line="240" w:lineRule="auto"/>
        <w:rPr>
          <w:sz w:val="26"/>
          <w:szCs w:val="26"/>
          <w:lang w:val="en-US"/>
        </w:rPr>
      </w:pPr>
      <w:r w:rsidRPr="008012D9">
        <w:rPr>
          <w:sz w:val="26"/>
          <w:szCs w:val="26"/>
          <w:lang w:val="en-US"/>
        </w:rPr>
        <w:t xml:space="preserve">QĐ5: </w:t>
      </w:r>
      <w:proofErr w:type="spellStart"/>
      <w:r w:rsidRPr="008012D9">
        <w:rPr>
          <w:sz w:val="26"/>
          <w:szCs w:val="26"/>
          <w:lang w:val="en-US"/>
        </w:rPr>
        <w:t>Thay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đổi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điểm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chuẩn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đánh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giá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đạt</w:t>
      </w:r>
      <w:proofErr w:type="spellEnd"/>
      <w:r w:rsidRPr="008012D9">
        <w:rPr>
          <w:sz w:val="26"/>
          <w:szCs w:val="26"/>
          <w:lang w:val="en-US"/>
        </w:rPr>
        <w:t xml:space="preserve"> </w:t>
      </w:r>
      <w:proofErr w:type="spellStart"/>
      <w:r w:rsidRPr="008012D9">
        <w:rPr>
          <w:sz w:val="26"/>
          <w:szCs w:val="26"/>
          <w:lang w:val="en-US"/>
        </w:rPr>
        <w:t>môn</w:t>
      </w:r>
      <w:proofErr w:type="spellEnd"/>
      <w:r w:rsidRPr="008012D9">
        <w:rPr>
          <w:sz w:val="26"/>
          <w:szCs w:val="26"/>
          <w:lang w:val="en-US"/>
        </w:rPr>
        <w:t>.</w:t>
      </w:r>
      <w:r w:rsidR="00385C7B" w:rsidRPr="008012D9">
        <w:rPr>
          <w:sz w:val="26"/>
          <w:szCs w:val="26"/>
          <w:lang w:val="en-US"/>
        </w:rPr>
        <w:br w:type="page"/>
      </w:r>
    </w:p>
    <w:p w14:paraId="3D93D3D7" w14:textId="77777777" w:rsidR="00385C7B" w:rsidRPr="0038021A" w:rsidRDefault="00385C7B" w:rsidP="00385C7B">
      <w:pPr>
        <w:widowControl/>
        <w:spacing w:line="240" w:lineRule="auto"/>
        <w:rPr>
          <w:sz w:val="26"/>
          <w:szCs w:val="26"/>
          <w:lang w:val="en-US"/>
        </w:rPr>
      </w:pPr>
    </w:p>
    <w:sectPr w:rsidR="00385C7B" w:rsidRPr="0038021A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3DD20" w14:textId="77777777" w:rsidR="009F4658" w:rsidRDefault="009F4658">
      <w:r>
        <w:separator/>
      </w:r>
    </w:p>
  </w:endnote>
  <w:endnote w:type="continuationSeparator" w:id="0">
    <w:p w14:paraId="0C368592" w14:textId="77777777" w:rsidR="009F4658" w:rsidRDefault="009F4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71759" w14:textId="77777777" w:rsidR="0040293A" w:rsidRDefault="0092204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DA8CD88" wp14:editId="6FE1A029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EABC79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8DC5503" w14:textId="77777777"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 wp14:anchorId="6A75C23A" wp14:editId="42A92C06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7B610B5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86765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6F140161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D8393" w14:textId="77777777" w:rsidR="009F4658" w:rsidRDefault="009F4658">
      <w:r>
        <w:separator/>
      </w:r>
    </w:p>
  </w:footnote>
  <w:footnote w:type="continuationSeparator" w:id="0">
    <w:p w14:paraId="68D08EE4" w14:textId="77777777" w:rsidR="009F4658" w:rsidRDefault="009F4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96B78" w14:textId="77777777" w:rsidR="0040293A" w:rsidRDefault="00A97AD6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4BF14A5" wp14:editId="7187DBE6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F5ADEF" id="Freeform 1" o:spid="_x0000_s1026" style="position:absolute;margin-left:0;margin-top:0;width:93.15pt;height:81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="0040293A"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40BFE38" wp14:editId="5B2460F7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2BCA751" w14:textId="77777777" w:rsidR="0040293A" w:rsidRDefault="0040293A" w:rsidP="0040293A">
    <w:pPr>
      <w:pStyle w:val="Title"/>
      <w:rPr>
        <w:lang w:val="en-US"/>
      </w:rPr>
    </w:pPr>
  </w:p>
  <w:p w14:paraId="4A6BCEA1" w14:textId="77777777" w:rsidR="0040293A" w:rsidRPr="003B1A2B" w:rsidRDefault="0040293A" w:rsidP="0040293A">
    <w:pPr>
      <w:rPr>
        <w:lang w:val="en-US"/>
      </w:rPr>
    </w:pPr>
  </w:p>
  <w:p w14:paraId="24E2C83D" w14:textId="77777777" w:rsidR="0040293A" w:rsidRPr="00F53DBB" w:rsidRDefault="0040293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2B288628" w14:textId="77777777" w:rsidR="003701D7" w:rsidRPr="0040293A" w:rsidRDefault="003701D7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848E0" w14:textId="77777777"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3DCA4938" wp14:editId="1467BACB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10EAB386" w14:textId="77777777" w:rsidTr="004E21B2">
      <w:tc>
        <w:tcPr>
          <w:tcW w:w="6623" w:type="dxa"/>
          <w:shd w:val="clear" w:color="auto" w:fill="auto"/>
        </w:tcPr>
        <w:p w14:paraId="4E20A6C5" w14:textId="77777777" w:rsidR="00E95D0C" w:rsidRPr="004E21B2" w:rsidRDefault="00DC363E" w:rsidP="00282424">
          <w:pPr>
            <w:pStyle w:val="Header"/>
            <w:rPr>
              <w:color w:val="0000FF"/>
              <w:lang w:val="en-US"/>
            </w:rPr>
          </w:pPr>
          <w:r w:rsidRPr="004E21B2">
            <w:rPr>
              <w:color w:val="0000FF"/>
              <w:lang w:val="en-US"/>
            </w:rPr>
            <w:t>&lt;</w:t>
          </w:r>
          <w:proofErr w:type="spellStart"/>
          <w:r w:rsidR="00282424">
            <w:rPr>
              <w:color w:val="0000FF"/>
              <w:lang w:val="en-US"/>
            </w:rPr>
            <w:t>Phần</w:t>
          </w:r>
          <w:proofErr w:type="spellEnd"/>
          <w:r w:rsidR="00282424">
            <w:rPr>
              <w:color w:val="0000FF"/>
              <w:lang w:val="en-US"/>
            </w:rPr>
            <w:t xml:space="preserve"> </w:t>
          </w:r>
          <w:proofErr w:type="spellStart"/>
          <w:r w:rsidR="00282424">
            <w:rPr>
              <w:color w:val="0000FF"/>
              <w:lang w:val="en-US"/>
            </w:rPr>
            <w:t>mềm</w:t>
          </w:r>
          <w:proofErr w:type="spellEnd"/>
          <w:r w:rsidR="00282424">
            <w:rPr>
              <w:color w:val="0000FF"/>
              <w:lang w:val="en-US"/>
            </w:rPr>
            <w:t xml:space="preserve"> </w:t>
          </w:r>
          <w:proofErr w:type="spellStart"/>
          <w:r w:rsidR="00282424">
            <w:rPr>
              <w:color w:val="0000FF"/>
              <w:lang w:val="en-US"/>
            </w:rPr>
            <w:t>quản</w:t>
          </w:r>
          <w:proofErr w:type="spellEnd"/>
          <w:r w:rsidR="00282424">
            <w:rPr>
              <w:color w:val="0000FF"/>
              <w:lang w:val="en-US"/>
            </w:rPr>
            <w:t xml:space="preserve"> </w:t>
          </w:r>
          <w:proofErr w:type="spellStart"/>
          <w:r w:rsidR="00282424">
            <w:rPr>
              <w:color w:val="0000FF"/>
              <w:lang w:val="en-US"/>
            </w:rPr>
            <w:t>lý</w:t>
          </w:r>
          <w:proofErr w:type="spellEnd"/>
          <w:r w:rsidR="00282424">
            <w:rPr>
              <w:color w:val="0000FF"/>
              <w:lang w:val="en-US"/>
            </w:rPr>
            <w:t xml:space="preserve"> </w:t>
          </w:r>
          <w:proofErr w:type="spellStart"/>
          <w:r w:rsidR="00282424">
            <w:rPr>
              <w:color w:val="0000FF"/>
              <w:lang w:val="en-US"/>
            </w:rPr>
            <w:t>học</w:t>
          </w:r>
          <w:proofErr w:type="spellEnd"/>
          <w:r w:rsidR="00282424">
            <w:rPr>
              <w:color w:val="0000FF"/>
              <w:lang w:val="en-US"/>
            </w:rPr>
            <w:t xml:space="preserve"> </w:t>
          </w:r>
          <w:proofErr w:type="spellStart"/>
          <w:r w:rsidR="00282424">
            <w:rPr>
              <w:color w:val="0000FF"/>
              <w:lang w:val="en-US"/>
            </w:rPr>
            <w:t>sinh</w:t>
          </w:r>
          <w:proofErr w:type="spellEnd"/>
          <w:r w:rsidR="00282424">
            <w:rPr>
              <w:color w:val="0000FF"/>
              <w:lang w:val="en-US"/>
            </w:rPr>
            <w:t xml:space="preserve"> </w:t>
          </w:r>
          <w:proofErr w:type="spellStart"/>
          <w:r w:rsidR="00282424">
            <w:rPr>
              <w:color w:val="0000FF"/>
              <w:lang w:val="en-US"/>
            </w:rPr>
            <w:t>cấp</w:t>
          </w:r>
          <w:proofErr w:type="spellEnd"/>
          <w:r w:rsidR="00282424">
            <w:rPr>
              <w:color w:val="0000FF"/>
              <w:lang w:val="en-US"/>
            </w:rPr>
            <w:t xml:space="preserve"> 3</w:t>
          </w:r>
          <w:r w:rsidRPr="004E21B2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55AAB4E6" w14:textId="77777777" w:rsidR="00E95D0C" w:rsidRPr="004E21B2" w:rsidRDefault="00E95D0C" w:rsidP="00282424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Phiên</w:t>
          </w:r>
          <w:proofErr w:type="spellEnd"/>
          <w:r w:rsidRPr="004E21B2">
            <w:rPr>
              <w:lang w:val="en-US"/>
            </w:rPr>
            <w:t xml:space="preserve"> </w:t>
          </w:r>
          <w:proofErr w:type="spellStart"/>
          <w:r w:rsidRPr="004E21B2">
            <w:rPr>
              <w:lang w:val="en-US"/>
            </w:rPr>
            <w:t>bản</w:t>
          </w:r>
          <w:proofErr w:type="spellEnd"/>
          <w:r w:rsidRPr="004E21B2">
            <w:rPr>
              <w:lang w:val="en-US"/>
            </w:rPr>
            <w:t xml:space="preserve">: </w:t>
          </w:r>
          <w:r w:rsidR="00DC363E" w:rsidRPr="004E21B2">
            <w:rPr>
              <w:color w:val="0000FF"/>
              <w:lang w:val="en-US"/>
            </w:rPr>
            <w:t>&lt;</w:t>
          </w:r>
          <w:r w:rsidR="00282424">
            <w:rPr>
              <w:color w:val="0000FF"/>
              <w:lang w:val="en-US"/>
            </w:rPr>
            <w:t>1.0</w:t>
          </w:r>
          <w:r w:rsidR="00DC363E" w:rsidRPr="004E21B2">
            <w:rPr>
              <w:color w:val="0000FF"/>
              <w:lang w:val="en-US"/>
            </w:rPr>
            <w:t>&gt;</w:t>
          </w:r>
        </w:p>
      </w:tc>
    </w:tr>
    <w:tr w:rsidR="00E95D0C" w14:paraId="7444D980" w14:textId="77777777" w:rsidTr="004E21B2">
      <w:tc>
        <w:tcPr>
          <w:tcW w:w="6623" w:type="dxa"/>
          <w:shd w:val="clear" w:color="auto" w:fill="auto"/>
        </w:tcPr>
        <w:p w14:paraId="16F5D899" w14:textId="77777777" w:rsidR="00E95D0C" w:rsidRPr="007A1DE8" w:rsidRDefault="00E95D0C">
          <w:pPr>
            <w:pStyle w:val="Header"/>
          </w:pPr>
          <w:r w:rsidRPr="007A1DE8">
            <w:t>Phát biểu bài toán</w:t>
          </w:r>
        </w:p>
      </w:tc>
      <w:tc>
        <w:tcPr>
          <w:tcW w:w="2845" w:type="dxa"/>
          <w:shd w:val="clear" w:color="auto" w:fill="auto"/>
        </w:tcPr>
        <w:p w14:paraId="708332E8" w14:textId="77777777" w:rsidR="00E95D0C" w:rsidRPr="004E21B2" w:rsidRDefault="00E95D0C" w:rsidP="00282424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Ngày</w:t>
          </w:r>
          <w:proofErr w:type="spellEnd"/>
          <w:r w:rsidRPr="004E21B2">
            <w:rPr>
              <w:lang w:val="en-US"/>
            </w:rPr>
            <w:t xml:space="preserve">: </w:t>
          </w:r>
          <w:r w:rsidR="00DC363E" w:rsidRPr="004E21B2">
            <w:rPr>
              <w:color w:val="0000FF"/>
              <w:lang w:val="en-US"/>
            </w:rPr>
            <w:t>&lt;</w:t>
          </w:r>
          <w:r w:rsidR="00282424">
            <w:rPr>
              <w:color w:val="0000FF"/>
              <w:lang w:val="en-US"/>
            </w:rPr>
            <w:t>15/02/2018</w:t>
          </w:r>
          <w:r w:rsidR="00DC363E" w:rsidRPr="004E21B2">
            <w:rPr>
              <w:color w:val="0000FF"/>
              <w:lang w:val="en-US"/>
            </w:rPr>
            <w:t>&gt;</w:t>
          </w:r>
        </w:p>
      </w:tc>
    </w:tr>
  </w:tbl>
  <w:p w14:paraId="10590102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78E7B89"/>
    <w:multiLevelType w:val="hybridMultilevel"/>
    <w:tmpl w:val="3C308A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0078E"/>
    <w:multiLevelType w:val="hybridMultilevel"/>
    <w:tmpl w:val="01EAE10C"/>
    <w:lvl w:ilvl="0" w:tplc="EA600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E5072E"/>
    <w:multiLevelType w:val="hybridMultilevel"/>
    <w:tmpl w:val="3E1079DE"/>
    <w:lvl w:ilvl="0" w:tplc="AA12E538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60B35"/>
    <w:multiLevelType w:val="hybridMultilevel"/>
    <w:tmpl w:val="4D3A1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8BF5B37"/>
    <w:multiLevelType w:val="hybridMultilevel"/>
    <w:tmpl w:val="3B0E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5D009A3"/>
    <w:multiLevelType w:val="hybridMultilevel"/>
    <w:tmpl w:val="0718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761297"/>
    <w:multiLevelType w:val="hybridMultilevel"/>
    <w:tmpl w:val="A1E43E06"/>
    <w:lvl w:ilvl="0" w:tplc="2A72D4A6"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0" w15:restartNumberingAfterBreak="0">
    <w:nsid w:val="4EDB5CB9"/>
    <w:multiLevelType w:val="hybridMultilevel"/>
    <w:tmpl w:val="C2246EC0"/>
    <w:lvl w:ilvl="0" w:tplc="D4567458"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5D114B"/>
    <w:multiLevelType w:val="hybridMultilevel"/>
    <w:tmpl w:val="5BA2B3E0"/>
    <w:lvl w:ilvl="0" w:tplc="B42A4CB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7CC025A"/>
    <w:multiLevelType w:val="hybridMultilevel"/>
    <w:tmpl w:val="6E201E26"/>
    <w:lvl w:ilvl="0" w:tplc="15E40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4E86B65"/>
    <w:multiLevelType w:val="hybridMultilevel"/>
    <w:tmpl w:val="8BA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3"/>
  </w:num>
  <w:num w:numId="5">
    <w:abstractNumId w:val="26"/>
  </w:num>
  <w:num w:numId="6">
    <w:abstractNumId w:val="13"/>
  </w:num>
  <w:num w:numId="7">
    <w:abstractNumId w:val="27"/>
  </w:num>
  <w:num w:numId="8">
    <w:abstractNumId w:val="33"/>
  </w:num>
  <w:num w:numId="9">
    <w:abstractNumId w:val="16"/>
  </w:num>
  <w:num w:numId="10">
    <w:abstractNumId w:val="11"/>
  </w:num>
  <w:num w:numId="11">
    <w:abstractNumId w:val="38"/>
  </w:num>
  <w:num w:numId="12">
    <w:abstractNumId w:val="34"/>
  </w:num>
  <w:num w:numId="13">
    <w:abstractNumId w:val="32"/>
  </w:num>
  <w:num w:numId="14">
    <w:abstractNumId w:val="6"/>
  </w:num>
  <w:num w:numId="15">
    <w:abstractNumId w:val="9"/>
  </w:num>
  <w:num w:numId="16">
    <w:abstractNumId w:val="31"/>
  </w:num>
  <w:num w:numId="17">
    <w:abstractNumId w:val="36"/>
  </w:num>
  <w:num w:numId="18">
    <w:abstractNumId w:val="14"/>
  </w:num>
  <w:num w:numId="19">
    <w:abstractNumId w:val="29"/>
  </w:num>
  <w:num w:numId="20">
    <w:abstractNumId w:val="35"/>
  </w:num>
  <w:num w:numId="21">
    <w:abstractNumId w:val="37"/>
  </w:num>
  <w:num w:numId="22">
    <w:abstractNumId w:val="12"/>
  </w:num>
  <w:num w:numId="23">
    <w:abstractNumId w:val="21"/>
  </w:num>
  <w:num w:numId="24">
    <w:abstractNumId w:val="10"/>
  </w:num>
  <w:num w:numId="25">
    <w:abstractNumId w:val="7"/>
  </w:num>
  <w:num w:numId="26">
    <w:abstractNumId w:val="18"/>
  </w:num>
  <w:num w:numId="27">
    <w:abstractNumId w:val="2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20"/>
  </w:num>
  <w:num w:numId="33">
    <w:abstractNumId w:val="19"/>
  </w:num>
  <w:num w:numId="34">
    <w:abstractNumId w:val="8"/>
  </w:num>
  <w:num w:numId="35">
    <w:abstractNumId w:val="15"/>
  </w:num>
  <w:num w:numId="36">
    <w:abstractNumId w:val="30"/>
  </w:num>
  <w:num w:numId="37">
    <w:abstractNumId w:val="4"/>
  </w:num>
  <w:num w:numId="38">
    <w:abstractNumId w:val="3"/>
  </w:num>
  <w:num w:numId="39">
    <w:abstractNumId w:val="5"/>
  </w:num>
  <w:num w:numId="40">
    <w:abstractNumId w:val="2"/>
  </w:num>
  <w:num w:numId="41">
    <w:abstractNumId w:val="24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0187"/>
    <w:rsid w:val="000403BB"/>
    <w:rsid w:val="000519D9"/>
    <w:rsid w:val="000934AC"/>
    <w:rsid w:val="000C0CA8"/>
    <w:rsid w:val="000C327A"/>
    <w:rsid w:val="001372A4"/>
    <w:rsid w:val="00143DAF"/>
    <w:rsid w:val="00155C10"/>
    <w:rsid w:val="00221A67"/>
    <w:rsid w:val="002707EB"/>
    <w:rsid w:val="002716A2"/>
    <w:rsid w:val="00282424"/>
    <w:rsid w:val="002A177D"/>
    <w:rsid w:val="002B31C1"/>
    <w:rsid w:val="002F6A32"/>
    <w:rsid w:val="00301562"/>
    <w:rsid w:val="003058D4"/>
    <w:rsid w:val="0031511D"/>
    <w:rsid w:val="003329E7"/>
    <w:rsid w:val="0033746B"/>
    <w:rsid w:val="003478F4"/>
    <w:rsid w:val="00351F32"/>
    <w:rsid w:val="003548A8"/>
    <w:rsid w:val="003701D7"/>
    <w:rsid w:val="003747E6"/>
    <w:rsid w:val="0038021A"/>
    <w:rsid w:val="00385C7B"/>
    <w:rsid w:val="0040293A"/>
    <w:rsid w:val="004176B5"/>
    <w:rsid w:val="00435847"/>
    <w:rsid w:val="004516B5"/>
    <w:rsid w:val="00467E39"/>
    <w:rsid w:val="004A4883"/>
    <w:rsid w:val="004B7CC9"/>
    <w:rsid w:val="004C2993"/>
    <w:rsid w:val="004C6E96"/>
    <w:rsid w:val="004D4CF4"/>
    <w:rsid w:val="004E21B2"/>
    <w:rsid w:val="004E387B"/>
    <w:rsid w:val="004E4257"/>
    <w:rsid w:val="004E7AB6"/>
    <w:rsid w:val="00547B31"/>
    <w:rsid w:val="005802A5"/>
    <w:rsid w:val="005963B4"/>
    <w:rsid w:val="005A4F08"/>
    <w:rsid w:val="005A72F6"/>
    <w:rsid w:val="005B00E1"/>
    <w:rsid w:val="005C1E2A"/>
    <w:rsid w:val="005D7478"/>
    <w:rsid w:val="005E5478"/>
    <w:rsid w:val="0062213D"/>
    <w:rsid w:val="006257BE"/>
    <w:rsid w:val="00651085"/>
    <w:rsid w:val="00670D64"/>
    <w:rsid w:val="006855DC"/>
    <w:rsid w:val="00693B6D"/>
    <w:rsid w:val="006B2EE3"/>
    <w:rsid w:val="006D2127"/>
    <w:rsid w:val="006E1FA9"/>
    <w:rsid w:val="006E420F"/>
    <w:rsid w:val="006E56E2"/>
    <w:rsid w:val="00716B46"/>
    <w:rsid w:val="007338F6"/>
    <w:rsid w:val="00741D6D"/>
    <w:rsid w:val="00746808"/>
    <w:rsid w:val="007517A8"/>
    <w:rsid w:val="00786765"/>
    <w:rsid w:val="00794164"/>
    <w:rsid w:val="007A1DE8"/>
    <w:rsid w:val="007D669B"/>
    <w:rsid w:val="007D679D"/>
    <w:rsid w:val="007D6FBB"/>
    <w:rsid w:val="007E17A8"/>
    <w:rsid w:val="007F21C9"/>
    <w:rsid w:val="008012D9"/>
    <w:rsid w:val="00802397"/>
    <w:rsid w:val="008243D9"/>
    <w:rsid w:val="00831CF2"/>
    <w:rsid w:val="00835B3B"/>
    <w:rsid w:val="008374A6"/>
    <w:rsid w:val="00841707"/>
    <w:rsid w:val="00864A7B"/>
    <w:rsid w:val="0087556C"/>
    <w:rsid w:val="008816F2"/>
    <w:rsid w:val="00884F1B"/>
    <w:rsid w:val="009038AF"/>
    <w:rsid w:val="00922040"/>
    <w:rsid w:val="009569F3"/>
    <w:rsid w:val="00984338"/>
    <w:rsid w:val="00991CA5"/>
    <w:rsid w:val="0099744F"/>
    <w:rsid w:val="009B2AFC"/>
    <w:rsid w:val="009C75DB"/>
    <w:rsid w:val="009D12BB"/>
    <w:rsid w:val="009F4658"/>
    <w:rsid w:val="009F47F5"/>
    <w:rsid w:val="00A019E6"/>
    <w:rsid w:val="00A17E2A"/>
    <w:rsid w:val="00A32EBF"/>
    <w:rsid w:val="00A3733A"/>
    <w:rsid w:val="00A544E7"/>
    <w:rsid w:val="00A638EF"/>
    <w:rsid w:val="00A97AD6"/>
    <w:rsid w:val="00AB03AE"/>
    <w:rsid w:val="00AC774A"/>
    <w:rsid w:val="00AE0501"/>
    <w:rsid w:val="00B11FD6"/>
    <w:rsid w:val="00B760F3"/>
    <w:rsid w:val="00B824FD"/>
    <w:rsid w:val="00B871C5"/>
    <w:rsid w:val="00BA0213"/>
    <w:rsid w:val="00BB446D"/>
    <w:rsid w:val="00BB5444"/>
    <w:rsid w:val="00BB74B3"/>
    <w:rsid w:val="00BD2F66"/>
    <w:rsid w:val="00BE4660"/>
    <w:rsid w:val="00BF4003"/>
    <w:rsid w:val="00C01A58"/>
    <w:rsid w:val="00C2203A"/>
    <w:rsid w:val="00C67CBC"/>
    <w:rsid w:val="00C74D6D"/>
    <w:rsid w:val="00C9300A"/>
    <w:rsid w:val="00CA52C8"/>
    <w:rsid w:val="00CC27A1"/>
    <w:rsid w:val="00CC42BC"/>
    <w:rsid w:val="00CF54B8"/>
    <w:rsid w:val="00D234F3"/>
    <w:rsid w:val="00D2727A"/>
    <w:rsid w:val="00D279E8"/>
    <w:rsid w:val="00D31328"/>
    <w:rsid w:val="00D72CB0"/>
    <w:rsid w:val="00D92C30"/>
    <w:rsid w:val="00D93A6D"/>
    <w:rsid w:val="00D94CA0"/>
    <w:rsid w:val="00DA2A6D"/>
    <w:rsid w:val="00DA67DF"/>
    <w:rsid w:val="00DA70B0"/>
    <w:rsid w:val="00DC1168"/>
    <w:rsid w:val="00DC363E"/>
    <w:rsid w:val="00DD2F45"/>
    <w:rsid w:val="00DD6F90"/>
    <w:rsid w:val="00DE09D6"/>
    <w:rsid w:val="00DE47B2"/>
    <w:rsid w:val="00E20C2F"/>
    <w:rsid w:val="00E24936"/>
    <w:rsid w:val="00E27D07"/>
    <w:rsid w:val="00E711AF"/>
    <w:rsid w:val="00E81EB5"/>
    <w:rsid w:val="00E82C7A"/>
    <w:rsid w:val="00E9475B"/>
    <w:rsid w:val="00E95D0C"/>
    <w:rsid w:val="00ED0016"/>
    <w:rsid w:val="00ED5B95"/>
    <w:rsid w:val="00F53DBB"/>
    <w:rsid w:val="00F54EC8"/>
    <w:rsid w:val="00F8736B"/>
    <w:rsid w:val="00FA1B49"/>
    <w:rsid w:val="00FA2327"/>
    <w:rsid w:val="00FA47CA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9457BF"/>
  <w15:docId w15:val="{21320595-F3E2-4A51-A249-23D62A31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D679D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E2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1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274</TotalTime>
  <Pages>8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Duy Tran Dinh</cp:lastModifiedBy>
  <cp:revision>99</cp:revision>
  <cp:lastPrinted>2000-10-31T04:37:00Z</cp:lastPrinted>
  <dcterms:created xsi:type="dcterms:W3CDTF">2013-10-13T11:06:00Z</dcterms:created>
  <dcterms:modified xsi:type="dcterms:W3CDTF">2018-03-18T09:47:00Z</dcterms:modified>
</cp:coreProperties>
</file>